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B38D3C" w14:textId="77777777" w:rsidR="00876C76" w:rsidRPr="00A40B46" w:rsidRDefault="007A4F87" w:rsidP="00A01268">
      <w:r>
        <w:rPr>
          <w:noProof/>
          <w:lang w:eastAsia="en-GB"/>
        </w:rPr>
        <mc:AlternateContent>
          <mc:Choice Requires="wps">
            <w:drawing>
              <wp:anchor distT="0" distB="0" distL="114300" distR="114300" simplePos="0" relativeHeight="251657216" behindDoc="0" locked="0" layoutInCell="1" allowOverlap="1" wp14:anchorId="631F19DE" wp14:editId="3B3042C6">
                <wp:simplePos x="0" y="0"/>
                <wp:positionH relativeFrom="column">
                  <wp:posOffset>2057400</wp:posOffset>
                </wp:positionH>
                <wp:positionV relativeFrom="paragraph">
                  <wp:posOffset>228600</wp:posOffset>
                </wp:positionV>
                <wp:extent cx="1828800" cy="1257300"/>
                <wp:effectExtent l="0" t="0" r="0" b="0"/>
                <wp:wrapNone/>
                <wp:docPr id="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6AA702" w14:textId="77777777" w:rsidR="009527EC" w:rsidRPr="007D79B0" w:rsidRDefault="009527EC" w:rsidP="007D79B0">
                            <w:pPr>
                              <w:jc w:val="center"/>
                              <w:rPr>
                                <w:rFonts w:cs="Arial"/>
                                <w:b/>
                                <w:i/>
                                <w:sz w:val="24"/>
                                <w:lang w:val="fr-CH"/>
                              </w:rPr>
                            </w:pPr>
                            <w:r>
                              <w:rPr>
                                <w:rFonts w:cs="Arial"/>
                                <w:b/>
                                <w:i/>
                                <w:noProof/>
                                <w:sz w:val="24"/>
                                <w:lang w:eastAsia="en-GB"/>
                              </w:rPr>
                              <w:drawing>
                                <wp:inline distT="0" distB="0" distL="0" distR="0" wp14:anchorId="29FA929A" wp14:editId="0CD6E222">
                                  <wp:extent cx="1645920" cy="1163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45920" cy="11633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left:0;text-align:left;margin-left:162pt;margin-top:18pt;width:2in;height:9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" filled="f" stroked="f">
                <v:textbox>
                  <w:txbxContent>
                    <w:p w14:paraId="2F6AA702" w14:textId="77777777" w:rsidR="009527EC" w:rsidRPr="007D79B0" w:rsidRDefault="009527EC" w:rsidP="007D79B0">
                      <w:pPr>
                        <w:jc w:val="center"/>
                        <w:rPr>
                          <w:rFonts w:cs="Arial"/>
                          <w:b/>
                          <w:i/>
                          <w:sz w:val="24"/>
                          <w:lang w:val="fr-CH"/>
                        </w:rPr>
                      </w:pPr>
                      <w:r>
                        <w:rPr>
                          <w:rFonts w:cs="Arial"/>
                          <w:b/>
                          <w:i/>
                          <w:noProof/>
                          <w:sz w:val="24"/>
                          <w:lang w:eastAsia="en-GB"/>
                        </w:rPr>
                        <w:drawing>
                          <wp:inline distT="0" distB="0" distL="0" distR="0" wp14:anchorId="29FA929A" wp14:editId="0CD6E222">
                            <wp:extent cx="1645920" cy="1163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45920" cy="1163320"/>
                                    </a:xfrm>
                                    <a:prstGeom prst="rect">
                                      <a:avLst/>
                                    </a:prstGeom>
                                    <a:noFill/>
                                    <a:ln>
                                      <a:noFill/>
                                    </a:ln>
                                  </pic:spPr>
                                </pic:pic>
                              </a:graphicData>
                            </a:graphic>
                          </wp:inline>
                        </w:drawing>
                      </w:r>
                    </w:p>
                  </w:txbxContent>
                </v:textbox>
              </v:rect>
            </w:pict>
          </mc:Fallback>
        </mc:AlternateContent>
      </w:r>
    </w:p>
    <w:p w14:paraId="223E0AA5" w14:textId="77777777" w:rsidR="00876C76" w:rsidRPr="00A40B46" w:rsidRDefault="00876C76" w:rsidP="00A01268"/>
    <w:p w14:paraId="412B193C" w14:textId="77777777" w:rsidR="00876C76" w:rsidRPr="00A40B46" w:rsidRDefault="00876C76" w:rsidP="008663BC"/>
    <w:p w14:paraId="2D73DC9A" w14:textId="77777777" w:rsidR="00E62963" w:rsidRPr="00A40B46" w:rsidRDefault="00E62963" w:rsidP="00E62963">
      <w:pPr>
        <w:pStyle w:val="SubTitle"/>
      </w:pPr>
    </w:p>
    <w:p w14:paraId="50E2D690" w14:textId="77777777" w:rsidR="007B6B16" w:rsidRPr="00A40B46" w:rsidRDefault="007B6B16" w:rsidP="00E62963">
      <w:pPr>
        <w:pStyle w:val="SubTitle"/>
      </w:pPr>
    </w:p>
    <w:p w14:paraId="294E2B41" w14:textId="77777777" w:rsidR="00730B80" w:rsidRPr="00A40B46" w:rsidRDefault="00730B80" w:rsidP="00E62963">
      <w:pPr>
        <w:pStyle w:val="SubTitle"/>
        <w:rPr>
          <w:sz w:val="44"/>
          <w:szCs w:val="44"/>
        </w:rPr>
      </w:pPr>
      <w:r w:rsidRPr="00A40B46">
        <w:rPr>
          <w:sz w:val="44"/>
          <w:szCs w:val="44"/>
        </w:rPr>
        <w:fldChar w:fldCharType="begin"/>
      </w:r>
      <w:r w:rsidRPr="00A40B46">
        <w:rPr>
          <w:sz w:val="44"/>
          <w:szCs w:val="44"/>
        </w:rPr>
        <w:instrText xml:space="preserve"> DOCPROPERTY  Client  \* MERGEFORMAT </w:instrText>
      </w:r>
      <w:r w:rsidRPr="00A40B46">
        <w:rPr>
          <w:sz w:val="44"/>
          <w:szCs w:val="44"/>
        </w:rPr>
        <w:fldChar w:fldCharType="separate"/>
      </w:r>
      <w:r w:rsidR="00986F36">
        <w:rPr>
          <w:sz w:val="44"/>
          <w:szCs w:val="44"/>
        </w:rPr>
        <w:t>DG JUSTICE</w:t>
      </w:r>
      <w:r w:rsidRPr="00A40B46">
        <w:rPr>
          <w:sz w:val="44"/>
          <w:szCs w:val="44"/>
        </w:rPr>
        <w:fldChar w:fldCharType="end"/>
      </w:r>
    </w:p>
    <w:p w14:paraId="36DE2765" w14:textId="77777777" w:rsidR="00AC005D" w:rsidRPr="00A40B46" w:rsidRDefault="00AC005D" w:rsidP="00AC005D">
      <w:pPr>
        <w:pStyle w:val="SubTitle"/>
        <w:rPr>
          <w:sz w:val="32"/>
          <w:szCs w:val="32"/>
        </w:rPr>
      </w:pPr>
      <w:r w:rsidRPr="00A40B46">
        <w:rPr>
          <w:rFonts w:cs="Arial"/>
          <w:sz w:val="32"/>
        </w:rPr>
        <w:t xml:space="preserve">Framework Contract No </w:t>
      </w:r>
      <w:r w:rsidRPr="00A40B46">
        <w:rPr>
          <w:sz w:val="32"/>
          <w:szCs w:val="32"/>
        </w:rPr>
        <w:fldChar w:fldCharType="begin"/>
      </w:r>
      <w:r w:rsidRPr="00A40B46">
        <w:rPr>
          <w:sz w:val="32"/>
          <w:szCs w:val="32"/>
        </w:rPr>
        <w:instrText xml:space="preserve"> DOCPROPERTY  Framework  \* MERGEFORMAT </w:instrText>
      </w:r>
      <w:r w:rsidRPr="00A40B46">
        <w:rPr>
          <w:sz w:val="32"/>
          <w:szCs w:val="32"/>
        </w:rPr>
        <w:fldChar w:fldCharType="separate"/>
      </w:r>
      <w:r w:rsidR="00986F36">
        <w:rPr>
          <w:sz w:val="32"/>
          <w:szCs w:val="32"/>
        </w:rPr>
        <w:t>DI/06769-00</w:t>
      </w:r>
      <w:r w:rsidRPr="00A40B46">
        <w:rPr>
          <w:sz w:val="32"/>
          <w:szCs w:val="32"/>
        </w:rPr>
        <w:fldChar w:fldCharType="end"/>
      </w:r>
    </w:p>
    <w:p w14:paraId="039A0BD0" w14:textId="71322DBF" w:rsidR="00730B80" w:rsidRPr="00A40B46" w:rsidRDefault="00C71F48" w:rsidP="00E62963">
      <w:pPr>
        <w:pStyle w:val="SubTitle"/>
        <w:rPr>
          <w:sz w:val="32"/>
          <w:szCs w:val="32"/>
        </w:rPr>
      </w:pPr>
      <w:r w:rsidRPr="00A40B46">
        <w:rPr>
          <w:rFonts w:cs="Arial"/>
          <w:sz w:val="32"/>
        </w:rPr>
        <w:t xml:space="preserve">Specific Contract No </w:t>
      </w:r>
      <w:r w:rsidR="00730B80" w:rsidRPr="00A40B46">
        <w:rPr>
          <w:sz w:val="32"/>
          <w:szCs w:val="32"/>
        </w:rPr>
        <w:fldChar w:fldCharType="begin"/>
      </w:r>
      <w:r w:rsidR="00730B80" w:rsidRPr="00A40B46">
        <w:rPr>
          <w:sz w:val="32"/>
          <w:szCs w:val="32"/>
        </w:rPr>
        <w:instrText xml:space="preserve"> DOCPROPERTY  "Contract Reference"  \* MERGEFORMAT </w:instrText>
      </w:r>
      <w:r w:rsidR="00730B80" w:rsidRPr="00A40B46">
        <w:rPr>
          <w:sz w:val="32"/>
          <w:szCs w:val="32"/>
        </w:rPr>
        <w:fldChar w:fldCharType="separate"/>
      </w:r>
      <w:r w:rsidR="00986F36">
        <w:rPr>
          <w:sz w:val="32"/>
          <w:szCs w:val="32"/>
        </w:rPr>
        <w:t>12960</w:t>
      </w:r>
      <w:r w:rsidR="00730B80" w:rsidRPr="00A40B46">
        <w:rPr>
          <w:sz w:val="32"/>
          <w:szCs w:val="32"/>
        </w:rPr>
        <w:fldChar w:fldCharType="end"/>
      </w:r>
    </w:p>
    <w:p w14:paraId="47C3CDEE" w14:textId="77777777" w:rsidR="00730B80" w:rsidRPr="00A40B46" w:rsidRDefault="00730B80" w:rsidP="00E62963">
      <w:pPr>
        <w:pStyle w:val="SubTitle"/>
      </w:pPr>
    </w:p>
    <w:p w14:paraId="3DBFF31C" w14:textId="77777777" w:rsidR="00C4783E" w:rsidRPr="00A40B46" w:rsidRDefault="00C4783E" w:rsidP="00E62963">
      <w:pPr>
        <w:pStyle w:val="SubTitle"/>
      </w:pPr>
    </w:p>
    <w:p w14:paraId="07DE563D" w14:textId="77777777" w:rsidR="00C4783E" w:rsidRPr="00A40B46" w:rsidRDefault="00C4783E" w:rsidP="00C4783E">
      <w:pPr>
        <w:pStyle w:val="SubTitle"/>
        <w:ind w:left="900" w:right="970"/>
      </w:pPr>
      <w:r w:rsidRPr="00A40B46">
        <w:rPr>
          <w:b/>
        </w:rPr>
        <w:fldChar w:fldCharType="begin"/>
      </w:r>
      <w:r w:rsidRPr="00A40B46">
        <w:rPr>
          <w:b/>
        </w:rPr>
        <w:instrText xml:space="preserve"> DOCPROPERTY  Project  \* MERGEFORMAT </w:instrText>
      </w:r>
      <w:r w:rsidRPr="00A40B46">
        <w:rPr>
          <w:b/>
        </w:rPr>
        <w:fldChar w:fldCharType="separate"/>
      </w:r>
      <w:r w:rsidR="00986F36">
        <w:rPr>
          <w:b/>
        </w:rPr>
        <w:t>Digital Signature Service for DG Justice</w:t>
      </w:r>
      <w:r w:rsidRPr="00A40B46">
        <w:rPr>
          <w:b/>
        </w:rPr>
        <w:fldChar w:fldCharType="end"/>
      </w:r>
    </w:p>
    <w:p w14:paraId="779F0633" w14:textId="77777777" w:rsidR="00503307" w:rsidRPr="00A40B46" w:rsidRDefault="00503307" w:rsidP="00503307">
      <w:pPr>
        <w:pStyle w:val="SubTitle"/>
        <w:ind w:left="900" w:right="970"/>
        <w:rPr>
          <w:b/>
        </w:rPr>
      </w:pPr>
      <w:bookmarkStart w:id="0" w:name="_Ref22525283"/>
      <w:bookmarkEnd w:id="0"/>
    </w:p>
    <w:p w14:paraId="2ABDBA88" w14:textId="77777777" w:rsidR="00503307" w:rsidRPr="00A40B46" w:rsidRDefault="00503307" w:rsidP="00503307">
      <w:pPr>
        <w:pStyle w:val="SubTitle"/>
        <w:ind w:left="900" w:right="970"/>
        <w:rPr>
          <w:b/>
        </w:rPr>
      </w:pPr>
      <w:r w:rsidRPr="00A40B46">
        <w:rPr>
          <w:b/>
        </w:rPr>
        <w:fldChar w:fldCharType="begin"/>
      </w:r>
      <w:r w:rsidRPr="00A40B46">
        <w:rPr>
          <w:b/>
        </w:rPr>
        <w:instrText xml:space="preserve"> TITLE   \* MERGEFORMAT </w:instrText>
      </w:r>
      <w:r w:rsidRPr="00A40B46">
        <w:rPr>
          <w:b/>
        </w:rPr>
        <w:fldChar w:fldCharType="separate"/>
      </w:r>
      <w:r w:rsidR="00986F36">
        <w:rPr>
          <w:b/>
        </w:rPr>
        <w:t>Configuration, Installation and Operation Manual - Public</w:t>
      </w:r>
      <w:r w:rsidRPr="00A40B46">
        <w:rPr>
          <w:b/>
        </w:rPr>
        <w:fldChar w:fldCharType="end"/>
      </w:r>
    </w:p>
    <w:p w14:paraId="4BA9AB61" w14:textId="77777777" w:rsidR="00876C76" w:rsidRPr="00A40B46" w:rsidRDefault="00876C76"/>
    <w:p w14:paraId="47207604" w14:textId="77777777" w:rsidR="00876C76" w:rsidRPr="00A40B46" w:rsidRDefault="00876C76"/>
    <w:p w14:paraId="435C3FC2" w14:textId="77777777" w:rsidR="00876C76" w:rsidRPr="00A40B46" w:rsidRDefault="00876C76"/>
    <w:p w14:paraId="4506DA2E" w14:textId="77777777" w:rsidR="00730B80" w:rsidRPr="00A40B46" w:rsidRDefault="00730B80"/>
    <w:p w14:paraId="32ECF559" w14:textId="77777777" w:rsidR="00876C76" w:rsidRPr="00A40B46" w:rsidRDefault="007A4F87">
      <w:r>
        <w:rPr>
          <w:rFonts w:cs="Tahoma"/>
          <w:noProof/>
          <w:color w:val="000000"/>
          <w:sz w:val="36"/>
          <w:lang w:eastAsia="en-GB"/>
        </w:rPr>
        <mc:AlternateContent>
          <mc:Choice Requires="wps">
            <w:drawing>
              <wp:anchor distT="0" distB="0" distL="114300" distR="114300" simplePos="0" relativeHeight="251658240" behindDoc="0" locked="0" layoutInCell="1" allowOverlap="1" wp14:anchorId="457E79B3" wp14:editId="200FA4B7">
                <wp:simplePos x="0" y="0"/>
                <wp:positionH relativeFrom="column">
                  <wp:posOffset>1600200</wp:posOffset>
                </wp:positionH>
                <wp:positionV relativeFrom="paragraph">
                  <wp:posOffset>53340</wp:posOffset>
                </wp:positionV>
                <wp:extent cx="2286000" cy="1257300"/>
                <wp:effectExtent l="0" t="0" r="0" b="0"/>
                <wp:wrapNone/>
                <wp:docPr id="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C93704" w14:textId="77777777" w:rsidR="009527EC" w:rsidRPr="00335583" w:rsidRDefault="009527EC" w:rsidP="007B6B16">
                            <w:pPr>
                              <w:jc w:val="left"/>
                              <w:rPr>
                                <w:rFonts w:cs="Arial"/>
                                <w:b/>
                                <w:i/>
                                <w:sz w:val="24"/>
                              </w:rPr>
                            </w:pPr>
                          </w:p>
                          <w:p w14:paraId="095096C2" w14:textId="77777777" w:rsidR="009527EC" w:rsidRPr="00335583" w:rsidRDefault="009527EC">
                            <w:pPr>
                              <w:jc w:val="center"/>
                              <w:rPr>
                                <w:rFonts w:cs="Arial"/>
                                <w:b/>
                                <w:i/>
                                <w:sz w:val="24"/>
                              </w:rPr>
                            </w:pPr>
                            <w:r>
                              <w:rPr>
                                <w:noProof/>
                                <w:lang w:eastAsia="en-GB"/>
                              </w:rPr>
                              <w:drawing>
                                <wp:inline distT="0" distB="0" distL="0" distR="0" wp14:anchorId="2AADF111" wp14:editId="6E05F449">
                                  <wp:extent cx="2103120" cy="98963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03120" cy="989632"/>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7" style="position:absolute;left:0;text-align:left;margin-left:126pt;margin-top:4.2pt;width:180pt;height:9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" filled="f" stroked="f">
                <v:textbox>
                  <w:txbxContent>
                    <w:p w14:paraId="73C93704" w14:textId="77777777" w:rsidR="009527EC" w:rsidRPr="00335583" w:rsidRDefault="009527EC" w:rsidP="007B6B16">
                      <w:pPr>
                        <w:jc w:val="left"/>
                        <w:rPr>
                          <w:rFonts w:cs="Arial"/>
                          <w:b/>
                          <w:i/>
                          <w:sz w:val="24"/>
                        </w:rPr>
                      </w:pPr>
                    </w:p>
                    <w:p w14:paraId="095096C2" w14:textId="77777777" w:rsidR="009527EC" w:rsidRPr="00335583" w:rsidRDefault="009527EC">
                      <w:pPr>
                        <w:jc w:val="center"/>
                        <w:rPr>
                          <w:rFonts w:cs="Arial"/>
                          <w:b/>
                          <w:i/>
                          <w:sz w:val="24"/>
                        </w:rPr>
                      </w:pPr>
                      <w:r>
                        <w:rPr>
                          <w:noProof/>
                          <w:lang w:eastAsia="en-GB"/>
                        </w:rPr>
                        <w:drawing>
                          <wp:inline distT="0" distB="0" distL="0" distR="0" wp14:anchorId="2AADF111" wp14:editId="6E05F449">
                            <wp:extent cx="2103120" cy="98963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03120" cy="989632"/>
                                    </a:xfrm>
                                    <a:prstGeom prst="rect">
                                      <a:avLst/>
                                    </a:prstGeom>
                                    <a:noFill/>
                                    <a:ln>
                                      <a:noFill/>
                                    </a:ln>
                                  </pic:spPr>
                                </pic:pic>
                              </a:graphicData>
                            </a:graphic>
                          </wp:inline>
                        </w:drawing>
                      </w:r>
                    </w:p>
                  </w:txbxContent>
                </v:textbox>
              </v:rect>
            </w:pict>
          </mc:Fallback>
        </mc:AlternateContent>
      </w:r>
    </w:p>
    <w:p w14:paraId="478D1A9E" w14:textId="77777777" w:rsidR="00876C76" w:rsidRPr="00A40B46" w:rsidRDefault="00876C76"/>
    <w:p w14:paraId="0B42FD96" w14:textId="77777777" w:rsidR="00876C76" w:rsidRPr="00A40B46" w:rsidRDefault="00876C76"/>
    <w:p w14:paraId="24072355" w14:textId="77777777" w:rsidR="00682C44" w:rsidRPr="00A40B46" w:rsidRDefault="00682C44"/>
    <w:p w14:paraId="40E3446D" w14:textId="77777777" w:rsidR="00876C76" w:rsidRPr="00A40B46" w:rsidRDefault="00876C76"/>
    <w:p w14:paraId="69C4ED8D" w14:textId="77777777" w:rsidR="007C7E79" w:rsidRPr="00A40B46" w:rsidRDefault="007C7E79"/>
    <w:p w14:paraId="42DA1FE7" w14:textId="77777777" w:rsidR="007C7E79" w:rsidRPr="00A40B46" w:rsidRDefault="007C7E79"/>
    <w:tbl>
      <w:tblPr>
        <w:tblW w:w="8640" w:type="dxa"/>
        <w:tblInd w:w="28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2376"/>
        <w:gridCol w:w="6264"/>
      </w:tblGrid>
      <w:tr w:rsidR="00876C76" w:rsidRPr="00A40B46" w14:paraId="56659FF3" w14:textId="77777777">
        <w:trPr>
          <w:trHeight w:val="397"/>
        </w:trPr>
        <w:tc>
          <w:tcPr>
            <w:tcW w:w="2376" w:type="dxa"/>
            <w:tcBorders>
              <w:top w:val="single" w:sz="4" w:space="0" w:color="C0C0C0"/>
              <w:left w:val="single" w:sz="4" w:space="0" w:color="C0C0C0"/>
              <w:bottom w:val="single" w:sz="4" w:space="0" w:color="C0C0C0"/>
              <w:right w:val="single" w:sz="4" w:space="0" w:color="C0C0C0"/>
            </w:tcBorders>
          </w:tcPr>
          <w:p w14:paraId="4506A70D" w14:textId="77777777" w:rsidR="00876C76" w:rsidRPr="00A40B46" w:rsidRDefault="00876C76" w:rsidP="00C2598D">
            <w:pPr>
              <w:pStyle w:val="TableCell"/>
            </w:pPr>
            <w:r w:rsidRPr="00A40B46">
              <w:t>Subject</w:t>
            </w:r>
          </w:p>
        </w:tc>
        <w:tc>
          <w:tcPr>
            <w:tcW w:w="6264" w:type="dxa"/>
            <w:tcBorders>
              <w:top w:val="single" w:sz="4" w:space="0" w:color="C0C0C0"/>
              <w:left w:val="single" w:sz="4" w:space="0" w:color="C0C0C0"/>
              <w:bottom w:val="single" w:sz="4" w:space="0" w:color="C0C0C0"/>
              <w:right w:val="single" w:sz="4" w:space="0" w:color="C0C0C0"/>
            </w:tcBorders>
          </w:tcPr>
          <w:p w14:paraId="2B43782A" w14:textId="77777777" w:rsidR="00876C76" w:rsidRPr="00A40B46" w:rsidRDefault="00A83722" w:rsidP="00C2598D">
            <w:pPr>
              <w:pStyle w:val="TableCell"/>
            </w:pPr>
            <w:r w:rsidRPr="00A40B46">
              <w:fldChar w:fldCharType="begin"/>
            </w:r>
            <w:r w:rsidRPr="00A40B46">
              <w:instrText xml:space="preserve"> </w:instrText>
            </w:r>
            <w:r w:rsidR="00896601" w:rsidRPr="00A40B46">
              <w:instrText>TITLE</w:instrText>
            </w:r>
            <w:r w:rsidRPr="00A40B46">
              <w:instrText xml:space="preserve">   \* MERGEFORMAT </w:instrText>
            </w:r>
            <w:r w:rsidRPr="00A40B46">
              <w:fldChar w:fldCharType="separate"/>
            </w:r>
            <w:r w:rsidR="00986F36">
              <w:t>Configuration, Installation and Operation Manual - Public</w:t>
            </w:r>
            <w:r w:rsidRPr="00A40B46">
              <w:fldChar w:fldCharType="end"/>
            </w:r>
          </w:p>
        </w:tc>
      </w:tr>
      <w:tr w:rsidR="00876C76" w:rsidRPr="00A40B46" w14:paraId="068A9637" w14:textId="77777777">
        <w:trPr>
          <w:trHeight w:val="397"/>
        </w:trPr>
        <w:tc>
          <w:tcPr>
            <w:tcW w:w="2376" w:type="dxa"/>
            <w:tcBorders>
              <w:top w:val="single" w:sz="4" w:space="0" w:color="C0C0C0"/>
              <w:left w:val="single" w:sz="4" w:space="0" w:color="C0C0C0"/>
              <w:bottom w:val="single" w:sz="4" w:space="0" w:color="C0C0C0"/>
              <w:right w:val="single" w:sz="4" w:space="0" w:color="C0C0C0"/>
            </w:tcBorders>
          </w:tcPr>
          <w:p w14:paraId="13B60C11" w14:textId="77777777" w:rsidR="00876C76" w:rsidRPr="00A40B46" w:rsidRDefault="00876C76" w:rsidP="00C2598D">
            <w:pPr>
              <w:pStyle w:val="TableCell"/>
            </w:pPr>
            <w:r w:rsidRPr="00A40B46">
              <w:t>Version</w:t>
            </w:r>
          </w:p>
        </w:tc>
        <w:tc>
          <w:tcPr>
            <w:tcW w:w="6264" w:type="dxa"/>
            <w:tcBorders>
              <w:top w:val="single" w:sz="4" w:space="0" w:color="C0C0C0"/>
              <w:left w:val="single" w:sz="4" w:space="0" w:color="C0C0C0"/>
              <w:bottom w:val="single" w:sz="4" w:space="0" w:color="C0C0C0"/>
              <w:right w:val="single" w:sz="4" w:space="0" w:color="C0C0C0"/>
            </w:tcBorders>
          </w:tcPr>
          <w:p w14:paraId="49F99309" w14:textId="6E709DC1" w:rsidR="00876C76" w:rsidRPr="00A40B46" w:rsidRDefault="00184F7C" w:rsidP="00C2598D">
            <w:pPr>
              <w:pStyle w:val="TableCell"/>
            </w:pPr>
            <w:r>
              <w:fldChar w:fldCharType="begin"/>
            </w:r>
            <w:r>
              <w:instrText xml:space="preserve"> DOCPROPERTY "Version" \* MERGEFORMAT </w:instrText>
            </w:r>
            <w:r>
              <w:fldChar w:fldCharType="separate"/>
            </w:r>
            <w:r w:rsidR="00986F36">
              <w:t>1.03</w:t>
            </w:r>
            <w:r>
              <w:fldChar w:fldCharType="end"/>
            </w:r>
          </w:p>
        </w:tc>
      </w:tr>
      <w:tr w:rsidR="00876C76" w:rsidRPr="00A40B46" w14:paraId="68DBD39A" w14:textId="77777777">
        <w:trPr>
          <w:trHeight w:val="397"/>
        </w:trPr>
        <w:tc>
          <w:tcPr>
            <w:tcW w:w="2376" w:type="dxa"/>
            <w:tcBorders>
              <w:top w:val="single" w:sz="4" w:space="0" w:color="C0C0C0"/>
              <w:left w:val="single" w:sz="4" w:space="0" w:color="C0C0C0"/>
              <w:bottom w:val="single" w:sz="4" w:space="0" w:color="C0C0C0"/>
              <w:right w:val="single" w:sz="4" w:space="0" w:color="C0C0C0"/>
            </w:tcBorders>
          </w:tcPr>
          <w:p w14:paraId="0DB17C92" w14:textId="77777777" w:rsidR="00876C76" w:rsidRPr="00A40B46" w:rsidRDefault="00876C76" w:rsidP="00C2598D">
            <w:pPr>
              <w:pStyle w:val="TableCell"/>
            </w:pPr>
            <w:r w:rsidRPr="00A40B46">
              <w:t>Release Date</w:t>
            </w:r>
          </w:p>
        </w:tc>
        <w:tc>
          <w:tcPr>
            <w:tcW w:w="6264" w:type="dxa"/>
            <w:tcBorders>
              <w:top w:val="single" w:sz="4" w:space="0" w:color="C0C0C0"/>
              <w:left w:val="single" w:sz="4" w:space="0" w:color="C0C0C0"/>
              <w:bottom w:val="single" w:sz="4" w:space="0" w:color="C0C0C0"/>
              <w:right w:val="single" w:sz="4" w:space="0" w:color="C0C0C0"/>
            </w:tcBorders>
          </w:tcPr>
          <w:p w14:paraId="6D04B68B" w14:textId="7160DAF0" w:rsidR="00876C76" w:rsidRPr="00A40B46" w:rsidRDefault="00184F7C" w:rsidP="00C2598D">
            <w:pPr>
              <w:pStyle w:val="TableCell"/>
            </w:pPr>
            <w:r>
              <w:fldChar w:fldCharType="begin"/>
            </w:r>
            <w:r>
              <w:instrText xml:space="preserve"> DOCPROPERTY "Release Date" \* MERGEFORMAT </w:instrText>
            </w:r>
            <w:r>
              <w:fldChar w:fldCharType="separate"/>
            </w:r>
            <w:r w:rsidR="00986F36">
              <w:t>12/03/2015</w:t>
            </w:r>
            <w:r>
              <w:fldChar w:fldCharType="end"/>
            </w:r>
          </w:p>
        </w:tc>
      </w:tr>
      <w:tr w:rsidR="00876C76" w:rsidRPr="00A40B46" w14:paraId="4CE7CCF3" w14:textId="77777777">
        <w:trPr>
          <w:trHeight w:val="397"/>
        </w:trPr>
        <w:tc>
          <w:tcPr>
            <w:tcW w:w="2376" w:type="dxa"/>
            <w:tcBorders>
              <w:top w:val="single" w:sz="4" w:space="0" w:color="C0C0C0"/>
              <w:left w:val="single" w:sz="4" w:space="0" w:color="C0C0C0"/>
              <w:bottom w:val="single" w:sz="4" w:space="0" w:color="C0C0C0"/>
              <w:right w:val="single" w:sz="4" w:space="0" w:color="C0C0C0"/>
            </w:tcBorders>
          </w:tcPr>
          <w:p w14:paraId="5451A45E" w14:textId="77777777" w:rsidR="00876C76" w:rsidRPr="00A40B46" w:rsidRDefault="00876C76" w:rsidP="00C2598D">
            <w:pPr>
              <w:pStyle w:val="TableCell"/>
            </w:pPr>
            <w:r w:rsidRPr="00A40B46">
              <w:t>Filename</w:t>
            </w:r>
          </w:p>
        </w:tc>
        <w:tc>
          <w:tcPr>
            <w:tcW w:w="6264" w:type="dxa"/>
            <w:tcBorders>
              <w:top w:val="single" w:sz="4" w:space="0" w:color="C0C0C0"/>
              <w:left w:val="single" w:sz="4" w:space="0" w:color="C0C0C0"/>
              <w:bottom w:val="single" w:sz="4" w:space="0" w:color="C0C0C0"/>
              <w:right w:val="single" w:sz="4" w:space="0" w:color="C0C0C0"/>
            </w:tcBorders>
          </w:tcPr>
          <w:p w14:paraId="5B1B99CA" w14:textId="2BBC23B2" w:rsidR="00876C76" w:rsidRPr="00A40B46" w:rsidRDefault="00184F7C" w:rsidP="00C2598D">
            <w:pPr>
              <w:pStyle w:val="TableCell"/>
            </w:pPr>
            <w:r>
              <w:fldChar w:fldCharType="begin"/>
            </w:r>
            <w:r>
              <w:instrText xml:space="preserve"> FILENAME  \* MERGEFORMAT </w:instrText>
            </w:r>
            <w:r>
              <w:fldChar w:fldCharType="separate"/>
            </w:r>
            <w:r w:rsidR="00986F36">
              <w:rPr>
                <w:noProof/>
              </w:rPr>
              <w:t>DSS4eJustice-CIO-Configuration Installation Operation-Public-v1.03.docx</w:t>
            </w:r>
            <w:r>
              <w:rPr>
                <w:noProof/>
              </w:rPr>
              <w:fldChar w:fldCharType="end"/>
            </w:r>
          </w:p>
        </w:tc>
      </w:tr>
      <w:tr w:rsidR="00876C76" w:rsidRPr="00A40B46" w14:paraId="52DAABB3" w14:textId="77777777">
        <w:trPr>
          <w:trHeight w:val="397"/>
        </w:trPr>
        <w:tc>
          <w:tcPr>
            <w:tcW w:w="2376" w:type="dxa"/>
            <w:tcBorders>
              <w:top w:val="single" w:sz="4" w:space="0" w:color="C0C0C0"/>
              <w:left w:val="single" w:sz="4" w:space="0" w:color="C0C0C0"/>
              <w:bottom w:val="single" w:sz="4" w:space="0" w:color="C0C0C0"/>
              <w:right w:val="single" w:sz="4" w:space="0" w:color="C0C0C0"/>
            </w:tcBorders>
          </w:tcPr>
          <w:p w14:paraId="73AE55B3" w14:textId="77777777" w:rsidR="00876C76" w:rsidRPr="00A40B46" w:rsidRDefault="00876C76" w:rsidP="00C2598D">
            <w:pPr>
              <w:pStyle w:val="TableCell"/>
            </w:pPr>
            <w:r w:rsidRPr="00A40B46">
              <w:t>Document Reference</w:t>
            </w:r>
          </w:p>
        </w:tc>
        <w:tc>
          <w:tcPr>
            <w:tcW w:w="6264" w:type="dxa"/>
            <w:tcBorders>
              <w:top w:val="single" w:sz="4" w:space="0" w:color="C0C0C0"/>
              <w:left w:val="single" w:sz="4" w:space="0" w:color="C0C0C0"/>
              <w:bottom w:val="single" w:sz="4" w:space="0" w:color="C0C0C0"/>
              <w:right w:val="single" w:sz="4" w:space="0" w:color="C0C0C0"/>
            </w:tcBorders>
          </w:tcPr>
          <w:p w14:paraId="021AA28D" w14:textId="77777777" w:rsidR="00876C76" w:rsidRPr="00A40B46" w:rsidRDefault="00184F7C" w:rsidP="00C2598D">
            <w:pPr>
              <w:pStyle w:val="TableCell"/>
            </w:pPr>
            <w:r>
              <w:fldChar w:fldCharType="begin"/>
            </w:r>
            <w:r>
              <w:instrText xml:space="preserve"> DOCPROPERTY "Reference" \* MERGEFORMAT </w:instrText>
            </w:r>
            <w:r>
              <w:fldChar w:fldCharType="separate"/>
            </w:r>
            <w:r w:rsidR="00986F36">
              <w:t>DSS4eJustice-CIOP</w:t>
            </w:r>
            <w:r>
              <w:fldChar w:fldCharType="end"/>
            </w:r>
          </w:p>
        </w:tc>
      </w:tr>
    </w:tbl>
    <w:p w14:paraId="29F9DFE0" w14:textId="77777777" w:rsidR="005B47BF" w:rsidRPr="00A40B46" w:rsidRDefault="005B47BF" w:rsidP="005B47BF"/>
    <w:p w14:paraId="720E69CA" w14:textId="77777777" w:rsidR="005B47BF" w:rsidRPr="00A40B46" w:rsidRDefault="005B47BF" w:rsidP="005B47BF"/>
    <w:p w14:paraId="2DFD6D49" w14:textId="77777777" w:rsidR="00876C76" w:rsidRPr="00A40B46" w:rsidRDefault="00876C76" w:rsidP="00D935B3">
      <w:pPr>
        <w:pStyle w:val="ParagarphTitle"/>
        <w:outlineLvl w:val="0"/>
      </w:pPr>
      <w:r w:rsidRPr="00A40B46">
        <w:t>Document History</w:t>
      </w:r>
    </w:p>
    <w:p w14:paraId="6E564995" w14:textId="77777777" w:rsidR="00874240" w:rsidRPr="00A40B46" w:rsidRDefault="00874240" w:rsidP="00874240">
      <w:pPr>
        <w:pStyle w:val="TableofFigures"/>
      </w:pPr>
    </w:p>
    <w:tbl>
      <w:tblPr>
        <w:tblW w:w="90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34"/>
        <w:gridCol w:w="1985"/>
        <w:gridCol w:w="2850"/>
        <w:gridCol w:w="3075"/>
      </w:tblGrid>
      <w:tr w:rsidR="007C4410" w:rsidRPr="00A40B46" w14:paraId="7E0931DE" w14:textId="77777777" w:rsidTr="0008568A">
        <w:trPr>
          <w:trHeight w:val="374"/>
        </w:trPr>
        <w:tc>
          <w:tcPr>
            <w:tcW w:w="9044" w:type="dxa"/>
            <w:gridSpan w:val="4"/>
            <w:tcBorders>
              <w:top w:val="single" w:sz="4" w:space="0" w:color="808080"/>
              <w:left w:val="single" w:sz="4" w:space="0" w:color="808080"/>
              <w:bottom w:val="single" w:sz="4" w:space="0" w:color="C0C0C0"/>
              <w:right w:val="single" w:sz="4" w:space="0" w:color="C0C0C0"/>
            </w:tcBorders>
            <w:shd w:val="clear" w:color="auto" w:fill="172B6A"/>
            <w:vAlign w:val="center"/>
          </w:tcPr>
          <w:p w14:paraId="7F51BE94" w14:textId="77777777" w:rsidR="007C4410" w:rsidRPr="00A40B46" w:rsidRDefault="007C4410" w:rsidP="009F1715">
            <w:pPr>
              <w:pStyle w:val="TableHeading"/>
              <w:rPr>
                <w:smallCaps/>
                <w:color w:val="FFFFFF"/>
                <w:szCs w:val="20"/>
                <w:lang w:val="en-GB"/>
              </w:rPr>
            </w:pPr>
            <w:r w:rsidRPr="00A40B46">
              <w:rPr>
                <w:smallCaps/>
                <w:szCs w:val="20"/>
                <w:lang w:val="en-GB"/>
              </w:rPr>
              <w:t>Document History</w:t>
            </w:r>
          </w:p>
        </w:tc>
      </w:tr>
      <w:tr w:rsidR="0008568A" w:rsidRPr="00A40B46" w14:paraId="375907CA" w14:textId="77777777" w:rsidTr="00CB5E14">
        <w:trPr>
          <w:trHeight w:val="356"/>
        </w:trPr>
        <w:tc>
          <w:tcPr>
            <w:tcW w:w="1134" w:type="dxa"/>
            <w:tcBorders>
              <w:top w:val="single" w:sz="4" w:space="0" w:color="C0C0C0"/>
              <w:left w:val="single" w:sz="4" w:space="0" w:color="C0C0C0"/>
              <w:bottom w:val="single" w:sz="4" w:space="0" w:color="C0C0C0"/>
              <w:right w:val="single" w:sz="4" w:space="0" w:color="C0C0C0"/>
            </w:tcBorders>
            <w:shd w:val="clear" w:color="auto" w:fill="EAEAEA"/>
            <w:vAlign w:val="center"/>
          </w:tcPr>
          <w:p w14:paraId="41CB0676" w14:textId="77777777" w:rsidR="0008568A" w:rsidRPr="00A40B46" w:rsidRDefault="0008568A" w:rsidP="00914EE6">
            <w:pPr>
              <w:pStyle w:val="TableHeading"/>
              <w:jc w:val="center"/>
              <w:rPr>
                <w:lang w:val="en-GB"/>
              </w:rPr>
            </w:pPr>
            <w:r w:rsidRPr="00A40B46">
              <w:rPr>
                <w:lang w:val="en-GB"/>
              </w:rPr>
              <w:t>Version</w:t>
            </w:r>
          </w:p>
        </w:tc>
        <w:tc>
          <w:tcPr>
            <w:tcW w:w="1985" w:type="dxa"/>
            <w:tcBorders>
              <w:top w:val="single" w:sz="4" w:space="0" w:color="C0C0C0"/>
              <w:left w:val="single" w:sz="4" w:space="0" w:color="C0C0C0"/>
              <w:bottom w:val="single" w:sz="4" w:space="0" w:color="C0C0C0"/>
              <w:right w:val="single" w:sz="4" w:space="0" w:color="C0C0C0"/>
            </w:tcBorders>
            <w:shd w:val="clear" w:color="auto" w:fill="EAEAEA"/>
            <w:vAlign w:val="center"/>
          </w:tcPr>
          <w:p w14:paraId="24C3BD9A" w14:textId="77777777" w:rsidR="0008568A" w:rsidRPr="00A40B46" w:rsidRDefault="0008568A" w:rsidP="0008568A">
            <w:pPr>
              <w:pStyle w:val="TableHeading"/>
              <w:jc w:val="center"/>
              <w:rPr>
                <w:lang w:val="en-GB"/>
              </w:rPr>
            </w:pPr>
            <w:r w:rsidRPr="00A40B46">
              <w:rPr>
                <w:lang w:val="en-GB"/>
              </w:rPr>
              <w:t>Release Date</w:t>
            </w:r>
          </w:p>
        </w:tc>
        <w:tc>
          <w:tcPr>
            <w:tcW w:w="2850" w:type="dxa"/>
            <w:tcBorders>
              <w:top w:val="nil"/>
              <w:left w:val="single" w:sz="4" w:space="0" w:color="C0C0C0"/>
              <w:bottom w:val="single" w:sz="4" w:space="0" w:color="C0C0C0"/>
              <w:right w:val="single" w:sz="4" w:space="0" w:color="C0C0C0"/>
            </w:tcBorders>
            <w:shd w:val="clear" w:color="auto" w:fill="EAEAEA"/>
            <w:vAlign w:val="center"/>
          </w:tcPr>
          <w:p w14:paraId="044D8388" w14:textId="77777777" w:rsidR="0008568A" w:rsidRPr="00A40B46" w:rsidRDefault="0008568A" w:rsidP="0008568A">
            <w:pPr>
              <w:pStyle w:val="TableHeading"/>
              <w:jc w:val="center"/>
              <w:rPr>
                <w:lang w:val="en-GB"/>
              </w:rPr>
            </w:pPr>
            <w:r w:rsidRPr="00A40B46">
              <w:rPr>
                <w:lang w:val="en-GB"/>
              </w:rPr>
              <w:t>Author</w:t>
            </w:r>
          </w:p>
        </w:tc>
        <w:tc>
          <w:tcPr>
            <w:tcW w:w="3075" w:type="dxa"/>
            <w:tcBorders>
              <w:top w:val="nil"/>
              <w:left w:val="single" w:sz="4" w:space="0" w:color="C0C0C0"/>
              <w:bottom w:val="single" w:sz="4" w:space="0" w:color="C0C0C0"/>
              <w:right w:val="single" w:sz="4" w:space="0" w:color="C0C0C0"/>
            </w:tcBorders>
            <w:shd w:val="clear" w:color="auto" w:fill="EAEAEA"/>
            <w:vAlign w:val="center"/>
          </w:tcPr>
          <w:p w14:paraId="2CBBAFEE" w14:textId="77777777" w:rsidR="0008568A" w:rsidRPr="00A40B46" w:rsidRDefault="0008568A" w:rsidP="0008568A">
            <w:pPr>
              <w:pStyle w:val="TableHeading"/>
              <w:jc w:val="center"/>
              <w:rPr>
                <w:lang w:val="en-GB"/>
              </w:rPr>
            </w:pPr>
            <w:r w:rsidRPr="00A40B46">
              <w:rPr>
                <w:lang w:val="en-GB"/>
              </w:rPr>
              <w:t>Description</w:t>
            </w:r>
          </w:p>
        </w:tc>
      </w:tr>
      <w:tr w:rsidR="0008568A" w:rsidRPr="00A40B46" w14:paraId="3D25CD70" w14:textId="77777777" w:rsidTr="00CB5E14">
        <w:tc>
          <w:tcPr>
            <w:tcW w:w="1134" w:type="dxa"/>
            <w:tcBorders>
              <w:top w:val="single" w:sz="4" w:space="0" w:color="C0C0C0"/>
              <w:left w:val="single" w:sz="4" w:space="0" w:color="C0C0C0"/>
              <w:bottom w:val="single" w:sz="4" w:space="0" w:color="C0C0C0"/>
              <w:right w:val="single" w:sz="4" w:space="0" w:color="C0C0C0"/>
            </w:tcBorders>
            <w:shd w:val="clear" w:color="auto" w:fill="auto"/>
            <w:vAlign w:val="center"/>
          </w:tcPr>
          <w:p w14:paraId="6D8CB16A" w14:textId="77777777" w:rsidR="0008568A" w:rsidRPr="00A40B46" w:rsidRDefault="0008568A" w:rsidP="00AD168F">
            <w:pPr>
              <w:pStyle w:val="TableCell"/>
              <w:jc w:val="center"/>
            </w:pPr>
            <w:r w:rsidRPr="00A40B46">
              <w:t>0.01</w:t>
            </w:r>
          </w:p>
        </w:tc>
        <w:tc>
          <w:tcPr>
            <w:tcW w:w="1985" w:type="dxa"/>
            <w:tcBorders>
              <w:top w:val="single" w:sz="4" w:space="0" w:color="C0C0C0"/>
              <w:left w:val="single" w:sz="4" w:space="0" w:color="C0C0C0"/>
              <w:bottom w:val="single" w:sz="4" w:space="0" w:color="C0C0C0"/>
              <w:right w:val="single" w:sz="4" w:space="0" w:color="C0C0C0"/>
            </w:tcBorders>
            <w:shd w:val="clear" w:color="auto" w:fill="auto"/>
            <w:vAlign w:val="center"/>
          </w:tcPr>
          <w:p w14:paraId="497F11F7" w14:textId="77777777" w:rsidR="0008568A" w:rsidRPr="00A40B46" w:rsidRDefault="0008568A" w:rsidP="0067436F">
            <w:pPr>
              <w:pStyle w:val="TableCell"/>
              <w:jc w:val="center"/>
              <w:rPr>
                <w:rFonts w:eastAsia="Arial Unicode MS" w:cs="Tahoma"/>
                <w:kern w:val="1"/>
                <w:sz w:val="24"/>
                <w:lang w:val="de-DE"/>
              </w:rPr>
            </w:pPr>
            <w:r>
              <w:t>12/0</w:t>
            </w:r>
            <w:r w:rsidR="0067436F">
              <w:t>5</w:t>
            </w:r>
            <w:r>
              <w:t>/201</w:t>
            </w:r>
            <w:r w:rsidR="0067436F">
              <w:t>4</w:t>
            </w:r>
          </w:p>
        </w:tc>
        <w:tc>
          <w:tcPr>
            <w:tcW w:w="2850" w:type="dxa"/>
            <w:tcBorders>
              <w:top w:val="single" w:sz="4" w:space="0" w:color="C0C0C0"/>
              <w:left w:val="single" w:sz="4" w:space="0" w:color="C0C0C0"/>
              <w:bottom w:val="single" w:sz="4" w:space="0" w:color="C0C0C0"/>
              <w:right w:val="single" w:sz="4" w:space="0" w:color="C0C0C0"/>
            </w:tcBorders>
            <w:vAlign w:val="center"/>
          </w:tcPr>
          <w:p w14:paraId="2AE0FE48" w14:textId="77777777" w:rsidR="0008568A" w:rsidRPr="00A40B46" w:rsidRDefault="0008568A" w:rsidP="00AD168F">
            <w:pPr>
              <w:pStyle w:val="TableCell"/>
              <w:jc w:val="center"/>
              <w:rPr>
                <w:rFonts w:eastAsia="Arial Unicode MS" w:cs="Tahoma"/>
                <w:kern w:val="1"/>
                <w:sz w:val="24"/>
                <w:lang w:val="de-DE"/>
              </w:rPr>
            </w:pPr>
            <w:r w:rsidRPr="00A40B46">
              <w:t>Peter Macfarlane</w:t>
            </w:r>
          </w:p>
        </w:tc>
        <w:tc>
          <w:tcPr>
            <w:tcW w:w="3075" w:type="dxa"/>
            <w:tcBorders>
              <w:top w:val="single" w:sz="4" w:space="0" w:color="C0C0C0"/>
              <w:left w:val="single" w:sz="4" w:space="0" w:color="C0C0C0"/>
              <w:bottom w:val="single" w:sz="4" w:space="0" w:color="C0C0C0"/>
              <w:right w:val="single" w:sz="4" w:space="0" w:color="C0C0C0"/>
            </w:tcBorders>
            <w:vAlign w:val="center"/>
          </w:tcPr>
          <w:p w14:paraId="1487E9EC" w14:textId="77777777" w:rsidR="0008568A" w:rsidRPr="0067436F" w:rsidRDefault="0008568A" w:rsidP="0067436F">
            <w:pPr>
              <w:pStyle w:val="TableCell"/>
            </w:pPr>
            <w:r w:rsidRPr="00A40B46">
              <w:t>Initial version</w:t>
            </w:r>
            <w:r w:rsidR="0067436F">
              <w:t xml:space="preserve"> created for QTM4 of Specific contract No 7712 under Framework Contract No DI/06769-00</w:t>
            </w:r>
          </w:p>
        </w:tc>
      </w:tr>
      <w:tr w:rsidR="004309D2" w:rsidRPr="00A40B46" w14:paraId="26B640DE" w14:textId="77777777" w:rsidTr="00CB5E14">
        <w:tc>
          <w:tcPr>
            <w:tcW w:w="1134" w:type="dxa"/>
            <w:tcBorders>
              <w:top w:val="single" w:sz="4" w:space="0" w:color="C0C0C0"/>
              <w:left w:val="single" w:sz="4" w:space="0" w:color="C0C0C0"/>
              <w:bottom w:val="single" w:sz="4" w:space="0" w:color="C0C0C0"/>
              <w:right w:val="single" w:sz="4" w:space="0" w:color="C0C0C0"/>
            </w:tcBorders>
            <w:shd w:val="clear" w:color="auto" w:fill="auto"/>
            <w:vAlign w:val="center"/>
          </w:tcPr>
          <w:p w14:paraId="1A129B17" w14:textId="38E3581F" w:rsidR="004309D2" w:rsidRPr="00A40B46" w:rsidRDefault="004309D2" w:rsidP="00AD168F">
            <w:pPr>
              <w:pStyle w:val="TableCell"/>
              <w:jc w:val="center"/>
            </w:pPr>
            <w:r>
              <w:t>1.00</w:t>
            </w:r>
          </w:p>
        </w:tc>
        <w:tc>
          <w:tcPr>
            <w:tcW w:w="1985" w:type="dxa"/>
            <w:tcBorders>
              <w:top w:val="single" w:sz="4" w:space="0" w:color="C0C0C0"/>
              <w:left w:val="single" w:sz="4" w:space="0" w:color="C0C0C0"/>
              <w:bottom w:val="single" w:sz="4" w:space="0" w:color="C0C0C0"/>
              <w:right w:val="single" w:sz="4" w:space="0" w:color="C0C0C0"/>
            </w:tcBorders>
            <w:shd w:val="clear" w:color="auto" w:fill="auto"/>
            <w:vAlign w:val="center"/>
          </w:tcPr>
          <w:p w14:paraId="56D4828B" w14:textId="07B69E64" w:rsidR="004309D2" w:rsidRDefault="00040CF4" w:rsidP="00040CF4">
            <w:pPr>
              <w:pStyle w:val="TableCell"/>
              <w:jc w:val="center"/>
            </w:pPr>
            <w:r>
              <w:t>13</w:t>
            </w:r>
            <w:r w:rsidR="004309D2">
              <w:t>/06/2014</w:t>
            </w:r>
          </w:p>
        </w:tc>
        <w:tc>
          <w:tcPr>
            <w:tcW w:w="2850" w:type="dxa"/>
            <w:tcBorders>
              <w:top w:val="single" w:sz="4" w:space="0" w:color="C0C0C0"/>
              <w:left w:val="single" w:sz="4" w:space="0" w:color="C0C0C0"/>
              <w:bottom w:val="single" w:sz="4" w:space="0" w:color="C0C0C0"/>
              <w:right w:val="single" w:sz="4" w:space="0" w:color="C0C0C0"/>
            </w:tcBorders>
            <w:vAlign w:val="center"/>
          </w:tcPr>
          <w:p w14:paraId="31A0E963" w14:textId="2FFDDD50" w:rsidR="004309D2" w:rsidRPr="00A40B46" w:rsidRDefault="004309D2" w:rsidP="00AD168F">
            <w:pPr>
              <w:pStyle w:val="TableCell"/>
              <w:jc w:val="center"/>
            </w:pPr>
            <w:r>
              <w:t>Peter Macfarlane</w:t>
            </w:r>
          </w:p>
        </w:tc>
        <w:tc>
          <w:tcPr>
            <w:tcW w:w="3075" w:type="dxa"/>
            <w:tcBorders>
              <w:top w:val="single" w:sz="4" w:space="0" w:color="C0C0C0"/>
              <w:left w:val="single" w:sz="4" w:space="0" w:color="C0C0C0"/>
              <w:bottom w:val="single" w:sz="4" w:space="0" w:color="C0C0C0"/>
              <w:right w:val="single" w:sz="4" w:space="0" w:color="C0C0C0"/>
            </w:tcBorders>
            <w:vAlign w:val="center"/>
          </w:tcPr>
          <w:p w14:paraId="6D4003AD" w14:textId="77777777" w:rsidR="004309D2" w:rsidRDefault="004309D2" w:rsidP="0067436F">
            <w:pPr>
              <w:pStyle w:val="TableCell"/>
            </w:pPr>
            <w:r>
              <w:t>QTM4 of Specific contract No 7712 under Framework Contract No DI/06769-00</w:t>
            </w:r>
          </w:p>
          <w:p w14:paraId="05263B1B" w14:textId="4BDA0553" w:rsidR="004309D2" w:rsidRPr="00A40B46" w:rsidRDefault="004309D2" w:rsidP="0067436F">
            <w:pPr>
              <w:pStyle w:val="TableCell"/>
            </w:pPr>
            <w:r>
              <w:t>Update according to customer comments</w:t>
            </w:r>
          </w:p>
        </w:tc>
      </w:tr>
      <w:tr w:rsidR="001F7E9C" w:rsidRPr="00A40B46" w14:paraId="5B9492E1" w14:textId="77777777" w:rsidTr="00CB5E14">
        <w:tc>
          <w:tcPr>
            <w:tcW w:w="1134" w:type="dxa"/>
            <w:tcBorders>
              <w:top w:val="single" w:sz="4" w:space="0" w:color="C0C0C0"/>
              <w:left w:val="single" w:sz="4" w:space="0" w:color="C0C0C0"/>
              <w:bottom w:val="single" w:sz="4" w:space="0" w:color="C0C0C0"/>
              <w:right w:val="single" w:sz="4" w:space="0" w:color="C0C0C0"/>
            </w:tcBorders>
            <w:shd w:val="clear" w:color="auto" w:fill="auto"/>
            <w:vAlign w:val="center"/>
          </w:tcPr>
          <w:p w14:paraId="5CF58831" w14:textId="6DD3B55A" w:rsidR="001F7E9C" w:rsidRDefault="001F7E9C" w:rsidP="00AD168F">
            <w:pPr>
              <w:pStyle w:val="TableCell"/>
              <w:jc w:val="center"/>
            </w:pPr>
            <w:r>
              <w:t>1.01</w:t>
            </w:r>
          </w:p>
        </w:tc>
        <w:tc>
          <w:tcPr>
            <w:tcW w:w="1985" w:type="dxa"/>
            <w:tcBorders>
              <w:top w:val="single" w:sz="4" w:space="0" w:color="C0C0C0"/>
              <w:left w:val="single" w:sz="4" w:space="0" w:color="C0C0C0"/>
              <w:bottom w:val="single" w:sz="4" w:space="0" w:color="C0C0C0"/>
              <w:right w:val="single" w:sz="4" w:space="0" w:color="C0C0C0"/>
            </w:tcBorders>
            <w:shd w:val="clear" w:color="auto" w:fill="auto"/>
            <w:vAlign w:val="center"/>
          </w:tcPr>
          <w:p w14:paraId="52769658" w14:textId="0D51B21E" w:rsidR="001F7E9C" w:rsidRDefault="00867C5D" w:rsidP="00040CF4">
            <w:pPr>
              <w:pStyle w:val="TableCell"/>
              <w:jc w:val="center"/>
            </w:pPr>
            <w:r>
              <w:t>17</w:t>
            </w:r>
            <w:r w:rsidR="001F7E9C">
              <w:t>/06/2014</w:t>
            </w:r>
          </w:p>
        </w:tc>
        <w:tc>
          <w:tcPr>
            <w:tcW w:w="2850" w:type="dxa"/>
            <w:tcBorders>
              <w:top w:val="single" w:sz="4" w:space="0" w:color="C0C0C0"/>
              <w:left w:val="single" w:sz="4" w:space="0" w:color="C0C0C0"/>
              <w:bottom w:val="single" w:sz="4" w:space="0" w:color="C0C0C0"/>
              <w:right w:val="single" w:sz="4" w:space="0" w:color="C0C0C0"/>
            </w:tcBorders>
            <w:vAlign w:val="center"/>
          </w:tcPr>
          <w:p w14:paraId="2A727FF1" w14:textId="70E0429D" w:rsidR="001F7E9C" w:rsidRDefault="001F7E9C" w:rsidP="00AD168F">
            <w:pPr>
              <w:pStyle w:val="TableCell"/>
              <w:jc w:val="center"/>
            </w:pPr>
            <w:r>
              <w:t>Peter Macfarlane</w:t>
            </w:r>
          </w:p>
        </w:tc>
        <w:tc>
          <w:tcPr>
            <w:tcW w:w="3075" w:type="dxa"/>
            <w:tcBorders>
              <w:top w:val="single" w:sz="4" w:space="0" w:color="C0C0C0"/>
              <w:left w:val="single" w:sz="4" w:space="0" w:color="C0C0C0"/>
              <w:bottom w:val="single" w:sz="4" w:space="0" w:color="C0C0C0"/>
              <w:right w:val="single" w:sz="4" w:space="0" w:color="C0C0C0"/>
            </w:tcBorders>
            <w:vAlign w:val="center"/>
          </w:tcPr>
          <w:p w14:paraId="1F18A77B" w14:textId="77777777" w:rsidR="001F7E9C" w:rsidRDefault="001F7E9C" w:rsidP="001F7E9C">
            <w:pPr>
              <w:pStyle w:val="TableCell"/>
            </w:pPr>
            <w:r>
              <w:t>QTM4 of Specific contract No 7712 under Framework Contract No DI/06769-00</w:t>
            </w:r>
          </w:p>
          <w:p w14:paraId="05A30F74" w14:textId="5E91D6C6" w:rsidR="001F7E9C" w:rsidRDefault="001F7E9C" w:rsidP="001F7E9C">
            <w:pPr>
              <w:pStyle w:val="TableCell"/>
            </w:pPr>
            <w:r>
              <w:t>Update according to customer comments – mention JDK for build, correct description for enabling additional configuration</w:t>
            </w:r>
          </w:p>
        </w:tc>
      </w:tr>
      <w:tr w:rsidR="002B6505" w:rsidRPr="00A40B46" w14:paraId="00450C85" w14:textId="77777777" w:rsidTr="00CB5E14">
        <w:tc>
          <w:tcPr>
            <w:tcW w:w="1134" w:type="dxa"/>
            <w:tcBorders>
              <w:top w:val="single" w:sz="4" w:space="0" w:color="C0C0C0"/>
              <w:left w:val="single" w:sz="4" w:space="0" w:color="C0C0C0"/>
              <w:bottom w:val="single" w:sz="4" w:space="0" w:color="C0C0C0"/>
              <w:right w:val="single" w:sz="4" w:space="0" w:color="C0C0C0"/>
            </w:tcBorders>
            <w:shd w:val="clear" w:color="auto" w:fill="auto"/>
            <w:vAlign w:val="center"/>
          </w:tcPr>
          <w:p w14:paraId="082C60F2" w14:textId="0E9CA897" w:rsidR="002B6505" w:rsidRDefault="002B6505" w:rsidP="00AD168F">
            <w:pPr>
              <w:pStyle w:val="TableCell"/>
              <w:jc w:val="center"/>
            </w:pPr>
            <w:r>
              <w:t>1.02</w:t>
            </w:r>
          </w:p>
        </w:tc>
        <w:tc>
          <w:tcPr>
            <w:tcW w:w="1985" w:type="dxa"/>
            <w:tcBorders>
              <w:top w:val="single" w:sz="4" w:space="0" w:color="C0C0C0"/>
              <w:left w:val="single" w:sz="4" w:space="0" w:color="C0C0C0"/>
              <w:bottom w:val="single" w:sz="4" w:space="0" w:color="C0C0C0"/>
              <w:right w:val="single" w:sz="4" w:space="0" w:color="C0C0C0"/>
            </w:tcBorders>
            <w:shd w:val="clear" w:color="auto" w:fill="auto"/>
            <w:vAlign w:val="center"/>
          </w:tcPr>
          <w:p w14:paraId="298FDBD0" w14:textId="2AFC5630" w:rsidR="002B6505" w:rsidRDefault="002B6505" w:rsidP="00040CF4">
            <w:pPr>
              <w:pStyle w:val="TableCell"/>
              <w:jc w:val="center"/>
            </w:pPr>
            <w:r>
              <w:t>25/02/2015</w:t>
            </w:r>
          </w:p>
        </w:tc>
        <w:tc>
          <w:tcPr>
            <w:tcW w:w="2850" w:type="dxa"/>
            <w:tcBorders>
              <w:top w:val="single" w:sz="4" w:space="0" w:color="C0C0C0"/>
              <w:left w:val="single" w:sz="4" w:space="0" w:color="C0C0C0"/>
              <w:bottom w:val="single" w:sz="4" w:space="0" w:color="C0C0C0"/>
              <w:right w:val="single" w:sz="4" w:space="0" w:color="C0C0C0"/>
            </w:tcBorders>
            <w:vAlign w:val="center"/>
          </w:tcPr>
          <w:p w14:paraId="0EF08160" w14:textId="2D834528" w:rsidR="002B6505" w:rsidRDefault="002B6505" w:rsidP="00AD168F">
            <w:pPr>
              <w:pStyle w:val="TableCell"/>
              <w:jc w:val="center"/>
            </w:pPr>
            <w:r>
              <w:t>Peter Macfarlane</w:t>
            </w:r>
          </w:p>
        </w:tc>
        <w:tc>
          <w:tcPr>
            <w:tcW w:w="3075" w:type="dxa"/>
            <w:tcBorders>
              <w:top w:val="single" w:sz="4" w:space="0" w:color="C0C0C0"/>
              <w:left w:val="single" w:sz="4" w:space="0" w:color="C0C0C0"/>
              <w:bottom w:val="single" w:sz="4" w:space="0" w:color="C0C0C0"/>
              <w:right w:val="single" w:sz="4" w:space="0" w:color="C0C0C0"/>
            </w:tcBorders>
            <w:vAlign w:val="center"/>
          </w:tcPr>
          <w:p w14:paraId="3B9FE5F0" w14:textId="31008FE2" w:rsidR="002B6505" w:rsidRPr="002B6505" w:rsidRDefault="002B6505" w:rsidP="002B6505">
            <w:pPr>
              <w:autoSpaceDE w:val="0"/>
              <w:autoSpaceDN w:val="0"/>
              <w:adjustRightInd w:val="0"/>
              <w:spacing w:after="0"/>
              <w:jc w:val="left"/>
              <w:rPr>
                <w:szCs w:val="20"/>
              </w:rPr>
            </w:pPr>
            <w:r>
              <w:rPr>
                <w:szCs w:val="20"/>
              </w:rPr>
              <w:t>QTM4 of SC12960</w:t>
            </w:r>
          </w:p>
        </w:tc>
      </w:tr>
      <w:tr w:rsidR="00551A2C" w:rsidRPr="00A40B46" w14:paraId="143D5BC2" w14:textId="77777777" w:rsidTr="00CB5E14">
        <w:tc>
          <w:tcPr>
            <w:tcW w:w="1134" w:type="dxa"/>
            <w:tcBorders>
              <w:top w:val="single" w:sz="4" w:space="0" w:color="C0C0C0"/>
              <w:left w:val="single" w:sz="4" w:space="0" w:color="C0C0C0"/>
              <w:bottom w:val="single" w:sz="4" w:space="0" w:color="C0C0C0"/>
              <w:right w:val="single" w:sz="4" w:space="0" w:color="C0C0C0"/>
            </w:tcBorders>
            <w:shd w:val="clear" w:color="auto" w:fill="auto"/>
            <w:vAlign w:val="center"/>
          </w:tcPr>
          <w:p w14:paraId="26598824" w14:textId="10F5EAFC" w:rsidR="00551A2C" w:rsidRDefault="00551A2C" w:rsidP="00AD168F">
            <w:pPr>
              <w:pStyle w:val="TableCell"/>
              <w:jc w:val="center"/>
            </w:pPr>
            <w:r>
              <w:t>1.03</w:t>
            </w:r>
          </w:p>
        </w:tc>
        <w:tc>
          <w:tcPr>
            <w:tcW w:w="1985" w:type="dxa"/>
            <w:tcBorders>
              <w:top w:val="single" w:sz="4" w:space="0" w:color="C0C0C0"/>
              <w:left w:val="single" w:sz="4" w:space="0" w:color="C0C0C0"/>
              <w:bottom w:val="single" w:sz="4" w:space="0" w:color="C0C0C0"/>
              <w:right w:val="single" w:sz="4" w:space="0" w:color="C0C0C0"/>
            </w:tcBorders>
            <w:shd w:val="clear" w:color="auto" w:fill="auto"/>
            <w:vAlign w:val="center"/>
          </w:tcPr>
          <w:p w14:paraId="53C88580" w14:textId="4544804A" w:rsidR="00551A2C" w:rsidRDefault="00551A2C" w:rsidP="00040CF4">
            <w:pPr>
              <w:pStyle w:val="TableCell"/>
              <w:jc w:val="center"/>
            </w:pPr>
            <w:r>
              <w:t>12/03/2015</w:t>
            </w:r>
          </w:p>
        </w:tc>
        <w:tc>
          <w:tcPr>
            <w:tcW w:w="2850" w:type="dxa"/>
            <w:tcBorders>
              <w:top w:val="single" w:sz="4" w:space="0" w:color="C0C0C0"/>
              <w:left w:val="single" w:sz="4" w:space="0" w:color="C0C0C0"/>
              <w:bottom w:val="single" w:sz="4" w:space="0" w:color="C0C0C0"/>
              <w:right w:val="single" w:sz="4" w:space="0" w:color="C0C0C0"/>
            </w:tcBorders>
            <w:vAlign w:val="center"/>
          </w:tcPr>
          <w:p w14:paraId="4EB650B9" w14:textId="6FFA804E" w:rsidR="00551A2C" w:rsidRDefault="00551A2C" w:rsidP="00AD168F">
            <w:pPr>
              <w:pStyle w:val="TableCell"/>
              <w:jc w:val="center"/>
            </w:pPr>
            <w:r>
              <w:t>Peter Macfarlane</w:t>
            </w:r>
          </w:p>
        </w:tc>
        <w:tc>
          <w:tcPr>
            <w:tcW w:w="3075" w:type="dxa"/>
            <w:tcBorders>
              <w:top w:val="single" w:sz="4" w:space="0" w:color="C0C0C0"/>
              <w:left w:val="single" w:sz="4" w:space="0" w:color="C0C0C0"/>
              <w:bottom w:val="single" w:sz="4" w:space="0" w:color="C0C0C0"/>
              <w:right w:val="single" w:sz="4" w:space="0" w:color="C0C0C0"/>
            </w:tcBorders>
            <w:vAlign w:val="center"/>
          </w:tcPr>
          <w:p w14:paraId="55811ADD" w14:textId="77777777" w:rsidR="00551A2C" w:rsidRDefault="00551A2C" w:rsidP="002B6505">
            <w:pPr>
              <w:autoSpaceDE w:val="0"/>
              <w:autoSpaceDN w:val="0"/>
              <w:adjustRightInd w:val="0"/>
              <w:spacing w:after="0"/>
              <w:jc w:val="left"/>
              <w:rPr>
                <w:szCs w:val="20"/>
              </w:rPr>
            </w:pPr>
            <w:r>
              <w:rPr>
                <w:szCs w:val="20"/>
              </w:rPr>
              <w:t>QTM4 of SC12960</w:t>
            </w:r>
          </w:p>
          <w:p w14:paraId="43439F26" w14:textId="6A30427D" w:rsidR="00551A2C" w:rsidRDefault="00551A2C" w:rsidP="002B6505">
            <w:pPr>
              <w:autoSpaceDE w:val="0"/>
              <w:autoSpaceDN w:val="0"/>
              <w:adjustRightInd w:val="0"/>
              <w:spacing w:after="0"/>
              <w:jc w:val="left"/>
              <w:rPr>
                <w:szCs w:val="20"/>
              </w:rPr>
            </w:pPr>
            <w:r>
              <w:rPr>
                <w:szCs w:val="20"/>
              </w:rPr>
              <w:t>Implement review comme</w:t>
            </w:r>
            <w:r w:rsidR="00282EE9">
              <w:rPr>
                <w:szCs w:val="20"/>
              </w:rPr>
              <w:t>n</w:t>
            </w:r>
            <w:r>
              <w:rPr>
                <w:szCs w:val="20"/>
              </w:rPr>
              <w:t>ts</w:t>
            </w:r>
          </w:p>
        </w:tc>
      </w:tr>
    </w:tbl>
    <w:p w14:paraId="6E471F32" w14:textId="77777777" w:rsidR="007C4410" w:rsidRPr="00A40B46" w:rsidRDefault="007C4410" w:rsidP="007C4410"/>
    <w:p w14:paraId="3984B561" w14:textId="77777777" w:rsidR="007C4410" w:rsidRPr="00A40B46" w:rsidRDefault="007C4410" w:rsidP="00A82C12"/>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34"/>
        <w:gridCol w:w="1985"/>
        <w:gridCol w:w="2853"/>
        <w:gridCol w:w="3028"/>
      </w:tblGrid>
      <w:tr w:rsidR="007C4410" w:rsidRPr="00A40B46" w14:paraId="30F5770B" w14:textId="77777777">
        <w:trPr>
          <w:trHeight w:val="374"/>
        </w:trPr>
        <w:tc>
          <w:tcPr>
            <w:tcW w:w="9000" w:type="dxa"/>
            <w:gridSpan w:val="4"/>
            <w:tcBorders>
              <w:top w:val="single" w:sz="4" w:space="0" w:color="808080"/>
              <w:left w:val="single" w:sz="4" w:space="0" w:color="808080"/>
              <w:bottom w:val="single" w:sz="4" w:space="0" w:color="C0C0C0"/>
              <w:right w:val="single" w:sz="4" w:space="0" w:color="C0C0C0"/>
            </w:tcBorders>
            <w:shd w:val="clear" w:color="auto" w:fill="172B6A"/>
            <w:vAlign w:val="center"/>
          </w:tcPr>
          <w:p w14:paraId="332F1997" w14:textId="77777777" w:rsidR="007C4410" w:rsidRPr="00A40B46" w:rsidRDefault="007C4410" w:rsidP="009F1715">
            <w:pPr>
              <w:pStyle w:val="TableHeading"/>
              <w:rPr>
                <w:smallCaps/>
                <w:color w:val="FFFFFF"/>
                <w:szCs w:val="20"/>
                <w:lang w:val="en-GB"/>
              </w:rPr>
            </w:pPr>
            <w:r w:rsidRPr="00A40B46">
              <w:rPr>
                <w:smallCaps/>
                <w:szCs w:val="20"/>
                <w:lang w:val="en-GB"/>
              </w:rPr>
              <w:t>Reviews</w:t>
            </w:r>
          </w:p>
        </w:tc>
      </w:tr>
      <w:tr w:rsidR="00A12333" w:rsidRPr="00A40B46" w14:paraId="57C8B893" w14:textId="77777777" w:rsidTr="00CB5E14">
        <w:trPr>
          <w:trHeight w:val="356"/>
        </w:trPr>
        <w:tc>
          <w:tcPr>
            <w:tcW w:w="1134" w:type="dxa"/>
            <w:tcBorders>
              <w:top w:val="single" w:sz="4" w:space="0" w:color="C0C0C0"/>
              <w:left w:val="single" w:sz="4" w:space="0" w:color="C0C0C0"/>
              <w:bottom w:val="single" w:sz="4" w:space="0" w:color="C0C0C0"/>
              <w:right w:val="single" w:sz="4" w:space="0" w:color="C0C0C0"/>
            </w:tcBorders>
            <w:shd w:val="clear" w:color="auto" w:fill="EAEAEA"/>
            <w:vAlign w:val="center"/>
          </w:tcPr>
          <w:p w14:paraId="53E4BBE2" w14:textId="77777777" w:rsidR="00A12333" w:rsidRPr="00A40B46" w:rsidRDefault="00A12333" w:rsidP="009F1715">
            <w:pPr>
              <w:pStyle w:val="TableHeading"/>
              <w:jc w:val="center"/>
              <w:rPr>
                <w:lang w:val="en-GB"/>
              </w:rPr>
            </w:pPr>
            <w:r w:rsidRPr="00A40B46">
              <w:rPr>
                <w:lang w:val="en-GB"/>
              </w:rPr>
              <w:t>Version</w:t>
            </w:r>
          </w:p>
        </w:tc>
        <w:tc>
          <w:tcPr>
            <w:tcW w:w="1985" w:type="dxa"/>
            <w:tcBorders>
              <w:top w:val="single" w:sz="4" w:space="0" w:color="C0C0C0"/>
              <w:left w:val="single" w:sz="4" w:space="0" w:color="C0C0C0"/>
              <w:bottom w:val="single" w:sz="4" w:space="0" w:color="C0C0C0"/>
              <w:right w:val="single" w:sz="4" w:space="0" w:color="C0C0C0"/>
            </w:tcBorders>
            <w:shd w:val="clear" w:color="auto" w:fill="EAEAEA"/>
            <w:vAlign w:val="center"/>
          </w:tcPr>
          <w:p w14:paraId="0908B39B" w14:textId="77777777" w:rsidR="00A12333" w:rsidRPr="00A40B46" w:rsidRDefault="00A12333" w:rsidP="009F1715">
            <w:pPr>
              <w:pStyle w:val="TableHeading"/>
              <w:jc w:val="center"/>
              <w:rPr>
                <w:lang w:val="en-GB"/>
              </w:rPr>
            </w:pPr>
            <w:r w:rsidRPr="00A40B46">
              <w:rPr>
                <w:lang w:val="en-GB"/>
              </w:rPr>
              <w:t>Release Date</w:t>
            </w:r>
          </w:p>
        </w:tc>
        <w:tc>
          <w:tcPr>
            <w:tcW w:w="2853" w:type="dxa"/>
            <w:tcBorders>
              <w:top w:val="nil"/>
              <w:left w:val="single" w:sz="4" w:space="0" w:color="C0C0C0"/>
              <w:bottom w:val="single" w:sz="4" w:space="0" w:color="C0C0C0"/>
              <w:right w:val="single" w:sz="4" w:space="0" w:color="C0C0C0"/>
            </w:tcBorders>
            <w:shd w:val="clear" w:color="auto" w:fill="EAEAEA"/>
            <w:vAlign w:val="center"/>
          </w:tcPr>
          <w:p w14:paraId="2DDF075E" w14:textId="77777777" w:rsidR="00A12333" w:rsidRPr="00A40B46" w:rsidRDefault="00A12333" w:rsidP="009F1715">
            <w:pPr>
              <w:pStyle w:val="TableHeading"/>
              <w:jc w:val="center"/>
              <w:rPr>
                <w:lang w:val="en-GB"/>
              </w:rPr>
            </w:pPr>
            <w:r w:rsidRPr="00A40B46">
              <w:rPr>
                <w:lang w:val="en-GB"/>
              </w:rPr>
              <w:t>Reviewer</w:t>
            </w:r>
          </w:p>
        </w:tc>
        <w:tc>
          <w:tcPr>
            <w:tcW w:w="3028" w:type="dxa"/>
            <w:tcBorders>
              <w:top w:val="nil"/>
              <w:left w:val="single" w:sz="4" w:space="0" w:color="C0C0C0"/>
              <w:bottom w:val="single" w:sz="4" w:space="0" w:color="C0C0C0"/>
              <w:right w:val="single" w:sz="4" w:space="0" w:color="C0C0C0"/>
            </w:tcBorders>
            <w:shd w:val="clear" w:color="auto" w:fill="EAEAEA"/>
            <w:vAlign w:val="center"/>
          </w:tcPr>
          <w:p w14:paraId="602A749E" w14:textId="77777777" w:rsidR="00A12333" w:rsidRPr="00A40B46" w:rsidRDefault="00A12333" w:rsidP="009F1715">
            <w:pPr>
              <w:pStyle w:val="TableHeading"/>
              <w:jc w:val="center"/>
              <w:rPr>
                <w:lang w:val="en-GB"/>
              </w:rPr>
            </w:pPr>
            <w:r w:rsidRPr="00A40B46">
              <w:rPr>
                <w:lang w:val="en-GB"/>
              </w:rPr>
              <w:t>Position</w:t>
            </w:r>
          </w:p>
        </w:tc>
      </w:tr>
      <w:tr w:rsidR="00A12333" w:rsidRPr="00A40B46" w14:paraId="3773CDD3" w14:textId="77777777" w:rsidTr="00CB5E14">
        <w:tc>
          <w:tcPr>
            <w:tcW w:w="1134" w:type="dxa"/>
            <w:tcBorders>
              <w:top w:val="single" w:sz="4" w:space="0" w:color="C0C0C0"/>
              <w:left w:val="single" w:sz="4" w:space="0" w:color="C0C0C0"/>
              <w:bottom w:val="single" w:sz="4" w:space="0" w:color="C0C0C0"/>
              <w:right w:val="single" w:sz="4" w:space="0" w:color="C0C0C0"/>
            </w:tcBorders>
            <w:shd w:val="clear" w:color="auto" w:fill="auto"/>
            <w:vAlign w:val="center"/>
          </w:tcPr>
          <w:p w14:paraId="4A5DBDD0" w14:textId="77777777" w:rsidR="00A12333" w:rsidRPr="00A40B46" w:rsidRDefault="00A12333" w:rsidP="00AD168F">
            <w:pPr>
              <w:pStyle w:val="TableCell"/>
              <w:jc w:val="center"/>
            </w:pPr>
          </w:p>
        </w:tc>
        <w:tc>
          <w:tcPr>
            <w:tcW w:w="1985" w:type="dxa"/>
            <w:tcBorders>
              <w:top w:val="single" w:sz="4" w:space="0" w:color="C0C0C0"/>
              <w:left w:val="single" w:sz="4" w:space="0" w:color="C0C0C0"/>
              <w:bottom w:val="single" w:sz="4" w:space="0" w:color="C0C0C0"/>
              <w:right w:val="single" w:sz="4" w:space="0" w:color="C0C0C0"/>
            </w:tcBorders>
            <w:shd w:val="clear" w:color="auto" w:fill="auto"/>
            <w:vAlign w:val="center"/>
          </w:tcPr>
          <w:p w14:paraId="0947A94F" w14:textId="77777777" w:rsidR="00A12333" w:rsidRPr="00A40B46" w:rsidRDefault="00A12333" w:rsidP="00AD168F">
            <w:pPr>
              <w:pStyle w:val="TableCell"/>
              <w:jc w:val="center"/>
              <w:rPr>
                <w:rFonts w:eastAsia="Arial Unicode MS" w:cs="Tahoma"/>
                <w:kern w:val="1"/>
                <w:sz w:val="24"/>
                <w:lang w:val="de-DE"/>
              </w:rPr>
            </w:pPr>
          </w:p>
        </w:tc>
        <w:tc>
          <w:tcPr>
            <w:tcW w:w="2853" w:type="dxa"/>
            <w:tcBorders>
              <w:top w:val="single" w:sz="4" w:space="0" w:color="C0C0C0"/>
              <w:left w:val="single" w:sz="4" w:space="0" w:color="C0C0C0"/>
              <w:bottom w:val="single" w:sz="4" w:space="0" w:color="C0C0C0"/>
              <w:right w:val="single" w:sz="4" w:space="0" w:color="C0C0C0"/>
            </w:tcBorders>
            <w:vAlign w:val="center"/>
          </w:tcPr>
          <w:p w14:paraId="1D36FFE3" w14:textId="77777777" w:rsidR="00A12333" w:rsidRPr="00A40B46" w:rsidRDefault="00A12333" w:rsidP="00AD168F">
            <w:pPr>
              <w:pStyle w:val="TableCell"/>
              <w:jc w:val="center"/>
              <w:rPr>
                <w:rFonts w:eastAsia="Arial Unicode MS" w:cs="Tahoma"/>
                <w:kern w:val="1"/>
                <w:sz w:val="24"/>
                <w:lang w:val="de-DE"/>
              </w:rPr>
            </w:pPr>
          </w:p>
        </w:tc>
        <w:tc>
          <w:tcPr>
            <w:tcW w:w="3028" w:type="dxa"/>
            <w:tcBorders>
              <w:top w:val="single" w:sz="4" w:space="0" w:color="C0C0C0"/>
              <w:left w:val="single" w:sz="4" w:space="0" w:color="C0C0C0"/>
              <w:bottom w:val="single" w:sz="4" w:space="0" w:color="C0C0C0"/>
              <w:right w:val="single" w:sz="4" w:space="0" w:color="C0C0C0"/>
            </w:tcBorders>
            <w:vAlign w:val="center"/>
          </w:tcPr>
          <w:p w14:paraId="6203662E" w14:textId="77777777" w:rsidR="00A12333" w:rsidRPr="00A40B46" w:rsidRDefault="00A12333" w:rsidP="00AD168F">
            <w:pPr>
              <w:pStyle w:val="TableCell"/>
              <w:jc w:val="center"/>
              <w:rPr>
                <w:rFonts w:eastAsia="Arial Unicode MS" w:cs="Tahoma"/>
                <w:kern w:val="1"/>
                <w:sz w:val="24"/>
                <w:lang w:val="de-DE"/>
              </w:rPr>
            </w:pPr>
          </w:p>
        </w:tc>
      </w:tr>
    </w:tbl>
    <w:p w14:paraId="70ABECB1" w14:textId="77777777" w:rsidR="00987FF5" w:rsidRPr="00A40B46" w:rsidRDefault="00987FF5" w:rsidP="0039570C"/>
    <w:p w14:paraId="0EA448BA" w14:textId="77777777" w:rsidR="00876C76" w:rsidRPr="00A40B46" w:rsidRDefault="007C4410" w:rsidP="00D935B3">
      <w:pPr>
        <w:pStyle w:val="ParagarphTitle"/>
        <w:spacing w:before="0"/>
        <w:outlineLvl w:val="0"/>
      </w:pPr>
      <w:r w:rsidRPr="00A40B46">
        <w:rPr>
          <w:sz w:val="20"/>
          <w:szCs w:val="20"/>
        </w:rPr>
        <w:br w:type="page"/>
      </w:r>
      <w:r w:rsidR="00876C76" w:rsidRPr="00A40B46">
        <w:lastRenderedPageBreak/>
        <w:t>Table Of Contents</w:t>
      </w:r>
    </w:p>
    <w:p w14:paraId="4F86B5F3" w14:textId="77777777" w:rsidR="00876C76" w:rsidRPr="00A40B46" w:rsidRDefault="00876C76"/>
    <w:p w14:paraId="427BA651" w14:textId="77777777" w:rsidR="00986F36" w:rsidRDefault="00706E0D">
      <w:pPr>
        <w:pStyle w:val="TOC1"/>
        <w:tabs>
          <w:tab w:val="left" w:pos="357"/>
          <w:tab w:val="right" w:leader="dot" w:pos="9060"/>
        </w:tabs>
        <w:rPr>
          <w:rFonts w:asciiTheme="minorHAnsi" w:eastAsiaTheme="minorEastAsia" w:hAnsiTheme="minorHAnsi" w:cstheme="minorBidi"/>
          <w:noProof/>
          <w:sz w:val="22"/>
          <w:szCs w:val="22"/>
          <w:lang w:eastAsia="en-GB"/>
        </w:rPr>
      </w:pPr>
      <w:r w:rsidRPr="00A40B46">
        <w:fldChar w:fldCharType="begin"/>
      </w:r>
      <w:r w:rsidRPr="00A40B46">
        <w:instrText xml:space="preserve"> TOC \o "1-</w:instrText>
      </w:r>
      <w:r w:rsidR="007A34A5" w:rsidRPr="00A40B46">
        <w:instrText>3</w:instrText>
      </w:r>
      <w:r w:rsidRPr="00A40B46">
        <w:instrText xml:space="preserve">" \h \z </w:instrText>
      </w:r>
      <w:r w:rsidRPr="00A40B46">
        <w:fldChar w:fldCharType="separate"/>
      </w:r>
      <w:hyperlink w:anchor="_Toc413924065" w:history="1">
        <w:r w:rsidR="00986F36" w:rsidRPr="00300760">
          <w:rPr>
            <w:rStyle w:val="Hyperlink"/>
            <w:noProof/>
          </w:rPr>
          <w:t>1</w:t>
        </w:r>
        <w:r w:rsidR="00986F36">
          <w:rPr>
            <w:rFonts w:asciiTheme="minorHAnsi" w:eastAsiaTheme="minorEastAsia" w:hAnsiTheme="minorHAnsi" w:cstheme="minorBidi"/>
            <w:noProof/>
            <w:sz w:val="22"/>
            <w:szCs w:val="22"/>
            <w:lang w:eastAsia="en-GB"/>
          </w:rPr>
          <w:tab/>
        </w:r>
        <w:r w:rsidR="00986F36" w:rsidRPr="00300760">
          <w:rPr>
            <w:rStyle w:val="Hyperlink"/>
            <w:noProof/>
          </w:rPr>
          <w:t>Introduction</w:t>
        </w:r>
        <w:r w:rsidR="00986F36">
          <w:rPr>
            <w:noProof/>
            <w:webHidden/>
          </w:rPr>
          <w:tab/>
        </w:r>
        <w:r w:rsidR="00986F36">
          <w:rPr>
            <w:noProof/>
            <w:webHidden/>
          </w:rPr>
          <w:fldChar w:fldCharType="begin"/>
        </w:r>
        <w:r w:rsidR="00986F36">
          <w:rPr>
            <w:noProof/>
            <w:webHidden/>
          </w:rPr>
          <w:instrText xml:space="preserve"> PAGEREF _Toc413924065 \h </w:instrText>
        </w:r>
        <w:r w:rsidR="00986F36">
          <w:rPr>
            <w:noProof/>
            <w:webHidden/>
          </w:rPr>
        </w:r>
        <w:r w:rsidR="00986F36">
          <w:rPr>
            <w:noProof/>
            <w:webHidden/>
          </w:rPr>
          <w:fldChar w:fldCharType="separate"/>
        </w:r>
        <w:r w:rsidR="00986F36">
          <w:rPr>
            <w:noProof/>
            <w:webHidden/>
          </w:rPr>
          <w:t>6</w:t>
        </w:r>
        <w:r w:rsidR="00986F36">
          <w:rPr>
            <w:noProof/>
            <w:webHidden/>
          </w:rPr>
          <w:fldChar w:fldCharType="end"/>
        </w:r>
      </w:hyperlink>
    </w:p>
    <w:p w14:paraId="1CA84439" w14:textId="77777777" w:rsidR="00986F36" w:rsidRDefault="00986F36">
      <w:pPr>
        <w:pStyle w:val="TOC2"/>
        <w:rPr>
          <w:rFonts w:asciiTheme="minorHAnsi" w:eastAsiaTheme="minorEastAsia" w:hAnsiTheme="minorHAnsi" w:cstheme="minorBidi"/>
          <w:noProof/>
          <w:sz w:val="22"/>
          <w:szCs w:val="22"/>
          <w:lang w:eastAsia="en-GB"/>
        </w:rPr>
      </w:pPr>
      <w:hyperlink w:anchor="_Toc413924066" w:history="1">
        <w:r w:rsidRPr="00300760">
          <w:rPr>
            <w:rStyle w:val="Hyperlink"/>
            <w:noProof/>
          </w:rPr>
          <w:t>1.1</w:t>
        </w:r>
        <w:r>
          <w:rPr>
            <w:rFonts w:asciiTheme="minorHAnsi" w:eastAsiaTheme="minorEastAsia" w:hAnsiTheme="minorHAnsi" w:cstheme="minorBidi"/>
            <w:noProof/>
            <w:sz w:val="22"/>
            <w:szCs w:val="22"/>
            <w:lang w:eastAsia="en-GB"/>
          </w:rPr>
          <w:tab/>
        </w:r>
        <w:r w:rsidRPr="00300760">
          <w:rPr>
            <w:rStyle w:val="Hyperlink"/>
            <w:noProof/>
          </w:rPr>
          <w:t>Terminology</w:t>
        </w:r>
        <w:r>
          <w:rPr>
            <w:noProof/>
            <w:webHidden/>
          </w:rPr>
          <w:tab/>
        </w:r>
        <w:r>
          <w:rPr>
            <w:noProof/>
            <w:webHidden/>
          </w:rPr>
          <w:fldChar w:fldCharType="begin"/>
        </w:r>
        <w:r>
          <w:rPr>
            <w:noProof/>
            <w:webHidden/>
          </w:rPr>
          <w:instrText xml:space="preserve"> PAGEREF _Toc413924066 \h </w:instrText>
        </w:r>
        <w:r>
          <w:rPr>
            <w:noProof/>
            <w:webHidden/>
          </w:rPr>
        </w:r>
        <w:r>
          <w:rPr>
            <w:noProof/>
            <w:webHidden/>
          </w:rPr>
          <w:fldChar w:fldCharType="separate"/>
        </w:r>
        <w:r>
          <w:rPr>
            <w:noProof/>
            <w:webHidden/>
          </w:rPr>
          <w:t>6</w:t>
        </w:r>
        <w:r>
          <w:rPr>
            <w:noProof/>
            <w:webHidden/>
          </w:rPr>
          <w:fldChar w:fldCharType="end"/>
        </w:r>
      </w:hyperlink>
    </w:p>
    <w:p w14:paraId="7E4E0D87" w14:textId="77777777" w:rsidR="00986F36" w:rsidRDefault="00986F36">
      <w:pPr>
        <w:pStyle w:val="TOC2"/>
        <w:rPr>
          <w:rFonts w:asciiTheme="minorHAnsi" w:eastAsiaTheme="minorEastAsia" w:hAnsiTheme="minorHAnsi" w:cstheme="minorBidi"/>
          <w:noProof/>
          <w:sz w:val="22"/>
          <w:szCs w:val="22"/>
          <w:lang w:eastAsia="en-GB"/>
        </w:rPr>
      </w:pPr>
      <w:hyperlink w:anchor="_Toc413924067" w:history="1">
        <w:r w:rsidRPr="00300760">
          <w:rPr>
            <w:rStyle w:val="Hyperlink"/>
            <w:noProof/>
          </w:rPr>
          <w:t>1.2</w:t>
        </w:r>
        <w:r>
          <w:rPr>
            <w:rFonts w:asciiTheme="minorHAnsi" w:eastAsiaTheme="minorEastAsia" w:hAnsiTheme="minorHAnsi" w:cstheme="minorBidi"/>
            <w:noProof/>
            <w:sz w:val="22"/>
            <w:szCs w:val="22"/>
            <w:lang w:eastAsia="en-GB"/>
          </w:rPr>
          <w:tab/>
        </w:r>
        <w:r w:rsidRPr="00300760">
          <w:rPr>
            <w:rStyle w:val="Hyperlink"/>
            <w:noProof/>
          </w:rPr>
          <w:t>Purpose of the Document</w:t>
        </w:r>
        <w:r>
          <w:rPr>
            <w:noProof/>
            <w:webHidden/>
          </w:rPr>
          <w:tab/>
        </w:r>
        <w:r>
          <w:rPr>
            <w:noProof/>
            <w:webHidden/>
          </w:rPr>
          <w:fldChar w:fldCharType="begin"/>
        </w:r>
        <w:r>
          <w:rPr>
            <w:noProof/>
            <w:webHidden/>
          </w:rPr>
          <w:instrText xml:space="preserve"> PAGEREF _Toc413924067 \h </w:instrText>
        </w:r>
        <w:r>
          <w:rPr>
            <w:noProof/>
            <w:webHidden/>
          </w:rPr>
        </w:r>
        <w:r>
          <w:rPr>
            <w:noProof/>
            <w:webHidden/>
          </w:rPr>
          <w:fldChar w:fldCharType="separate"/>
        </w:r>
        <w:r>
          <w:rPr>
            <w:noProof/>
            <w:webHidden/>
          </w:rPr>
          <w:t>6</w:t>
        </w:r>
        <w:r>
          <w:rPr>
            <w:noProof/>
            <w:webHidden/>
          </w:rPr>
          <w:fldChar w:fldCharType="end"/>
        </w:r>
      </w:hyperlink>
    </w:p>
    <w:p w14:paraId="1369F78C" w14:textId="77777777" w:rsidR="00986F36" w:rsidRDefault="00986F36">
      <w:pPr>
        <w:pStyle w:val="TOC2"/>
        <w:rPr>
          <w:rFonts w:asciiTheme="minorHAnsi" w:eastAsiaTheme="minorEastAsia" w:hAnsiTheme="minorHAnsi" w:cstheme="minorBidi"/>
          <w:noProof/>
          <w:sz w:val="22"/>
          <w:szCs w:val="22"/>
          <w:lang w:eastAsia="en-GB"/>
        </w:rPr>
      </w:pPr>
      <w:hyperlink w:anchor="_Toc413924068" w:history="1">
        <w:r w:rsidRPr="00300760">
          <w:rPr>
            <w:rStyle w:val="Hyperlink"/>
            <w:noProof/>
          </w:rPr>
          <w:t>1.3</w:t>
        </w:r>
        <w:r>
          <w:rPr>
            <w:rFonts w:asciiTheme="minorHAnsi" w:eastAsiaTheme="minorEastAsia" w:hAnsiTheme="minorHAnsi" w:cstheme="minorBidi"/>
            <w:noProof/>
            <w:sz w:val="22"/>
            <w:szCs w:val="22"/>
            <w:lang w:eastAsia="en-GB"/>
          </w:rPr>
          <w:tab/>
        </w:r>
        <w:r w:rsidRPr="00300760">
          <w:rPr>
            <w:rStyle w:val="Hyperlink"/>
            <w:noProof/>
          </w:rPr>
          <w:t>Scope of the Document</w:t>
        </w:r>
        <w:r>
          <w:rPr>
            <w:noProof/>
            <w:webHidden/>
          </w:rPr>
          <w:tab/>
        </w:r>
        <w:r>
          <w:rPr>
            <w:noProof/>
            <w:webHidden/>
          </w:rPr>
          <w:fldChar w:fldCharType="begin"/>
        </w:r>
        <w:r>
          <w:rPr>
            <w:noProof/>
            <w:webHidden/>
          </w:rPr>
          <w:instrText xml:space="preserve"> PAGEREF _Toc413924068 \h </w:instrText>
        </w:r>
        <w:r>
          <w:rPr>
            <w:noProof/>
            <w:webHidden/>
          </w:rPr>
        </w:r>
        <w:r>
          <w:rPr>
            <w:noProof/>
            <w:webHidden/>
          </w:rPr>
          <w:fldChar w:fldCharType="separate"/>
        </w:r>
        <w:r>
          <w:rPr>
            <w:noProof/>
            <w:webHidden/>
          </w:rPr>
          <w:t>6</w:t>
        </w:r>
        <w:r>
          <w:rPr>
            <w:noProof/>
            <w:webHidden/>
          </w:rPr>
          <w:fldChar w:fldCharType="end"/>
        </w:r>
      </w:hyperlink>
    </w:p>
    <w:p w14:paraId="634A60F1" w14:textId="77777777" w:rsidR="00986F36" w:rsidRDefault="00986F36">
      <w:pPr>
        <w:pStyle w:val="TOC2"/>
        <w:rPr>
          <w:rFonts w:asciiTheme="minorHAnsi" w:eastAsiaTheme="minorEastAsia" w:hAnsiTheme="minorHAnsi" w:cstheme="minorBidi"/>
          <w:noProof/>
          <w:sz w:val="22"/>
          <w:szCs w:val="22"/>
          <w:lang w:eastAsia="en-GB"/>
        </w:rPr>
      </w:pPr>
      <w:hyperlink w:anchor="_Toc413924069" w:history="1">
        <w:r w:rsidRPr="00300760">
          <w:rPr>
            <w:rStyle w:val="Hyperlink"/>
            <w:noProof/>
          </w:rPr>
          <w:t>1.4</w:t>
        </w:r>
        <w:r>
          <w:rPr>
            <w:rFonts w:asciiTheme="minorHAnsi" w:eastAsiaTheme="minorEastAsia" w:hAnsiTheme="minorHAnsi" w:cstheme="minorBidi"/>
            <w:noProof/>
            <w:sz w:val="22"/>
            <w:szCs w:val="22"/>
            <w:lang w:eastAsia="en-GB"/>
          </w:rPr>
          <w:tab/>
        </w:r>
        <w:r w:rsidRPr="00300760">
          <w:rPr>
            <w:rStyle w:val="Hyperlink"/>
            <w:noProof/>
          </w:rPr>
          <w:t>Intended Audience</w:t>
        </w:r>
        <w:r>
          <w:rPr>
            <w:noProof/>
            <w:webHidden/>
          </w:rPr>
          <w:tab/>
        </w:r>
        <w:r>
          <w:rPr>
            <w:noProof/>
            <w:webHidden/>
          </w:rPr>
          <w:fldChar w:fldCharType="begin"/>
        </w:r>
        <w:r>
          <w:rPr>
            <w:noProof/>
            <w:webHidden/>
          </w:rPr>
          <w:instrText xml:space="preserve"> PAGEREF _Toc413924069 \h </w:instrText>
        </w:r>
        <w:r>
          <w:rPr>
            <w:noProof/>
            <w:webHidden/>
          </w:rPr>
        </w:r>
        <w:r>
          <w:rPr>
            <w:noProof/>
            <w:webHidden/>
          </w:rPr>
          <w:fldChar w:fldCharType="separate"/>
        </w:r>
        <w:r>
          <w:rPr>
            <w:noProof/>
            <w:webHidden/>
          </w:rPr>
          <w:t>6</w:t>
        </w:r>
        <w:r>
          <w:rPr>
            <w:noProof/>
            <w:webHidden/>
          </w:rPr>
          <w:fldChar w:fldCharType="end"/>
        </w:r>
      </w:hyperlink>
    </w:p>
    <w:p w14:paraId="3775E866" w14:textId="77777777" w:rsidR="00986F36" w:rsidRDefault="00986F36">
      <w:pPr>
        <w:pStyle w:val="TOC2"/>
        <w:rPr>
          <w:rFonts w:asciiTheme="minorHAnsi" w:eastAsiaTheme="minorEastAsia" w:hAnsiTheme="minorHAnsi" w:cstheme="minorBidi"/>
          <w:noProof/>
          <w:sz w:val="22"/>
          <w:szCs w:val="22"/>
          <w:lang w:eastAsia="en-GB"/>
        </w:rPr>
      </w:pPr>
      <w:hyperlink w:anchor="_Toc413924070" w:history="1">
        <w:r w:rsidRPr="00300760">
          <w:rPr>
            <w:rStyle w:val="Hyperlink"/>
            <w:noProof/>
          </w:rPr>
          <w:t>1.5</w:t>
        </w:r>
        <w:r>
          <w:rPr>
            <w:rFonts w:asciiTheme="minorHAnsi" w:eastAsiaTheme="minorEastAsia" w:hAnsiTheme="minorHAnsi" w:cstheme="minorBidi"/>
            <w:noProof/>
            <w:sz w:val="22"/>
            <w:szCs w:val="22"/>
            <w:lang w:eastAsia="en-GB"/>
          </w:rPr>
          <w:tab/>
        </w:r>
        <w:r w:rsidRPr="00300760">
          <w:rPr>
            <w:rStyle w:val="Hyperlink"/>
            <w:noProof/>
          </w:rPr>
          <w:t>Structure of the Document</w:t>
        </w:r>
        <w:r>
          <w:rPr>
            <w:noProof/>
            <w:webHidden/>
          </w:rPr>
          <w:tab/>
        </w:r>
        <w:r>
          <w:rPr>
            <w:noProof/>
            <w:webHidden/>
          </w:rPr>
          <w:fldChar w:fldCharType="begin"/>
        </w:r>
        <w:r>
          <w:rPr>
            <w:noProof/>
            <w:webHidden/>
          </w:rPr>
          <w:instrText xml:space="preserve"> PAGEREF _Toc413924070 \h </w:instrText>
        </w:r>
        <w:r>
          <w:rPr>
            <w:noProof/>
            <w:webHidden/>
          </w:rPr>
        </w:r>
        <w:r>
          <w:rPr>
            <w:noProof/>
            <w:webHidden/>
          </w:rPr>
          <w:fldChar w:fldCharType="separate"/>
        </w:r>
        <w:r>
          <w:rPr>
            <w:noProof/>
            <w:webHidden/>
          </w:rPr>
          <w:t>6</w:t>
        </w:r>
        <w:r>
          <w:rPr>
            <w:noProof/>
            <w:webHidden/>
          </w:rPr>
          <w:fldChar w:fldCharType="end"/>
        </w:r>
      </w:hyperlink>
    </w:p>
    <w:p w14:paraId="41616BA5" w14:textId="77777777" w:rsidR="00986F36" w:rsidRDefault="00986F36">
      <w:pPr>
        <w:pStyle w:val="TOC1"/>
        <w:tabs>
          <w:tab w:val="left" w:pos="357"/>
          <w:tab w:val="right" w:leader="dot" w:pos="9060"/>
        </w:tabs>
        <w:rPr>
          <w:rFonts w:asciiTheme="minorHAnsi" w:eastAsiaTheme="minorEastAsia" w:hAnsiTheme="minorHAnsi" w:cstheme="minorBidi"/>
          <w:noProof/>
          <w:sz w:val="22"/>
          <w:szCs w:val="22"/>
          <w:lang w:eastAsia="en-GB"/>
        </w:rPr>
      </w:pPr>
      <w:hyperlink w:anchor="_Toc413924071" w:history="1">
        <w:r w:rsidRPr="00300760">
          <w:rPr>
            <w:rStyle w:val="Hyperlink"/>
            <w:noProof/>
          </w:rPr>
          <w:t>2</w:t>
        </w:r>
        <w:r>
          <w:rPr>
            <w:rFonts w:asciiTheme="minorHAnsi" w:eastAsiaTheme="minorEastAsia" w:hAnsiTheme="minorHAnsi" w:cstheme="minorBidi"/>
            <w:noProof/>
            <w:sz w:val="22"/>
            <w:szCs w:val="22"/>
            <w:lang w:eastAsia="en-GB"/>
          </w:rPr>
          <w:tab/>
        </w:r>
        <w:r w:rsidRPr="00300760">
          <w:rPr>
            <w:rStyle w:val="Hyperlink"/>
            <w:noProof/>
          </w:rPr>
          <w:t>Configuration</w:t>
        </w:r>
        <w:r>
          <w:rPr>
            <w:noProof/>
            <w:webHidden/>
          </w:rPr>
          <w:tab/>
        </w:r>
        <w:r>
          <w:rPr>
            <w:noProof/>
            <w:webHidden/>
          </w:rPr>
          <w:fldChar w:fldCharType="begin"/>
        </w:r>
        <w:r>
          <w:rPr>
            <w:noProof/>
            <w:webHidden/>
          </w:rPr>
          <w:instrText xml:space="preserve"> PAGEREF _Toc413924071 \h </w:instrText>
        </w:r>
        <w:r>
          <w:rPr>
            <w:noProof/>
            <w:webHidden/>
          </w:rPr>
        </w:r>
        <w:r>
          <w:rPr>
            <w:noProof/>
            <w:webHidden/>
          </w:rPr>
          <w:fldChar w:fldCharType="separate"/>
        </w:r>
        <w:r>
          <w:rPr>
            <w:noProof/>
            <w:webHidden/>
          </w:rPr>
          <w:t>7</w:t>
        </w:r>
        <w:r>
          <w:rPr>
            <w:noProof/>
            <w:webHidden/>
          </w:rPr>
          <w:fldChar w:fldCharType="end"/>
        </w:r>
      </w:hyperlink>
    </w:p>
    <w:p w14:paraId="516B6392" w14:textId="77777777" w:rsidR="00986F36" w:rsidRDefault="00986F36">
      <w:pPr>
        <w:pStyle w:val="TOC2"/>
        <w:rPr>
          <w:rFonts w:asciiTheme="minorHAnsi" w:eastAsiaTheme="minorEastAsia" w:hAnsiTheme="minorHAnsi" w:cstheme="minorBidi"/>
          <w:noProof/>
          <w:sz w:val="22"/>
          <w:szCs w:val="22"/>
          <w:lang w:eastAsia="en-GB"/>
        </w:rPr>
      </w:pPr>
      <w:hyperlink w:anchor="_Toc413924072" w:history="1">
        <w:r w:rsidRPr="00300760">
          <w:rPr>
            <w:rStyle w:val="Hyperlink"/>
            <w:noProof/>
          </w:rPr>
          <w:t>2.1</w:t>
        </w:r>
        <w:r>
          <w:rPr>
            <w:rFonts w:asciiTheme="minorHAnsi" w:eastAsiaTheme="minorEastAsia" w:hAnsiTheme="minorHAnsi" w:cstheme="minorBidi"/>
            <w:noProof/>
            <w:sz w:val="22"/>
            <w:szCs w:val="22"/>
            <w:lang w:eastAsia="en-GB"/>
          </w:rPr>
          <w:tab/>
        </w:r>
        <w:r w:rsidRPr="00300760">
          <w:rPr>
            <w:rStyle w:val="Hyperlink"/>
            <w:noProof/>
          </w:rPr>
          <w:t>Card Repository</w:t>
        </w:r>
        <w:r>
          <w:rPr>
            <w:noProof/>
            <w:webHidden/>
          </w:rPr>
          <w:tab/>
        </w:r>
        <w:r>
          <w:rPr>
            <w:noProof/>
            <w:webHidden/>
          </w:rPr>
          <w:fldChar w:fldCharType="begin"/>
        </w:r>
        <w:r>
          <w:rPr>
            <w:noProof/>
            <w:webHidden/>
          </w:rPr>
          <w:instrText xml:space="preserve"> PAGEREF _Toc413924072 \h </w:instrText>
        </w:r>
        <w:r>
          <w:rPr>
            <w:noProof/>
            <w:webHidden/>
          </w:rPr>
        </w:r>
        <w:r>
          <w:rPr>
            <w:noProof/>
            <w:webHidden/>
          </w:rPr>
          <w:fldChar w:fldCharType="separate"/>
        </w:r>
        <w:r>
          <w:rPr>
            <w:noProof/>
            <w:webHidden/>
          </w:rPr>
          <w:t>7</w:t>
        </w:r>
        <w:r>
          <w:rPr>
            <w:noProof/>
            <w:webHidden/>
          </w:rPr>
          <w:fldChar w:fldCharType="end"/>
        </w:r>
      </w:hyperlink>
    </w:p>
    <w:p w14:paraId="1FD7AE95" w14:textId="77777777" w:rsidR="00986F36" w:rsidRDefault="00986F36">
      <w:pPr>
        <w:pStyle w:val="TOC3"/>
        <w:tabs>
          <w:tab w:val="left" w:pos="1440"/>
          <w:tab w:val="right" w:leader="dot" w:pos="9060"/>
        </w:tabs>
        <w:rPr>
          <w:rFonts w:asciiTheme="minorHAnsi" w:eastAsiaTheme="minorEastAsia" w:hAnsiTheme="minorHAnsi" w:cstheme="minorBidi"/>
          <w:noProof/>
          <w:sz w:val="22"/>
          <w:szCs w:val="22"/>
          <w:lang w:eastAsia="en-GB"/>
        </w:rPr>
      </w:pPr>
      <w:hyperlink w:anchor="_Toc413924073" w:history="1">
        <w:r w:rsidRPr="00300760">
          <w:rPr>
            <w:rStyle w:val="Hyperlink"/>
            <w:noProof/>
          </w:rPr>
          <w:t>2.1.1</w:t>
        </w:r>
        <w:r>
          <w:rPr>
            <w:rFonts w:asciiTheme="minorHAnsi" w:eastAsiaTheme="minorEastAsia" w:hAnsiTheme="minorHAnsi" w:cstheme="minorBidi"/>
            <w:noProof/>
            <w:sz w:val="22"/>
            <w:szCs w:val="22"/>
            <w:lang w:eastAsia="en-GB"/>
          </w:rPr>
          <w:tab/>
        </w:r>
        <w:r w:rsidRPr="00300760">
          <w:rPr>
            <w:rStyle w:val="Hyperlink"/>
            <w:noProof/>
          </w:rPr>
          <w:t>Card Profiles</w:t>
        </w:r>
        <w:r>
          <w:rPr>
            <w:noProof/>
            <w:webHidden/>
          </w:rPr>
          <w:tab/>
        </w:r>
        <w:r>
          <w:rPr>
            <w:noProof/>
            <w:webHidden/>
          </w:rPr>
          <w:fldChar w:fldCharType="begin"/>
        </w:r>
        <w:r>
          <w:rPr>
            <w:noProof/>
            <w:webHidden/>
          </w:rPr>
          <w:instrText xml:space="preserve"> PAGEREF _Toc413924073 \h </w:instrText>
        </w:r>
        <w:r>
          <w:rPr>
            <w:noProof/>
            <w:webHidden/>
          </w:rPr>
        </w:r>
        <w:r>
          <w:rPr>
            <w:noProof/>
            <w:webHidden/>
          </w:rPr>
          <w:fldChar w:fldCharType="separate"/>
        </w:r>
        <w:r>
          <w:rPr>
            <w:noProof/>
            <w:webHidden/>
          </w:rPr>
          <w:t>8</w:t>
        </w:r>
        <w:r>
          <w:rPr>
            <w:noProof/>
            <w:webHidden/>
          </w:rPr>
          <w:fldChar w:fldCharType="end"/>
        </w:r>
      </w:hyperlink>
    </w:p>
    <w:p w14:paraId="30515C1A" w14:textId="77777777" w:rsidR="00986F36" w:rsidRDefault="00986F36">
      <w:pPr>
        <w:pStyle w:val="TOC3"/>
        <w:tabs>
          <w:tab w:val="left" w:pos="1440"/>
          <w:tab w:val="right" w:leader="dot" w:pos="9060"/>
        </w:tabs>
        <w:rPr>
          <w:rFonts w:asciiTheme="minorHAnsi" w:eastAsiaTheme="minorEastAsia" w:hAnsiTheme="minorHAnsi" w:cstheme="minorBidi"/>
          <w:noProof/>
          <w:sz w:val="22"/>
          <w:szCs w:val="22"/>
          <w:lang w:eastAsia="en-GB"/>
        </w:rPr>
      </w:pPr>
      <w:hyperlink w:anchor="_Toc413924074" w:history="1">
        <w:r w:rsidRPr="00300760">
          <w:rPr>
            <w:rStyle w:val="Hyperlink"/>
            <w:noProof/>
          </w:rPr>
          <w:t>2.1.2</w:t>
        </w:r>
        <w:r>
          <w:rPr>
            <w:rFonts w:asciiTheme="minorHAnsi" w:eastAsiaTheme="minorEastAsia" w:hAnsiTheme="minorHAnsi" w:cstheme="minorBidi"/>
            <w:noProof/>
            <w:sz w:val="22"/>
            <w:szCs w:val="22"/>
            <w:lang w:eastAsia="en-GB"/>
          </w:rPr>
          <w:tab/>
        </w:r>
        <w:r w:rsidRPr="00300760">
          <w:rPr>
            <w:rStyle w:val="Hyperlink"/>
            <w:noProof/>
          </w:rPr>
          <w:t>Unknown Card Behaviour</w:t>
        </w:r>
        <w:r>
          <w:rPr>
            <w:noProof/>
            <w:webHidden/>
          </w:rPr>
          <w:tab/>
        </w:r>
        <w:r>
          <w:rPr>
            <w:noProof/>
            <w:webHidden/>
          </w:rPr>
          <w:fldChar w:fldCharType="begin"/>
        </w:r>
        <w:r>
          <w:rPr>
            <w:noProof/>
            <w:webHidden/>
          </w:rPr>
          <w:instrText xml:space="preserve"> PAGEREF _Toc413924074 \h </w:instrText>
        </w:r>
        <w:r>
          <w:rPr>
            <w:noProof/>
            <w:webHidden/>
          </w:rPr>
        </w:r>
        <w:r>
          <w:rPr>
            <w:noProof/>
            <w:webHidden/>
          </w:rPr>
          <w:fldChar w:fldCharType="separate"/>
        </w:r>
        <w:r>
          <w:rPr>
            <w:noProof/>
            <w:webHidden/>
          </w:rPr>
          <w:t>8</w:t>
        </w:r>
        <w:r>
          <w:rPr>
            <w:noProof/>
            <w:webHidden/>
          </w:rPr>
          <w:fldChar w:fldCharType="end"/>
        </w:r>
      </w:hyperlink>
    </w:p>
    <w:p w14:paraId="3C472058" w14:textId="77777777" w:rsidR="00986F36" w:rsidRDefault="00986F36">
      <w:pPr>
        <w:pStyle w:val="TOC3"/>
        <w:tabs>
          <w:tab w:val="left" w:pos="1440"/>
          <w:tab w:val="right" w:leader="dot" w:pos="9060"/>
        </w:tabs>
        <w:rPr>
          <w:rFonts w:asciiTheme="minorHAnsi" w:eastAsiaTheme="minorEastAsia" w:hAnsiTheme="minorHAnsi" w:cstheme="minorBidi"/>
          <w:noProof/>
          <w:sz w:val="22"/>
          <w:szCs w:val="22"/>
          <w:lang w:eastAsia="en-GB"/>
        </w:rPr>
      </w:pPr>
      <w:hyperlink w:anchor="_Toc413924075" w:history="1">
        <w:r w:rsidRPr="00300760">
          <w:rPr>
            <w:rStyle w:val="Hyperlink"/>
            <w:noProof/>
          </w:rPr>
          <w:t>2.1.3</w:t>
        </w:r>
        <w:r>
          <w:rPr>
            <w:rFonts w:asciiTheme="minorHAnsi" w:eastAsiaTheme="minorEastAsia" w:hAnsiTheme="minorHAnsi" w:cstheme="minorBidi"/>
            <w:noProof/>
            <w:sz w:val="22"/>
            <w:szCs w:val="22"/>
            <w:lang w:eastAsia="en-GB"/>
          </w:rPr>
          <w:tab/>
        </w:r>
        <w:r w:rsidRPr="00300760">
          <w:rPr>
            <w:rStyle w:val="Hyperlink"/>
            <w:noProof/>
          </w:rPr>
          <w:t>Signing Methods</w:t>
        </w:r>
        <w:r>
          <w:rPr>
            <w:noProof/>
            <w:webHidden/>
          </w:rPr>
          <w:tab/>
        </w:r>
        <w:r>
          <w:rPr>
            <w:noProof/>
            <w:webHidden/>
          </w:rPr>
          <w:fldChar w:fldCharType="begin"/>
        </w:r>
        <w:r>
          <w:rPr>
            <w:noProof/>
            <w:webHidden/>
          </w:rPr>
          <w:instrText xml:space="preserve"> PAGEREF _Toc413924075 \h </w:instrText>
        </w:r>
        <w:r>
          <w:rPr>
            <w:noProof/>
            <w:webHidden/>
          </w:rPr>
        </w:r>
        <w:r>
          <w:rPr>
            <w:noProof/>
            <w:webHidden/>
          </w:rPr>
          <w:fldChar w:fldCharType="separate"/>
        </w:r>
        <w:r>
          <w:rPr>
            <w:noProof/>
            <w:webHidden/>
          </w:rPr>
          <w:t>9</w:t>
        </w:r>
        <w:r>
          <w:rPr>
            <w:noProof/>
            <w:webHidden/>
          </w:rPr>
          <w:fldChar w:fldCharType="end"/>
        </w:r>
      </w:hyperlink>
    </w:p>
    <w:p w14:paraId="0FB0B414" w14:textId="77777777" w:rsidR="00986F36" w:rsidRDefault="00986F36">
      <w:pPr>
        <w:pStyle w:val="TOC2"/>
        <w:rPr>
          <w:rFonts w:asciiTheme="minorHAnsi" w:eastAsiaTheme="minorEastAsia" w:hAnsiTheme="minorHAnsi" w:cstheme="minorBidi"/>
          <w:noProof/>
          <w:sz w:val="22"/>
          <w:szCs w:val="22"/>
          <w:lang w:eastAsia="en-GB"/>
        </w:rPr>
      </w:pPr>
      <w:hyperlink w:anchor="_Toc413924076" w:history="1">
        <w:r w:rsidRPr="00300760">
          <w:rPr>
            <w:rStyle w:val="Hyperlink"/>
            <w:noProof/>
          </w:rPr>
          <w:t>2.2</w:t>
        </w:r>
        <w:r>
          <w:rPr>
            <w:rFonts w:asciiTheme="minorHAnsi" w:eastAsiaTheme="minorEastAsia" w:hAnsiTheme="minorHAnsi" w:cstheme="minorBidi"/>
            <w:noProof/>
            <w:sz w:val="22"/>
            <w:szCs w:val="22"/>
            <w:lang w:eastAsia="en-GB"/>
          </w:rPr>
          <w:tab/>
        </w:r>
        <w:r w:rsidRPr="00300760">
          <w:rPr>
            <w:rStyle w:val="Hyperlink"/>
            <w:noProof/>
          </w:rPr>
          <w:t>Server Seal</w:t>
        </w:r>
        <w:r>
          <w:rPr>
            <w:noProof/>
            <w:webHidden/>
          </w:rPr>
          <w:tab/>
        </w:r>
        <w:r>
          <w:rPr>
            <w:noProof/>
            <w:webHidden/>
          </w:rPr>
          <w:fldChar w:fldCharType="begin"/>
        </w:r>
        <w:r>
          <w:rPr>
            <w:noProof/>
            <w:webHidden/>
          </w:rPr>
          <w:instrText xml:space="preserve"> PAGEREF _Toc413924076 \h </w:instrText>
        </w:r>
        <w:r>
          <w:rPr>
            <w:noProof/>
            <w:webHidden/>
          </w:rPr>
        </w:r>
        <w:r>
          <w:rPr>
            <w:noProof/>
            <w:webHidden/>
          </w:rPr>
          <w:fldChar w:fldCharType="separate"/>
        </w:r>
        <w:r>
          <w:rPr>
            <w:noProof/>
            <w:webHidden/>
          </w:rPr>
          <w:t>10</w:t>
        </w:r>
        <w:r>
          <w:rPr>
            <w:noProof/>
            <w:webHidden/>
          </w:rPr>
          <w:fldChar w:fldCharType="end"/>
        </w:r>
      </w:hyperlink>
    </w:p>
    <w:p w14:paraId="08F90A28" w14:textId="77777777" w:rsidR="00986F36" w:rsidRDefault="00986F36">
      <w:pPr>
        <w:pStyle w:val="TOC2"/>
        <w:rPr>
          <w:rFonts w:asciiTheme="minorHAnsi" w:eastAsiaTheme="minorEastAsia" w:hAnsiTheme="minorHAnsi" w:cstheme="minorBidi"/>
          <w:noProof/>
          <w:sz w:val="22"/>
          <w:szCs w:val="22"/>
          <w:lang w:eastAsia="en-GB"/>
        </w:rPr>
      </w:pPr>
      <w:hyperlink w:anchor="_Toc413924077" w:history="1">
        <w:r w:rsidRPr="00300760">
          <w:rPr>
            <w:rStyle w:val="Hyperlink"/>
            <w:noProof/>
          </w:rPr>
          <w:t>2.3</w:t>
        </w:r>
        <w:r>
          <w:rPr>
            <w:rFonts w:asciiTheme="minorHAnsi" w:eastAsiaTheme="minorEastAsia" w:hAnsiTheme="minorHAnsi" w:cstheme="minorBidi"/>
            <w:noProof/>
            <w:sz w:val="22"/>
            <w:szCs w:val="22"/>
            <w:lang w:eastAsia="en-GB"/>
          </w:rPr>
          <w:tab/>
        </w:r>
        <w:r w:rsidRPr="00300760">
          <w:rPr>
            <w:rStyle w:val="Hyperlink"/>
            <w:noProof/>
          </w:rPr>
          <w:t>Validation Configuration</w:t>
        </w:r>
        <w:r>
          <w:rPr>
            <w:noProof/>
            <w:webHidden/>
          </w:rPr>
          <w:tab/>
        </w:r>
        <w:r>
          <w:rPr>
            <w:noProof/>
            <w:webHidden/>
          </w:rPr>
          <w:fldChar w:fldCharType="begin"/>
        </w:r>
        <w:r>
          <w:rPr>
            <w:noProof/>
            <w:webHidden/>
          </w:rPr>
          <w:instrText xml:space="preserve"> PAGEREF _Toc413924077 \h </w:instrText>
        </w:r>
        <w:r>
          <w:rPr>
            <w:noProof/>
            <w:webHidden/>
          </w:rPr>
        </w:r>
        <w:r>
          <w:rPr>
            <w:noProof/>
            <w:webHidden/>
          </w:rPr>
          <w:fldChar w:fldCharType="separate"/>
        </w:r>
        <w:r>
          <w:rPr>
            <w:noProof/>
            <w:webHidden/>
          </w:rPr>
          <w:t>10</w:t>
        </w:r>
        <w:r>
          <w:rPr>
            <w:noProof/>
            <w:webHidden/>
          </w:rPr>
          <w:fldChar w:fldCharType="end"/>
        </w:r>
      </w:hyperlink>
    </w:p>
    <w:p w14:paraId="55075E6C" w14:textId="77777777" w:rsidR="00986F36" w:rsidRDefault="00986F36">
      <w:pPr>
        <w:pStyle w:val="TOC2"/>
        <w:rPr>
          <w:rFonts w:asciiTheme="minorHAnsi" w:eastAsiaTheme="minorEastAsia" w:hAnsiTheme="minorHAnsi" w:cstheme="minorBidi"/>
          <w:noProof/>
          <w:sz w:val="22"/>
          <w:szCs w:val="22"/>
          <w:lang w:eastAsia="en-GB"/>
        </w:rPr>
      </w:pPr>
      <w:hyperlink w:anchor="_Toc413924078" w:history="1">
        <w:r w:rsidRPr="00300760">
          <w:rPr>
            <w:rStyle w:val="Hyperlink"/>
            <w:noProof/>
          </w:rPr>
          <w:t>2.4</w:t>
        </w:r>
        <w:r>
          <w:rPr>
            <w:rFonts w:asciiTheme="minorHAnsi" w:eastAsiaTheme="minorEastAsia" w:hAnsiTheme="minorHAnsi" w:cstheme="minorBidi"/>
            <w:noProof/>
            <w:sz w:val="22"/>
            <w:szCs w:val="22"/>
            <w:lang w:eastAsia="en-GB"/>
          </w:rPr>
          <w:tab/>
        </w:r>
        <w:r w:rsidRPr="00300760">
          <w:rPr>
            <w:rStyle w:val="Hyperlink"/>
            <w:noProof/>
          </w:rPr>
          <w:t>Logging</w:t>
        </w:r>
        <w:r>
          <w:rPr>
            <w:noProof/>
            <w:webHidden/>
          </w:rPr>
          <w:tab/>
        </w:r>
        <w:r>
          <w:rPr>
            <w:noProof/>
            <w:webHidden/>
          </w:rPr>
          <w:fldChar w:fldCharType="begin"/>
        </w:r>
        <w:r>
          <w:rPr>
            <w:noProof/>
            <w:webHidden/>
          </w:rPr>
          <w:instrText xml:space="preserve"> PAGEREF _Toc413924078 \h </w:instrText>
        </w:r>
        <w:r>
          <w:rPr>
            <w:noProof/>
            <w:webHidden/>
          </w:rPr>
        </w:r>
        <w:r>
          <w:rPr>
            <w:noProof/>
            <w:webHidden/>
          </w:rPr>
          <w:fldChar w:fldCharType="separate"/>
        </w:r>
        <w:r>
          <w:rPr>
            <w:noProof/>
            <w:webHidden/>
          </w:rPr>
          <w:t>11</w:t>
        </w:r>
        <w:r>
          <w:rPr>
            <w:noProof/>
            <w:webHidden/>
          </w:rPr>
          <w:fldChar w:fldCharType="end"/>
        </w:r>
      </w:hyperlink>
    </w:p>
    <w:p w14:paraId="16BE306D" w14:textId="77777777" w:rsidR="00986F36" w:rsidRDefault="00986F36">
      <w:pPr>
        <w:pStyle w:val="TOC2"/>
        <w:rPr>
          <w:rFonts w:asciiTheme="minorHAnsi" w:eastAsiaTheme="minorEastAsia" w:hAnsiTheme="minorHAnsi" w:cstheme="minorBidi"/>
          <w:noProof/>
          <w:sz w:val="22"/>
          <w:szCs w:val="22"/>
          <w:lang w:eastAsia="en-GB"/>
        </w:rPr>
      </w:pPr>
      <w:hyperlink w:anchor="_Toc413924079" w:history="1">
        <w:r w:rsidRPr="00300760">
          <w:rPr>
            <w:rStyle w:val="Hyperlink"/>
            <w:noProof/>
          </w:rPr>
          <w:t>2.5</w:t>
        </w:r>
        <w:r>
          <w:rPr>
            <w:rFonts w:asciiTheme="minorHAnsi" w:eastAsiaTheme="minorEastAsia" w:hAnsiTheme="minorHAnsi" w:cstheme="minorBidi"/>
            <w:noProof/>
            <w:sz w:val="22"/>
            <w:szCs w:val="22"/>
            <w:lang w:eastAsia="en-GB"/>
          </w:rPr>
          <w:tab/>
        </w:r>
        <w:r w:rsidRPr="00300760">
          <w:rPr>
            <w:rStyle w:val="Hyperlink"/>
            <w:noProof/>
          </w:rPr>
          <w:t>HTTP(S) Proxy</w:t>
        </w:r>
        <w:r>
          <w:rPr>
            <w:noProof/>
            <w:webHidden/>
          </w:rPr>
          <w:tab/>
        </w:r>
        <w:r>
          <w:rPr>
            <w:noProof/>
            <w:webHidden/>
          </w:rPr>
          <w:fldChar w:fldCharType="begin"/>
        </w:r>
        <w:r>
          <w:rPr>
            <w:noProof/>
            <w:webHidden/>
          </w:rPr>
          <w:instrText xml:space="preserve"> PAGEREF _Toc413924079 \h </w:instrText>
        </w:r>
        <w:r>
          <w:rPr>
            <w:noProof/>
            <w:webHidden/>
          </w:rPr>
        </w:r>
        <w:r>
          <w:rPr>
            <w:noProof/>
            <w:webHidden/>
          </w:rPr>
          <w:fldChar w:fldCharType="separate"/>
        </w:r>
        <w:r>
          <w:rPr>
            <w:noProof/>
            <w:webHidden/>
          </w:rPr>
          <w:t>12</w:t>
        </w:r>
        <w:r>
          <w:rPr>
            <w:noProof/>
            <w:webHidden/>
          </w:rPr>
          <w:fldChar w:fldCharType="end"/>
        </w:r>
      </w:hyperlink>
    </w:p>
    <w:p w14:paraId="19547B40" w14:textId="77777777" w:rsidR="00986F36" w:rsidRDefault="00986F36">
      <w:pPr>
        <w:pStyle w:val="TOC1"/>
        <w:tabs>
          <w:tab w:val="left" w:pos="357"/>
          <w:tab w:val="right" w:leader="dot" w:pos="9060"/>
        </w:tabs>
        <w:rPr>
          <w:rFonts w:asciiTheme="minorHAnsi" w:eastAsiaTheme="minorEastAsia" w:hAnsiTheme="minorHAnsi" w:cstheme="minorBidi"/>
          <w:noProof/>
          <w:sz w:val="22"/>
          <w:szCs w:val="22"/>
          <w:lang w:eastAsia="en-GB"/>
        </w:rPr>
      </w:pPr>
      <w:hyperlink w:anchor="_Toc413924080" w:history="1">
        <w:r w:rsidRPr="00300760">
          <w:rPr>
            <w:rStyle w:val="Hyperlink"/>
            <w:noProof/>
          </w:rPr>
          <w:t>3</w:t>
        </w:r>
        <w:r>
          <w:rPr>
            <w:rFonts w:asciiTheme="minorHAnsi" w:eastAsiaTheme="minorEastAsia" w:hAnsiTheme="minorHAnsi" w:cstheme="minorBidi"/>
            <w:noProof/>
            <w:sz w:val="22"/>
            <w:szCs w:val="22"/>
            <w:lang w:eastAsia="en-GB"/>
          </w:rPr>
          <w:tab/>
        </w:r>
        <w:r w:rsidRPr="00300760">
          <w:rPr>
            <w:rStyle w:val="Hyperlink"/>
            <w:noProof/>
          </w:rPr>
          <w:t>Build</w:t>
        </w:r>
        <w:r>
          <w:rPr>
            <w:noProof/>
            <w:webHidden/>
          </w:rPr>
          <w:tab/>
        </w:r>
        <w:r>
          <w:rPr>
            <w:noProof/>
            <w:webHidden/>
          </w:rPr>
          <w:fldChar w:fldCharType="begin"/>
        </w:r>
        <w:r>
          <w:rPr>
            <w:noProof/>
            <w:webHidden/>
          </w:rPr>
          <w:instrText xml:space="preserve"> PAGEREF _Toc413924080 \h </w:instrText>
        </w:r>
        <w:r>
          <w:rPr>
            <w:noProof/>
            <w:webHidden/>
          </w:rPr>
        </w:r>
        <w:r>
          <w:rPr>
            <w:noProof/>
            <w:webHidden/>
          </w:rPr>
          <w:fldChar w:fldCharType="separate"/>
        </w:r>
        <w:r>
          <w:rPr>
            <w:noProof/>
            <w:webHidden/>
          </w:rPr>
          <w:t>13</w:t>
        </w:r>
        <w:r>
          <w:rPr>
            <w:noProof/>
            <w:webHidden/>
          </w:rPr>
          <w:fldChar w:fldCharType="end"/>
        </w:r>
      </w:hyperlink>
    </w:p>
    <w:p w14:paraId="5908FBD3" w14:textId="77777777" w:rsidR="00986F36" w:rsidRDefault="00986F36">
      <w:pPr>
        <w:pStyle w:val="TOC2"/>
        <w:rPr>
          <w:rFonts w:asciiTheme="minorHAnsi" w:eastAsiaTheme="minorEastAsia" w:hAnsiTheme="minorHAnsi" w:cstheme="minorBidi"/>
          <w:noProof/>
          <w:sz w:val="22"/>
          <w:szCs w:val="22"/>
          <w:lang w:eastAsia="en-GB"/>
        </w:rPr>
      </w:pPr>
      <w:hyperlink w:anchor="_Toc413924081" w:history="1">
        <w:r w:rsidRPr="00300760">
          <w:rPr>
            <w:rStyle w:val="Hyperlink"/>
            <w:noProof/>
          </w:rPr>
          <w:t>3.1</w:t>
        </w:r>
        <w:r>
          <w:rPr>
            <w:rFonts w:asciiTheme="minorHAnsi" w:eastAsiaTheme="minorEastAsia" w:hAnsiTheme="minorHAnsi" w:cstheme="minorBidi"/>
            <w:noProof/>
            <w:sz w:val="22"/>
            <w:szCs w:val="22"/>
            <w:lang w:eastAsia="en-GB"/>
          </w:rPr>
          <w:tab/>
        </w:r>
        <w:r w:rsidRPr="00300760">
          <w:rPr>
            <w:rStyle w:val="Hyperlink"/>
            <w:noProof/>
          </w:rPr>
          <w:t>Install Dependencies</w:t>
        </w:r>
        <w:r>
          <w:rPr>
            <w:noProof/>
            <w:webHidden/>
          </w:rPr>
          <w:tab/>
        </w:r>
        <w:r>
          <w:rPr>
            <w:noProof/>
            <w:webHidden/>
          </w:rPr>
          <w:fldChar w:fldCharType="begin"/>
        </w:r>
        <w:r>
          <w:rPr>
            <w:noProof/>
            <w:webHidden/>
          </w:rPr>
          <w:instrText xml:space="preserve"> PAGEREF _Toc413924081 \h </w:instrText>
        </w:r>
        <w:r>
          <w:rPr>
            <w:noProof/>
            <w:webHidden/>
          </w:rPr>
        </w:r>
        <w:r>
          <w:rPr>
            <w:noProof/>
            <w:webHidden/>
          </w:rPr>
          <w:fldChar w:fldCharType="separate"/>
        </w:r>
        <w:r>
          <w:rPr>
            <w:noProof/>
            <w:webHidden/>
          </w:rPr>
          <w:t>13</w:t>
        </w:r>
        <w:r>
          <w:rPr>
            <w:noProof/>
            <w:webHidden/>
          </w:rPr>
          <w:fldChar w:fldCharType="end"/>
        </w:r>
      </w:hyperlink>
    </w:p>
    <w:p w14:paraId="48B1A29F" w14:textId="77777777" w:rsidR="00986F36" w:rsidRDefault="00986F36">
      <w:pPr>
        <w:pStyle w:val="TOC2"/>
        <w:rPr>
          <w:rFonts w:asciiTheme="minorHAnsi" w:eastAsiaTheme="minorEastAsia" w:hAnsiTheme="minorHAnsi" w:cstheme="minorBidi"/>
          <w:noProof/>
          <w:sz w:val="22"/>
          <w:szCs w:val="22"/>
          <w:lang w:eastAsia="en-GB"/>
        </w:rPr>
      </w:pPr>
      <w:hyperlink w:anchor="_Toc413924082" w:history="1">
        <w:r w:rsidRPr="00300760">
          <w:rPr>
            <w:rStyle w:val="Hyperlink"/>
            <w:noProof/>
          </w:rPr>
          <w:t>3.2</w:t>
        </w:r>
        <w:r>
          <w:rPr>
            <w:rFonts w:asciiTheme="minorHAnsi" w:eastAsiaTheme="minorEastAsia" w:hAnsiTheme="minorHAnsi" w:cstheme="minorBidi"/>
            <w:noProof/>
            <w:sz w:val="22"/>
            <w:szCs w:val="22"/>
            <w:lang w:eastAsia="en-GB"/>
          </w:rPr>
          <w:tab/>
        </w:r>
        <w:r w:rsidRPr="00300760">
          <w:rPr>
            <w:rStyle w:val="Hyperlink"/>
            <w:noProof/>
          </w:rPr>
          <w:t>Build Digital Signature Applet</w:t>
        </w:r>
        <w:r>
          <w:rPr>
            <w:noProof/>
            <w:webHidden/>
          </w:rPr>
          <w:tab/>
        </w:r>
        <w:r>
          <w:rPr>
            <w:noProof/>
            <w:webHidden/>
          </w:rPr>
          <w:fldChar w:fldCharType="begin"/>
        </w:r>
        <w:r>
          <w:rPr>
            <w:noProof/>
            <w:webHidden/>
          </w:rPr>
          <w:instrText xml:space="preserve"> PAGEREF _Toc413924082 \h </w:instrText>
        </w:r>
        <w:r>
          <w:rPr>
            <w:noProof/>
            <w:webHidden/>
          </w:rPr>
        </w:r>
        <w:r>
          <w:rPr>
            <w:noProof/>
            <w:webHidden/>
          </w:rPr>
          <w:fldChar w:fldCharType="separate"/>
        </w:r>
        <w:r>
          <w:rPr>
            <w:noProof/>
            <w:webHidden/>
          </w:rPr>
          <w:t>13</w:t>
        </w:r>
        <w:r>
          <w:rPr>
            <w:noProof/>
            <w:webHidden/>
          </w:rPr>
          <w:fldChar w:fldCharType="end"/>
        </w:r>
      </w:hyperlink>
    </w:p>
    <w:p w14:paraId="61B886DA" w14:textId="77777777" w:rsidR="00986F36" w:rsidRDefault="00986F36">
      <w:pPr>
        <w:pStyle w:val="TOC1"/>
        <w:tabs>
          <w:tab w:val="left" w:pos="357"/>
          <w:tab w:val="right" w:leader="dot" w:pos="9060"/>
        </w:tabs>
        <w:rPr>
          <w:rFonts w:asciiTheme="minorHAnsi" w:eastAsiaTheme="minorEastAsia" w:hAnsiTheme="minorHAnsi" w:cstheme="minorBidi"/>
          <w:noProof/>
          <w:sz w:val="22"/>
          <w:szCs w:val="22"/>
          <w:lang w:eastAsia="en-GB"/>
        </w:rPr>
      </w:pPr>
      <w:hyperlink w:anchor="_Toc413924083" w:history="1">
        <w:r w:rsidRPr="00300760">
          <w:rPr>
            <w:rStyle w:val="Hyperlink"/>
            <w:noProof/>
          </w:rPr>
          <w:t>4</w:t>
        </w:r>
        <w:r>
          <w:rPr>
            <w:rFonts w:asciiTheme="minorHAnsi" w:eastAsiaTheme="minorEastAsia" w:hAnsiTheme="minorHAnsi" w:cstheme="minorBidi"/>
            <w:noProof/>
            <w:sz w:val="22"/>
            <w:szCs w:val="22"/>
            <w:lang w:eastAsia="en-GB"/>
          </w:rPr>
          <w:tab/>
        </w:r>
        <w:r w:rsidRPr="00300760">
          <w:rPr>
            <w:rStyle w:val="Hyperlink"/>
            <w:noProof/>
          </w:rPr>
          <w:t>Operation</w:t>
        </w:r>
        <w:r>
          <w:rPr>
            <w:noProof/>
            <w:webHidden/>
          </w:rPr>
          <w:tab/>
        </w:r>
        <w:r>
          <w:rPr>
            <w:noProof/>
            <w:webHidden/>
          </w:rPr>
          <w:fldChar w:fldCharType="begin"/>
        </w:r>
        <w:r>
          <w:rPr>
            <w:noProof/>
            <w:webHidden/>
          </w:rPr>
          <w:instrText xml:space="preserve"> PAGEREF _Toc413924083 \h </w:instrText>
        </w:r>
        <w:r>
          <w:rPr>
            <w:noProof/>
            <w:webHidden/>
          </w:rPr>
        </w:r>
        <w:r>
          <w:rPr>
            <w:noProof/>
            <w:webHidden/>
          </w:rPr>
          <w:fldChar w:fldCharType="separate"/>
        </w:r>
        <w:r>
          <w:rPr>
            <w:noProof/>
            <w:webHidden/>
          </w:rPr>
          <w:t>14</w:t>
        </w:r>
        <w:r>
          <w:rPr>
            <w:noProof/>
            <w:webHidden/>
          </w:rPr>
          <w:fldChar w:fldCharType="end"/>
        </w:r>
      </w:hyperlink>
    </w:p>
    <w:p w14:paraId="7F1A31E8" w14:textId="77777777" w:rsidR="00986F36" w:rsidRDefault="00986F36">
      <w:pPr>
        <w:pStyle w:val="TOC2"/>
        <w:rPr>
          <w:rFonts w:asciiTheme="minorHAnsi" w:eastAsiaTheme="minorEastAsia" w:hAnsiTheme="minorHAnsi" w:cstheme="minorBidi"/>
          <w:noProof/>
          <w:sz w:val="22"/>
          <w:szCs w:val="22"/>
          <w:lang w:eastAsia="en-GB"/>
        </w:rPr>
      </w:pPr>
      <w:hyperlink w:anchor="_Toc413924084" w:history="1">
        <w:r w:rsidRPr="00300760">
          <w:rPr>
            <w:rStyle w:val="Hyperlink"/>
            <w:noProof/>
          </w:rPr>
          <w:t>4.1</w:t>
        </w:r>
        <w:r>
          <w:rPr>
            <w:rFonts w:asciiTheme="minorHAnsi" w:eastAsiaTheme="minorEastAsia" w:hAnsiTheme="minorHAnsi" w:cstheme="minorBidi"/>
            <w:noProof/>
            <w:sz w:val="22"/>
            <w:szCs w:val="22"/>
            <w:lang w:eastAsia="en-GB"/>
          </w:rPr>
          <w:tab/>
        </w:r>
        <w:r w:rsidRPr="00300760">
          <w:rPr>
            <w:rStyle w:val="Hyperlink"/>
            <w:noProof/>
          </w:rPr>
          <w:t>Statistics Logging</w:t>
        </w:r>
        <w:r>
          <w:rPr>
            <w:noProof/>
            <w:webHidden/>
          </w:rPr>
          <w:tab/>
        </w:r>
        <w:r>
          <w:rPr>
            <w:noProof/>
            <w:webHidden/>
          </w:rPr>
          <w:fldChar w:fldCharType="begin"/>
        </w:r>
        <w:r>
          <w:rPr>
            <w:noProof/>
            <w:webHidden/>
          </w:rPr>
          <w:instrText xml:space="preserve"> PAGEREF _Toc413924084 \h </w:instrText>
        </w:r>
        <w:r>
          <w:rPr>
            <w:noProof/>
            <w:webHidden/>
          </w:rPr>
        </w:r>
        <w:r>
          <w:rPr>
            <w:noProof/>
            <w:webHidden/>
          </w:rPr>
          <w:fldChar w:fldCharType="separate"/>
        </w:r>
        <w:r>
          <w:rPr>
            <w:noProof/>
            <w:webHidden/>
          </w:rPr>
          <w:t>14</w:t>
        </w:r>
        <w:r>
          <w:rPr>
            <w:noProof/>
            <w:webHidden/>
          </w:rPr>
          <w:fldChar w:fldCharType="end"/>
        </w:r>
      </w:hyperlink>
    </w:p>
    <w:p w14:paraId="2AF993E2" w14:textId="77777777" w:rsidR="00986F36" w:rsidRDefault="00986F36">
      <w:pPr>
        <w:pStyle w:val="TOC3"/>
        <w:tabs>
          <w:tab w:val="left" w:pos="1440"/>
          <w:tab w:val="right" w:leader="dot" w:pos="9060"/>
        </w:tabs>
        <w:rPr>
          <w:rFonts w:asciiTheme="minorHAnsi" w:eastAsiaTheme="minorEastAsia" w:hAnsiTheme="minorHAnsi" w:cstheme="minorBidi"/>
          <w:noProof/>
          <w:sz w:val="22"/>
          <w:szCs w:val="22"/>
          <w:lang w:eastAsia="en-GB"/>
        </w:rPr>
      </w:pPr>
      <w:hyperlink w:anchor="_Toc413924085" w:history="1">
        <w:r w:rsidRPr="00300760">
          <w:rPr>
            <w:rStyle w:val="Hyperlink"/>
            <w:noProof/>
          </w:rPr>
          <w:t>4.1.1</w:t>
        </w:r>
        <w:r>
          <w:rPr>
            <w:rFonts w:asciiTheme="minorHAnsi" w:eastAsiaTheme="minorEastAsia" w:hAnsiTheme="minorHAnsi" w:cstheme="minorBidi"/>
            <w:noProof/>
            <w:sz w:val="22"/>
            <w:szCs w:val="22"/>
            <w:lang w:eastAsia="en-GB"/>
          </w:rPr>
          <w:tab/>
        </w:r>
        <w:r w:rsidRPr="00300760">
          <w:rPr>
            <w:rStyle w:val="Hyperlink"/>
            <w:noProof/>
          </w:rPr>
          <w:t>Examples of Log Entries</w:t>
        </w:r>
        <w:r>
          <w:rPr>
            <w:noProof/>
            <w:webHidden/>
          </w:rPr>
          <w:tab/>
        </w:r>
        <w:r>
          <w:rPr>
            <w:noProof/>
            <w:webHidden/>
          </w:rPr>
          <w:fldChar w:fldCharType="begin"/>
        </w:r>
        <w:r>
          <w:rPr>
            <w:noProof/>
            <w:webHidden/>
          </w:rPr>
          <w:instrText xml:space="preserve"> PAGEREF _Toc413924085 \h </w:instrText>
        </w:r>
        <w:r>
          <w:rPr>
            <w:noProof/>
            <w:webHidden/>
          </w:rPr>
        </w:r>
        <w:r>
          <w:rPr>
            <w:noProof/>
            <w:webHidden/>
          </w:rPr>
          <w:fldChar w:fldCharType="separate"/>
        </w:r>
        <w:r>
          <w:rPr>
            <w:noProof/>
            <w:webHidden/>
          </w:rPr>
          <w:t>14</w:t>
        </w:r>
        <w:r>
          <w:rPr>
            <w:noProof/>
            <w:webHidden/>
          </w:rPr>
          <w:fldChar w:fldCharType="end"/>
        </w:r>
      </w:hyperlink>
    </w:p>
    <w:p w14:paraId="43AB0FA8" w14:textId="77777777" w:rsidR="00986F36" w:rsidRDefault="00986F36">
      <w:pPr>
        <w:pStyle w:val="TOC2"/>
        <w:rPr>
          <w:rFonts w:asciiTheme="minorHAnsi" w:eastAsiaTheme="minorEastAsia" w:hAnsiTheme="minorHAnsi" w:cstheme="minorBidi"/>
          <w:noProof/>
          <w:sz w:val="22"/>
          <w:szCs w:val="22"/>
          <w:lang w:eastAsia="en-GB"/>
        </w:rPr>
      </w:pPr>
      <w:hyperlink w:anchor="_Toc413924086" w:history="1">
        <w:r w:rsidRPr="00300760">
          <w:rPr>
            <w:rStyle w:val="Hyperlink"/>
            <w:noProof/>
          </w:rPr>
          <w:t>4.2</w:t>
        </w:r>
        <w:r>
          <w:rPr>
            <w:rFonts w:asciiTheme="minorHAnsi" w:eastAsiaTheme="minorEastAsia" w:hAnsiTheme="minorHAnsi" w:cstheme="minorBidi"/>
            <w:noProof/>
            <w:sz w:val="22"/>
            <w:szCs w:val="22"/>
            <w:lang w:eastAsia="en-GB"/>
          </w:rPr>
          <w:tab/>
        </w:r>
        <w:r w:rsidRPr="00300760">
          <w:rPr>
            <w:rStyle w:val="Hyperlink"/>
            <w:noProof/>
          </w:rPr>
          <w:t>Applet Log</w:t>
        </w:r>
        <w:r>
          <w:rPr>
            <w:noProof/>
            <w:webHidden/>
          </w:rPr>
          <w:tab/>
        </w:r>
        <w:r>
          <w:rPr>
            <w:noProof/>
            <w:webHidden/>
          </w:rPr>
          <w:fldChar w:fldCharType="begin"/>
        </w:r>
        <w:r>
          <w:rPr>
            <w:noProof/>
            <w:webHidden/>
          </w:rPr>
          <w:instrText xml:space="preserve"> PAGEREF _Toc413924086 \h </w:instrText>
        </w:r>
        <w:r>
          <w:rPr>
            <w:noProof/>
            <w:webHidden/>
          </w:rPr>
        </w:r>
        <w:r>
          <w:rPr>
            <w:noProof/>
            <w:webHidden/>
          </w:rPr>
          <w:fldChar w:fldCharType="separate"/>
        </w:r>
        <w:r>
          <w:rPr>
            <w:noProof/>
            <w:webHidden/>
          </w:rPr>
          <w:t>15</w:t>
        </w:r>
        <w:r>
          <w:rPr>
            <w:noProof/>
            <w:webHidden/>
          </w:rPr>
          <w:fldChar w:fldCharType="end"/>
        </w:r>
      </w:hyperlink>
    </w:p>
    <w:p w14:paraId="14846F9C" w14:textId="77777777" w:rsidR="00986F36" w:rsidRDefault="00986F36">
      <w:pPr>
        <w:pStyle w:val="TOC2"/>
        <w:rPr>
          <w:rFonts w:asciiTheme="minorHAnsi" w:eastAsiaTheme="minorEastAsia" w:hAnsiTheme="minorHAnsi" w:cstheme="minorBidi"/>
          <w:noProof/>
          <w:sz w:val="22"/>
          <w:szCs w:val="22"/>
          <w:lang w:eastAsia="en-GB"/>
        </w:rPr>
      </w:pPr>
      <w:hyperlink w:anchor="_Toc413924087" w:history="1">
        <w:r w:rsidRPr="00300760">
          <w:rPr>
            <w:rStyle w:val="Hyperlink"/>
            <w:noProof/>
          </w:rPr>
          <w:t>4.3</w:t>
        </w:r>
        <w:r>
          <w:rPr>
            <w:rFonts w:asciiTheme="minorHAnsi" w:eastAsiaTheme="minorEastAsia" w:hAnsiTheme="minorHAnsi" w:cstheme="minorBidi"/>
            <w:noProof/>
            <w:sz w:val="22"/>
            <w:szCs w:val="22"/>
            <w:lang w:eastAsia="en-GB"/>
          </w:rPr>
          <w:tab/>
        </w:r>
        <w:r w:rsidRPr="00300760">
          <w:rPr>
            <w:rStyle w:val="Hyperlink"/>
            <w:noProof/>
          </w:rPr>
          <w:t>External Access Log</w:t>
        </w:r>
        <w:r>
          <w:rPr>
            <w:noProof/>
            <w:webHidden/>
          </w:rPr>
          <w:tab/>
        </w:r>
        <w:r>
          <w:rPr>
            <w:noProof/>
            <w:webHidden/>
          </w:rPr>
          <w:fldChar w:fldCharType="begin"/>
        </w:r>
        <w:r>
          <w:rPr>
            <w:noProof/>
            <w:webHidden/>
          </w:rPr>
          <w:instrText xml:space="preserve"> PAGEREF _Toc413924087 \h </w:instrText>
        </w:r>
        <w:r>
          <w:rPr>
            <w:noProof/>
            <w:webHidden/>
          </w:rPr>
        </w:r>
        <w:r>
          <w:rPr>
            <w:noProof/>
            <w:webHidden/>
          </w:rPr>
          <w:fldChar w:fldCharType="separate"/>
        </w:r>
        <w:r>
          <w:rPr>
            <w:noProof/>
            <w:webHidden/>
          </w:rPr>
          <w:t>15</w:t>
        </w:r>
        <w:r>
          <w:rPr>
            <w:noProof/>
            <w:webHidden/>
          </w:rPr>
          <w:fldChar w:fldCharType="end"/>
        </w:r>
      </w:hyperlink>
    </w:p>
    <w:p w14:paraId="37BA6367" w14:textId="77777777" w:rsidR="00986F36" w:rsidRDefault="00986F36">
      <w:pPr>
        <w:pStyle w:val="TOC2"/>
        <w:rPr>
          <w:rFonts w:asciiTheme="minorHAnsi" w:eastAsiaTheme="minorEastAsia" w:hAnsiTheme="minorHAnsi" w:cstheme="minorBidi"/>
          <w:noProof/>
          <w:sz w:val="22"/>
          <w:szCs w:val="22"/>
          <w:lang w:eastAsia="en-GB"/>
        </w:rPr>
      </w:pPr>
      <w:hyperlink w:anchor="_Toc413924088" w:history="1">
        <w:r w:rsidRPr="00300760">
          <w:rPr>
            <w:rStyle w:val="Hyperlink"/>
            <w:noProof/>
          </w:rPr>
          <w:t>4.4</w:t>
        </w:r>
        <w:r>
          <w:rPr>
            <w:rFonts w:asciiTheme="minorHAnsi" w:eastAsiaTheme="minorEastAsia" w:hAnsiTheme="minorHAnsi" w:cstheme="minorBidi"/>
            <w:noProof/>
            <w:sz w:val="22"/>
            <w:szCs w:val="22"/>
            <w:lang w:eastAsia="en-GB"/>
          </w:rPr>
          <w:tab/>
        </w:r>
        <w:r w:rsidRPr="00300760">
          <w:rPr>
            <w:rStyle w:val="Hyperlink"/>
            <w:noProof/>
          </w:rPr>
          <w:t>Adding a new Card</w:t>
        </w:r>
        <w:r>
          <w:rPr>
            <w:noProof/>
            <w:webHidden/>
          </w:rPr>
          <w:tab/>
        </w:r>
        <w:r>
          <w:rPr>
            <w:noProof/>
            <w:webHidden/>
          </w:rPr>
          <w:fldChar w:fldCharType="begin"/>
        </w:r>
        <w:r>
          <w:rPr>
            <w:noProof/>
            <w:webHidden/>
          </w:rPr>
          <w:instrText xml:space="preserve"> PAGEREF _Toc413924088 \h </w:instrText>
        </w:r>
        <w:r>
          <w:rPr>
            <w:noProof/>
            <w:webHidden/>
          </w:rPr>
        </w:r>
        <w:r>
          <w:rPr>
            <w:noProof/>
            <w:webHidden/>
          </w:rPr>
          <w:fldChar w:fldCharType="separate"/>
        </w:r>
        <w:r>
          <w:rPr>
            <w:noProof/>
            <w:webHidden/>
          </w:rPr>
          <w:t>15</w:t>
        </w:r>
        <w:r>
          <w:rPr>
            <w:noProof/>
            <w:webHidden/>
          </w:rPr>
          <w:fldChar w:fldCharType="end"/>
        </w:r>
      </w:hyperlink>
    </w:p>
    <w:p w14:paraId="048434F2" w14:textId="77777777" w:rsidR="00986F36" w:rsidRDefault="00986F36">
      <w:pPr>
        <w:pStyle w:val="TOC1"/>
        <w:tabs>
          <w:tab w:val="left" w:pos="357"/>
          <w:tab w:val="right" w:leader="dot" w:pos="9060"/>
        </w:tabs>
        <w:rPr>
          <w:rFonts w:asciiTheme="minorHAnsi" w:eastAsiaTheme="minorEastAsia" w:hAnsiTheme="minorHAnsi" w:cstheme="minorBidi"/>
          <w:noProof/>
          <w:sz w:val="22"/>
          <w:szCs w:val="22"/>
          <w:lang w:eastAsia="en-GB"/>
        </w:rPr>
      </w:pPr>
      <w:hyperlink w:anchor="_Toc413924089" w:history="1">
        <w:r w:rsidRPr="00300760">
          <w:rPr>
            <w:rStyle w:val="Hyperlink"/>
            <w:noProof/>
          </w:rPr>
          <w:t>5</w:t>
        </w:r>
        <w:r>
          <w:rPr>
            <w:rFonts w:asciiTheme="minorHAnsi" w:eastAsiaTheme="minorEastAsia" w:hAnsiTheme="minorHAnsi" w:cstheme="minorBidi"/>
            <w:noProof/>
            <w:sz w:val="22"/>
            <w:szCs w:val="22"/>
            <w:lang w:eastAsia="en-GB"/>
          </w:rPr>
          <w:tab/>
        </w:r>
        <w:r w:rsidRPr="00300760">
          <w:rPr>
            <w:rStyle w:val="Hyperlink"/>
            <w:noProof/>
          </w:rPr>
          <w:t>Demonstration Application</w:t>
        </w:r>
        <w:r>
          <w:rPr>
            <w:noProof/>
            <w:webHidden/>
          </w:rPr>
          <w:tab/>
        </w:r>
        <w:r>
          <w:rPr>
            <w:noProof/>
            <w:webHidden/>
          </w:rPr>
          <w:fldChar w:fldCharType="begin"/>
        </w:r>
        <w:r>
          <w:rPr>
            <w:noProof/>
            <w:webHidden/>
          </w:rPr>
          <w:instrText xml:space="preserve"> PAGEREF _Toc413924089 \h </w:instrText>
        </w:r>
        <w:r>
          <w:rPr>
            <w:noProof/>
            <w:webHidden/>
          </w:rPr>
        </w:r>
        <w:r>
          <w:rPr>
            <w:noProof/>
            <w:webHidden/>
          </w:rPr>
          <w:fldChar w:fldCharType="separate"/>
        </w:r>
        <w:r>
          <w:rPr>
            <w:noProof/>
            <w:webHidden/>
          </w:rPr>
          <w:t>16</w:t>
        </w:r>
        <w:r>
          <w:rPr>
            <w:noProof/>
            <w:webHidden/>
          </w:rPr>
          <w:fldChar w:fldCharType="end"/>
        </w:r>
      </w:hyperlink>
    </w:p>
    <w:p w14:paraId="5EEFE92D" w14:textId="77777777" w:rsidR="00986F36" w:rsidRDefault="00986F36">
      <w:pPr>
        <w:pStyle w:val="TOC2"/>
        <w:rPr>
          <w:rFonts w:asciiTheme="minorHAnsi" w:eastAsiaTheme="minorEastAsia" w:hAnsiTheme="minorHAnsi" w:cstheme="minorBidi"/>
          <w:noProof/>
          <w:sz w:val="22"/>
          <w:szCs w:val="22"/>
          <w:lang w:eastAsia="en-GB"/>
        </w:rPr>
      </w:pPr>
      <w:hyperlink w:anchor="_Toc413924090" w:history="1">
        <w:r w:rsidRPr="00300760">
          <w:rPr>
            <w:rStyle w:val="Hyperlink"/>
            <w:noProof/>
          </w:rPr>
          <w:t>5.1</w:t>
        </w:r>
        <w:r>
          <w:rPr>
            <w:rFonts w:asciiTheme="minorHAnsi" w:eastAsiaTheme="minorEastAsia" w:hAnsiTheme="minorHAnsi" w:cstheme="minorBidi"/>
            <w:noProof/>
            <w:sz w:val="22"/>
            <w:szCs w:val="22"/>
            <w:lang w:eastAsia="en-GB"/>
          </w:rPr>
          <w:tab/>
        </w:r>
        <w:r w:rsidRPr="00300760">
          <w:rPr>
            <w:rStyle w:val="Hyperlink"/>
            <w:noProof/>
          </w:rPr>
          <w:t>Installing</w:t>
        </w:r>
        <w:r>
          <w:rPr>
            <w:noProof/>
            <w:webHidden/>
          </w:rPr>
          <w:tab/>
        </w:r>
        <w:r>
          <w:rPr>
            <w:noProof/>
            <w:webHidden/>
          </w:rPr>
          <w:fldChar w:fldCharType="begin"/>
        </w:r>
        <w:r>
          <w:rPr>
            <w:noProof/>
            <w:webHidden/>
          </w:rPr>
          <w:instrText xml:space="preserve"> PAGEREF _Toc413924090 \h </w:instrText>
        </w:r>
        <w:r>
          <w:rPr>
            <w:noProof/>
            <w:webHidden/>
          </w:rPr>
        </w:r>
        <w:r>
          <w:rPr>
            <w:noProof/>
            <w:webHidden/>
          </w:rPr>
          <w:fldChar w:fldCharType="separate"/>
        </w:r>
        <w:r>
          <w:rPr>
            <w:noProof/>
            <w:webHidden/>
          </w:rPr>
          <w:t>16</w:t>
        </w:r>
        <w:r>
          <w:rPr>
            <w:noProof/>
            <w:webHidden/>
          </w:rPr>
          <w:fldChar w:fldCharType="end"/>
        </w:r>
      </w:hyperlink>
    </w:p>
    <w:p w14:paraId="34D14534" w14:textId="77777777" w:rsidR="00986F36" w:rsidRDefault="00986F36">
      <w:pPr>
        <w:pStyle w:val="TOC2"/>
        <w:rPr>
          <w:rFonts w:asciiTheme="minorHAnsi" w:eastAsiaTheme="minorEastAsia" w:hAnsiTheme="minorHAnsi" w:cstheme="minorBidi"/>
          <w:noProof/>
          <w:sz w:val="22"/>
          <w:szCs w:val="22"/>
          <w:lang w:eastAsia="en-GB"/>
        </w:rPr>
      </w:pPr>
      <w:hyperlink w:anchor="_Toc413924091" w:history="1">
        <w:r w:rsidRPr="00300760">
          <w:rPr>
            <w:rStyle w:val="Hyperlink"/>
            <w:noProof/>
          </w:rPr>
          <w:t>5.2</w:t>
        </w:r>
        <w:r>
          <w:rPr>
            <w:rFonts w:asciiTheme="minorHAnsi" w:eastAsiaTheme="minorEastAsia" w:hAnsiTheme="minorHAnsi" w:cstheme="minorBidi"/>
            <w:noProof/>
            <w:sz w:val="22"/>
            <w:szCs w:val="22"/>
            <w:lang w:eastAsia="en-GB"/>
          </w:rPr>
          <w:tab/>
        </w:r>
        <w:r w:rsidRPr="00300760">
          <w:rPr>
            <w:rStyle w:val="Hyperlink"/>
            <w:noProof/>
          </w:rPr>
          <w:t>Starting and Stopping the Demonstration Application</w:t>
        </w:r>
        <w:r>
          <w:rPr>
            <w:noProof/>
            <w:webHidden/>
          </w:rPr>
          <w:tab/>
        </w:r>
        <w:r>
          <w:rPr>
            <w:noProof/>
            <w:webHidden/>
          </w:rPr>
          <w:fldChar w:fldCharType="begin"/>
        </w:r>
        <w:r>
          <w:rPr>
            <w:noProof/>
            <w:webHidden/>
          </w:rPr>
          <w:instrText xml:space="preserve"> PAGEREF _Toc413924091 \h </w:instrText>
        </w:r>
        <w:r>
          <w:rPr>
            <w:noProof/>
            <w:webHidden/>
          </w:rPr>
        </w:r>
        <w:r>
          <w:rPr>
            <w:noProof/>
            <w:webHidden/>
          </w:rPr>
          <w:fldChar w:fldCharType="separate"/>
        </w:r>
        <w:r>
          <w:rPr>
            <w:noProof/>
            <w:webHidden/>
          </w:rPr>
          <w:t>16</w:t>
        </w:r>
        <w:r>
          <w:rPr>
            <w:noProof/>
            <w:webHidden/>
          </w:rPr>
          <w:fldChar w:fldCharType="end"/>
        </w:r>
      </w:hyperlink>
    </w:p>
    <w:p w14:paraId="5B58BE45" w14:textId="77777777" w:rsidR="00986F36" w:rsidRDefault="00986F36">
      <w:pPr>
        <w:pStyle w:val="TOC2"/>
        <w:rPr>
          <w:rFonts w:asciiTheme="minorHAnsi" w:eastAsiaTheme="minorEastAsia" w:hAnsiTheme="minorHAnsi" w:cstheme="minorBidi"/>
          <w:noProof/>
          <w:sz w:val="22"/>
          <w:szCs w:val="22"/>
          <w:lang w:eastAsia="en-GB"/>
        </w:rPr>
      </w:pPr>
      <w:hyperlink w:anchor="_Toc413924092" w:history="1">
        <w:r w:rsidRPr="00300760">
          <w:rPr>
            <w:rStyle w:val="Hyperlink"/>
            <w:noProof/>
          </w:rPr>
          <w:t>5.3</w:t>
        </w:r>
        <w:r>
          <w:rPr>
            <w:rFonts w:asciiTheme="minorHAnsi" w:eastAsiaTheme="minorEastAsia" w:hAnsiTheme="minorHAnsi" w:cstheme="minorBidi"/>
            <w:noProof/>
            <w:sz w:val="22"/>
            <w:szCs w:val="22"/>
            <w:lang w:eastAsia="en-GB"/>
          </w:rPr>
          <w:tab/>
        </w:r>
        <w:r w:rsidRPr="00300760">
          <w:rPr>
            <w:rStyle w:val="Hyperlink"/>
            <w:noProof/>
          </w:rPr>
          <w:t>Open the Application</w:t>
        </w:r>
        <w:r>
          <w:rPr>
            <w:noProof/>
            <w:webHidden/>
          </w:rPr>
          <w:tab/>
        </w:r>
        <w:r>
          <w:rPr>
            <w:noProof/>
            <w:webHidden/>
          </w:rPr>
          <w:fldChar w:fldCharType="begin"/>
        </w:r>
        <w:r>
          <w:rPr>
            <w:noProof/>
            <w:webHidden/>
          </w:rPr>
          <w:instrText xml:space="preserve"> PAGEREF _Toc413924092 \h </w:instrText>
        </w:r>
        <w:r>
          <w:rPr>
            <w:noProof/>
            <w:webHidden/>
          </w:rPr>
        </w:r>
        <w:r>
          <w:rPr>
            <w:noProof/>
            <w:webHidden/>
          </w:rPr>
          <w:fldChar w:fldCharType="separate"/>
        </w:r>
        <w:r>
          <w:rPr>
            <w:noProof/>
            <w:webHidden/>
          </w:rPr>
          <w:t>16</w:t>
        </w:r>
        <w:r>
          <w:rPr>
            <w:noProof/>
            <w:webHidden/>
          </w:rPr>
          <w:fldChar w:fldCharType="end"/>
        </w:r>
      </w:hyperlink>
    </w:p>
    <w:p w14:paraId="768849DC" w14:textId="77777777" w:rsidR="00986F36" w:rsidRDefault="00986F36">
      <w:pPr>
        <w:pStyle w:val="TOC2"/>
        <w:rPr>
          <w:rFonts w:asciiTheme="minorHAnsi" w:eastAsiaTheme="minorEastAsia" w:hAnsiTheme="minorHAnsi" w:cstheme="minorBidi"/>
          <w:noProof/>
          <w:sz w:val="22"/>
          <w:szCs w:val="22"/>
          <w:lang w:eastAsia="en-GB"/>
        </w:rPr>
      </w:pPr>
      <w:hyperlink w:anchor="_Toc413924093" w:history="1">
        <w:r w:rsidRPr="00300760">
          <w:rPr>
            <w:rStyle w:val="Hyperlink"/>
            <w:noProof/>
          </w:rPr>
          <w:t>5.4</w:t>
        </w:r>
        <w:r>
          <w:rPr>
            <w:rFonts w:asciiTheme="minorHAnsi" w:eastAsiaTheme="minorEastAsia" w:hAnsiTheme="minorHAnsi" w:cstheme="minorBidi"/>
            <w:noProof/>
            <w:sz w:val="22"/>
            <w:szCs w:val="22"/>
            <w:lang w:eastAsia="en-GB"/>
          </w:rPr>
          <w:tab/>
        </w:r>
        <w:r w:rsidRPr="00300760">
          <w:rPr>
            <w:rStyle w:val="Hyperlink"/>
            <w:noProof/>
          </w:rPr>
          <w:t>Additional Configuration</w:t>
        </w:r>
        <w:r>
          <w:rPr>
            <w:noProof/>
            <w:webHidden/>
          </w:rPr>
          <w:tab/>
        </w:r>
        <w:r>
          <w:rPr>
            <w:noProof/>
            <w:webHidden/>
          </w:rPr>
          <w:fldChar w:fldCharType="begin"/>
        </w:r>
        <w:r>
          <w:rPr>
            <w:noProof/>
            <w:webHidden/>
          </w:rPr>
          <w:instrText xml:space="preserve"> PAGEREF _Toc413924093 \h </w:instrText>
        </w:r>
        <w:r>
          <w:rPr>
            <w:noProof/>
            <w:webHidden/>
          </w:rPr>
        </w:r>
        <w:r>
          <w:rPr>
            <w:noProof/>
            <w:webHidden/>
          </w:rPr>
          <w:fldChar w:fldCharType="separate"/>
        </w:r>
        <w:r>
          <w:rPr>
            <w:noProof/>
            <w:webHidden/>
          </w:rPr>
          <w:t>16</w:t>
        </w:r>
        <w:r>
          <w:rPr>
            <w:noProof/>
            <w:webHidden/>
          </w:rPr>
          <w:fldChar w:fldCharType="end"/>
        </w:r>
      </w:hyperlink>
    </w:p>
    <w:p w14:paraId="6586733B" w14:textId="77777777" w:rsidR="00986F36" w:rsidRDefault="00986F36">
      <w:pPr>
        <w:pStyle w:val="TOC3"/>
        <w:tabs>
          <w:tab w:val="left" w:pos="1440"/>
          <w:tab w:val="right" w:leader="dot" w:pos="9060"/>
        </w:tabs>
        <w:rPr>
          <w:rFonts w:asciiTheme="minorHAnsi" w:eastAsiaTheme="minorEastAsia" w:hAnsiTheme="minorHAnsi" w:cstheme="minorBidi"/>
          <w:noProof/>
          <w:sz w:val="22"/>
          <w:szCs w:val="22"/>
          <w:lang w:eastAsia="en-GB"/>
        </w:rPr>
      </w:pPr>
      <w:hyperlink w:anchor="_Toc413924094" w:history="1">
        <w:r w:rsidRPr="00300760">
          <w:rPr>
            <w:rStyle w:val="Hyperlink"/>
            <w:noProof/>
          </w:rPr>
          <w:t>5.4.1</w:t>
        </w:r>
        <w:r>
          <w:rPr>
            <w:rFonts w:asciiTheme="minorHAnsi" w:eastAsiaTheme="minorEastAsia" w:hAnsiTheme="minorHAnsi" w:cstheme="minorBidi"/>
            <w:noProof/>
            <w:sz w:val="22"/>
            <w:szCs w:val="22"/>
            <w:lang w:eastAsia="en-GB"/>
          </w:rPr>
          <w:tab/>
        </w:r>
        <w:r w:rsidRPr="00300760">
          <w:rPr>
            <w:rStyle w:val="Hyperlink"/>
            <w:noProof/>
          </w:rPr>
          <w:t>Mocca Support</w:t>
        </w:r>
        <w:r>
          <w:rPr>
            <w:noProof/>
            <w:webHidden/>
          </w:rPr>
          <w:tab/>
        </w:r>
        <w:r>
          <w:rPr>
            <w:noProof/>
            <w:webHidden/>
          </w:rPr>
          <w:fldChar w:fldCharType="begin"/>
        </w:r>
        <w:r>
          <w:rPr>
            <w:noProof/>
            <w:webHidden/>
          </w:rPr>
          <w:instrText xml:space="preserve"> PAGEREF _Toc413924094 \h </w:instrText>
        </w:r>
        <w:r>
          <w:rPr>
            <w:noProof/>
            <w:webHidden/>
          </w:rPr>
        </w:r>
        <w:r>
          <w:rPr>
            <w:noProof/>
            <w:webHidden/>
          </w:rPr>
          <w:fldChar w:fldCharType="separate"/>
        </w:r>
        <w:r>
          <w:rPr>
            <w:noProof/>
            <w:webHidden/>
          </w:rPr>
          <w:t>16</w:t>
        </w:r>
        <w:r>
          <w:rPr>
            <w:noProof/>
            <w:webHidden/>
          </w:rPr>
          <w:fldChar w:fldCharType="end"/>
        </w:r>
      </w:hyperlink>
    </w:p>
    <w:p w14:paraId="71FF9771" w14:textId="77777777" w:rsidR="00986F36" w:rsidRDefault="00986F36">
      <w:pPr>
        <w:pStyle w:val="TOC3"/>
        <w:tabs>
          <w:tab w:val="left" w:pos="1440"/>
          <w:tab w:val="right" w:leader="dot" w:pos="9060"/>
        </w:tabs>
        <w:rPr>
          <w:rFonts w:asciiTheme="minorHAnsi" w:eastAsiaTheme="minorEastAsia" w:hAnsiTheme="minorHAnsi" w:cstheme="minorBidi"/>
          <w:noProof/>
          <w:sz w:val="22"/>
          <w:szCs w:val="22"/>
          <w:lang w:eastAsia="en-GB"/>
        </w:rPr>
      </w:pPr>
      <w:hyperlink w:anchor="_Toc413924095" w:history="1">
        <w:r w:rsidRPr="00300760">
          <w:rPr>
            <w:rStyle w:val="Hyperlink"/>
            <w:noProof/>
          </w:rPr>
          <w:t>5.4.2</w:t>
        </w:r>
        <w:r>
          <w:rPr>
            <w:rFonts w:asciiTheme="minorHAnsi" w:eastAsiaTheme="minorEastAsia" w:hAnsiTheme="minorHAnsi" w:cstheme="minorBidi"/>
            <w:noProof/>
            <w:sz w:val="22"/>
            <w:szCs w:val="22"/>
            <w:lang w:eastAsia="en-GB"/>
          </w:rPr>
          <w:tab/>
        </w:r>
        <w:r w:rsidRPr="00300760">
          <w:rPr>
            <w:rStyle w:val="Hyperlink"/>
            <w:noProof/>
          </w:rPr>
          <w:t>Improved Smart Card Support on Windows</w:t>
        </w:r>
        <w:r>
          <w:rPr>
            <w:noProof/>
            <w:webHidden/>
          </w:rPr>
          <w:tab/>
        </w:r>
        <w:r>
          <w:rPr>
            <w:noProof/>
            <w:webHidden/>
          </w:rPr>
          <w:fldChar w:fldCharType="begin"/>
        </w:r>
        <w:r>
          <w:rPr>
            <w:noProof/>
            <w:webHidden/>
          </w:rPr>
          <w:instrText xml:space="preserve"> PAGEREF _Toc413924095 \h </w:instrText>
        </w:r>
        <w:r>
          <w:rPr>
            <w:noProof/>
            <w:webHidden/>
          </w:rPr>
        </w:r>
        <w:r>
          <w:rPr>
            <w:noProof/>
            <w:webHidden/>
          </w:rPr>
          <w:fldChar w:fldCharType="separate"/>
        </w:r>
        <w:r>
          <w:rPr>
            <w:noProof/>
            <w:webHidden/>
          </w:rPr>
          <w:t>16</w:t>
        </w:r>
        <w:r>
          <w:rPr>
            <w:noProof/>
            <w:webHidden/>
          </w:rPr>
          <w:fldChar w:fldCharType="end"/>
        </w:r>
      </w:hyperlink>
    </w:p>
    <w:p w14:paraId="7561B14D" w14:textId="77777777" w:rsidR="00986F36" w:rsidRDefault="00986F36">
      <w:pPr>
        <w:pStyle w:val="TOC1"/>
        <w:tabs>
          <w:tab w:val="left" w:pos="357"/>
          <w:tab w:val="right" w:leader="dot" w:pos="9060"/>
        </w:tabs>
        <w:rPr>
          <w:rFonts w:asciiTheme="minorHAnsi" w:eastAsiaTheme="minorEastAsia" w:hAnsiTheme="minorHAnsi" w:cstheme="minorBidi"/>
          <w:noProof/>
          <w:sz w:val="22"/>
          <w:szCs w:val="22"/>
          <w:lang w:eastAsia="en-GB"/>
        </w:rPr>
      </w:pPr>
      <w:hyperlink w:anchor="_Toc413924096" w:history="1">
        <w:r w:rsidRPr="00300760">
          <w:rPr>
            <w:rStyle w:val="Hyperlink"/>
            <w:noProof/>
          </w:rPr>
          <w:t>6</w:t>
        </w:r>
        <w:r>
          <w:rPr>
            <w:rFonts w:asciiTheme="minorHAnsi" w:eastAsiaTheme="minorEastAsia" w:hAnsiTheme="minorHAnsi" w:cstheme="minorBidi"/>
            <w:noProof/>
            <w:sz w:val="22"/>
            <w:szCs w:val="22"/>
            <w:lang w:eastAsia="en-GB"/>
          </w:rPr>
          <w:tab/>
        </w:r>
        <w:r w:rsidRPr="00300760">
          <w:rPr>
            <w:rStyle w:val="Hyperlink"/>
            <w:noProof/>
          </w:rPr>
          <w:t>Annex</w:t>
        </w:r>
        <w:r>
          <w:rPr>
            <w:noProof/>
            <w:webHidden/>
          </w:rPr>
          <w:tab/>
        </w:r>
        <w:r>
          <w:rPr>
            <w:noProof/>
            <w:webHidden/>
          </w:rPr>
          <w:fldChar w:fldCharType="begin"/>
        </w:r>
        <w:r>
          <w:rPr>
            <w:noProof/>
            <w:webHidden/>
          </w:rPr>
          <w:instrText xml:space="preserve"> PAGEREF _Toc413924096 \h </w:instrText>
        </w:r>
        <w:r>
          <w:rPr>
            <w:noProof/>
            <w:webHidden/>
          </w:rPr>
        </w:r>
        <w:r>
          <w:rPr>
            <w:noProof/>
            <w:webHidden/>
          </w:rPr>
          <w:fldChar w:fldCharType="separate"/>
        </w:r>
        <w:r>
          <w:rPr>
            <w:noProof/>
            <w:webHidden/>
          </w:rPr>
          <w:t>17</w:t>
        </w:r>
        <w:r>
          <w:rPr>
            <w:noProof/>
            <w:webHidden/>
          </w:rPr>
          <w:fldChar w:fldCharType="end"/>
        </w:r>
      </w:hyperlink>
    </w:p>
    <w:p w14:paraId="3FDBBC80" w14:textId="77777777" w:rsidR="00986F36" w:rsidRDefault="00986F36">
      <w:pPr>
        <w:pStyle w:val="TOC2"/>
        <w:rPr>
          <w:rFonts w:asciiTheme="minorHAnsi" w:eastAsiaTheme="minorEastAsia" w:hAnsiTheme="minorHAnsi" w:cstheme="minorBidi"/>
          <w:noProof/>
          <w:sz w:val="22"/>
          <w:szCs w:val="22"/>
          <w:lang w:eastAsia="en-GB"/>
        </w:rPr>
      </w:pPr>
      <w:hyperlink w:anchor="_Toc413924097" w:history="1">
        <w:r w:rsidRPr="00300760">
          <w:rPr>
            <w:rStyle w:val="Hyperlink"/>
            <w:noProof/>
          </w:rPr>
          <w:t>6.1</w:t>
        </w:r>
        <w:r>
          <w:rPr>
            <w:rFonts w:asciiTheme="minorHAnsi" w:eastAsiaTheme="minorEastAsia" w:hAnsiTheme="minorHAnsi" w:cstheme="minorBidi"/>
            <w:noProof/>
            <w:sz w:val="22"/>
            <w:szCs w:val="22"/>
            <w:lang w:eastAsia="en-GB"/>
          </w:rPr>
          <w:tab/>
        </w:r>
        <w:r w:rsidRPr="00300760">
          <w:rPr>
            <w:rStyle w:val="Hyperlink"/>
            <w:noProof/>
          </w:rPr>
          <w:t>Example of libraryPath wildcard searches</w:t>
        </w:r>
        <w:r>
          <w:rPr>
            <w:noProof/>
            <w:webHidden/>
          </w:rPr>
          <w:tab/>
        </w:r>
        <w:r>
          <w:rPr>
            <w:noProof/>
            <w:webHidden/>
          </w:rPr>
          <w:fldChar w:fldCharType="begin"/>
        </w:r>
        <w:r>
          <w:rPr>
            <w:noProof/>
            <w:webHidden/>
          </w:rPr>
          <w:instrText xml:space="preserve"> PAGEREF _Toc413924097 \h </w:instrText>
        </w:r>
        <w:r>
          <w:rPr>
            <w:noProof/>
            <w:webHidden/>
          </w:rPr>
        </w:r>
        <w:r>
          <w:rPr>
            <w:noProof/>
            <w:webHidden/>
          </w:rPr>
          <w:fldChar w:fldCharType="separate"/>
        </w:r>
        <w:r>
          <w:rPr>
            <w:noProof/>
            <w:webHidden/>
          </w:rPr>
          <w:t>17</w:t>
        </w:r>
        <w:r>
          <w:rPr>
            <w:noProof/>
            <w:webHidden/>
          </w:rPr>
          <w:fldChar w:fldCharType="end"/>
        </w:r>
      </w:hyperlink>
    </w:p>
    <w:p w14:paraId="311DCF28" w14:textId="77777777" w:rsidR="002639A0" w:rsidRPr="00A40B46" w:rsidRDefault="00706E0D">
      <w:r w:rsidRPr="00A40B46">
        <w:fldChar w:fldCharType="end"/>
      </w:r>
    </w:p>
    <w:p w14:paraId="5FA0FA0F" w14:textId="63D9EF31" w:rsidR="0055779F" w:rsidRPr="00A40B46" w:rsidRDefault="0055779F"/>
    <w:p w14:paraId="3DA60B0F" w14:textId="77777777" w:rsidR="00876C76" w:rsidRPr="00A40B46" w:rsidRDefault="00876C76" w:rsidP="00D935B3">
      <w:pPr>
        <w:pStyle w:val="ParagarphTitle"/>
        <w:outlineLvl w:val="0"/>
      </w:pPr>
      <w:r w:rsidRPr="00A40B46">
        <w:t>List of Tables</w:t>
      </w:r>
    </w:p>
    <w:p w14:paraId="260310B9" w14:textId="77777777" w:rsidR="00876C76" w:rsidRPr="00A40B46" w:rsidRDefault="00876C76">
      <w:pPr>
        <w:pStyle w:val="TableofFigures"/>
      </w:pPr>
    </w:p>
    <w:p w14:paraId="6069AD5D" w14:textId="77777777" w:rsidR="00986F36" w:rsidRDefault="00243DDD">
      <w:pPr>
        <w:pStyle w:val="TableofFigures"/>
        <w:tabs>
          <w:tab w:val="right" w:leader="dot" w:pos="9060"/>
        </w:tabs>
        <w:rPr>
          <w:rFonts w:asciiTheme="minorHAnsi" w:eastAsiaTheme="minorEastAsia" w:hAnsiTheme="minorHAnsi" w:cstheme="minorBidi"/>
          <w:noProof/>
          <w:sz w:val="22"/>
          <w:szCs w:val="22"/>
          <w:lang w:eastAsia="en-GB"/>
        </w:rPr>
      </w:pPr>
      <w:r w:rsidRPr="00A40B46">
        <w:rPr>
          <w:iCs/>
        </w:rPr>
        <w:fldChar w:fldCharType="begin"/>
      </w:r>
      <w:r w:rsidRPr="00A40B46">
        <w:rPr>
          <w:iCs/>
        </w:rPr>
        <w:instrText xml:space="preserve"> TOC \h \z \c "Table" </w:instrText>
      </w:r>
      <w:r w:rsidRPr="00A40B46">
        <w:rPr>
          <w:iCs/>
        </w:rPr>
        <w:fldChar w:fldCharType="separate"/>
      </w:r>
      <w:hyperlink w:anchor="_Toc413924098" w:history="1">
        <w:r w:rsidR="00986F36" w:rsidRPr="00D13628">
          <w:rPr>
            <w:rStyle w:val="Hyperlink"/>
            <w:noProof/>
          </w:rPr>
          <w:t>Table 1: Reference Documents</w:t>
        </w:r>
        <w:r w:rsidR="00986F36">
          <w:rPr>
            <w:noProof/>
            <w:webHidden/>
          </w:rPr>
          <w:tab/>
        </w:r>
        <w:r w:rsidR="00986F36">
          <w:rPr>
            <w:noProof/>
            <w:webHidden/>
          </w:rPr>
          <w:fldChar w:fldCharType="begin"/>
        </w:r>
        <w:r w:rsidR="00986F36">
          <w:rPr>
            <w:noProof/>
            <w:webHidden/>
          </w:rPr>
          <w:instrText xml:space="preserve"> PAGEREF _Toc413924098 \h </w:instrText>
        </w:r>
        <w:r w:rsidR="00986F36">
          <w:rPr>
            <w:noProof/>
            <w:webHidden/>
          </w:rPr>
        </w:r>
        <w:r w:rsidR="00986F36">
          <w:rPr>
            <w:noProof/>
            <w:webHidden/>
          </w:rPr>
          <w:fldChar w:fldCharType="separate"/>
        </w:r>
        <w:r w:rsidR="00986F36">
          <w:rPr>
            <w:noProof/>
            <w:webHidden/>
          </w:rPr>
          <w:t>5</w:t>
        </w:r>
        <w:r w:rsidR="00986F36">
          <w:rPr>
            <w:noProof/>
            <w:webHidden/>
          </w:rPr>
          <w:fldChar w:fldCharType="end"/>
        </w:r>
      </w:hyperlink>
    </w:p>
    <w:p w14:paraId="512CB26F" w14:textId="77777777" w:rsidR="00986F36" w:rsidRDefault="00986F36">
      <w:pPr>
        <w:pStyle w:val="TableofFigures"/>
        <w:tabs>
          <w:tab w:val="right" w:leader="dot" w:pos="9060"/>
        </w:tabs>
        <w:rPr>
          <w:rFonts w:asciiTheme="minorHAnsi" w:eastAsiaTheme="minorEastAsia" w:hAnsiTheme="minorHAnsi" w:cstheme="minorBidi"/>
          <w:noProof/>
          <w:sz w:val="22"/>
          <w:szCs w:val="22"/>
          <w:lang w:eastAsia="en-GB"/>
        </w:rPr>
      </w:pPr>
      <w:hyperlink w:anchor="_Toc413924099" w:history="1">
        <w:r w:rsidRPr="00D13628">
          <w:rPr>
            <w:rStyle w:val="Hyperlink"/>
            <w:noProof/>
          </w:rPr>
          <w:t>Table 2: Applicable Documents</w:t>
        </w:r>
        <w:r>
          <w:rPr>
            <w:noProof/>
            <w:webHidden/>
          </w:rPr>
          <w:tab/>
        </w:r>
        <w:r>
          <w:rPr>
            <w:noProof/>
            <w:webHidden/>
          </w:rPr>
          <w:fldChar w:fldCharType="begin"/>
        </w:r>
        <w:r>
          <w:rPr>
            <w:noProof/>
            <w:webHidden/>
          </w:rPr>
          <w:instrText xml:space="preserve"> PAGEREF _Toc413924099 \h </w:instrText>
        </w:r>
        <w:r>
          <w:rPr>
            <w:noProof/>
            <w:webHidden/>
          </w:rPr>
        </w:r>
        <w:r>
          <w:rPr>
            <w:noProof/>
            <w:webHidden/>
          </w:rPr>
          <w:fldChar w:fldCharType="separate"/>
        </w:r>
        <w:r>
          <w:rPr>
            <w:noProof/>
            <w:webHidden/>
          </w:rPr>
          <w:t>5</w:t>
        </w:r>
        <w:r>
          <w:rPr>
            <w:noProof/>
            <w:webHidden/>
          </w:rPr>
          <w:fldChar w:fldCharType="end"/>
        </w:r>
      </w:hyperlink>
    </w:p>
    <w:p w14:paraId="2F18E091" w14:textId="77777777" w:rsidR="00243DDD" w:rsidRPr="00A40B46" w:rsidRDefault="00243DDD" w:rsidP="009D4250">
      <w:r w:rsidRPr="00A40B46">
        <w:fldChar w:fldCharType="end"/>
      </w:r>
    </w:p>
    <w:p w14:paraId="686BF0D7" w14:textId="77777777" w:rsidR="00876C76" w:rsidRPr="00A40B46" w:rsidRDefault="00876C76" w:rsidP="00D935B3">
      <w:pPr>
        <w:pStyle w:val="ParagarphTitle"/>
        <w:keepNext/>
        <w:outlineLvl w:val="0"/>
      </w:pPr>
      <w:r w:rsidRPr="00A40B46">
        <w:t>List of Figures</w:t>
      </w:r>
    </w:p>
    <w:p w14:paraId="100363F7" w14:textId="77777777" w:rsidR="00876C76" w:rsidRPr="00A40B46" w:rsidRDefault="00876C76" w:rsidP="004246D8">
      <w:pPr>
        <w:keepNext/>
      </w:pPr>
    </w:p>
    <w:p w14:paraId="6D1EB7DF" w14:textId="4E7F9949" w:rsidR="0039570C" w:rsidRPr="00A40B46" w:rsidRDefault="002A23D8" w:rsidP="00E70A66">
      <w:pPr>
        <w:keepNext/>
      </w:pPr>
      <w:r w:rsidRPr="00A40B46">
        <w:rPr>
          <w:iCs/>
        </w:rPr>
        <w:fldChar w:fldCharType="begin"/>
      </w:r>
      <w:r w:rsidRPr="00A40B46">
        <w:rPr>
          <w:iCs/>
        </w:rPr>
        <w:instrText xml:space="preserve"> TOC \h \z \c "Figure" </w:instrText>
      </w:r>
      <w:r w:rsidRPr="00A40B46">
        <w:rPr>
          <w:iCs/>
        </w:rPr>
        <w:fldChar w:fldCharType="separate"/>
      </w:r>
      <w:r w:rsidR="00986F36">
        <w:rPr>
          <w:b/>
          <w:bCs/>
          <w:iCs/>
          <w:noProof/>
          <w:lang w:val="en-US"/>
        </w:rPr>
        <w:t>No table of figures entries found.</w:t>
      </w:r>
      <w:r w:rsidRPr="00A40B46">
        <w:fldChar w:fldCharType="end"/>
      </w:r>
    </w:p>
    <w:p w14:paraId="4E80C83E" w14:textId="77777777" w:rsidR="00E07354" w:rsidRPr="00A40B46" w:rsidRDefault="00E07354" w:rsidP="00D935B3">
      <w:pPr>
        <w:pStyle w:val="ParagarphTitle"/>
        <w:pageBreakBefore/>
        <w:outlineLvl w:val="0"/>
      </w:pPr>
      <w:r w:rsidRPr="00A40B46">
        <w:t>Reference and Applicable Documents</w:t>
      </w:r>
    </w:p>
    <w:p w14:paraId="3D8ED175" w14:textId="77777777" w:rsidR="00E07354" w:rsidRPr="00A40B46" w:rsidRDefault="00E07354" w:rsidP="00E07354">
      <w:r w:rsidRPr="00A40B46">
        <w:t>This section contains the lists of all reference and applicable documents. When referring to any of the documents below, the bracketed reference will be used in the text, such as [</w:t>
      </w:r>
      <w:hyperlink w:anchor="R01" w:history="1">
        <w:r w:rsidR="00CC1EEB" w:rsidRPr="00A40B46">
          <w:rPr>
            <w:rStyle w:val="Hyperlink"/>
          </w:rPr>
          <w:t>SAD</w:t>
        </w:r>
      </w:hyperlink>
      <w:r w:rsidRPr="00A40B46">
        <w:t>].</w:t>
      </w: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3685"/>
        <w:gridCol w:w="2268"/>
        <w:gridCol w:w="950"/>
        <w:gridCol w:w="1246"/>
      </w:tblGrid>
      <w:tr w:rsidR="00383755" w:rsidRPr="00A40B46" w14:paraId="2CEACB76" w14:textId="77777777" w:rsidTr="00213E07">
        <w:trPr>
          <w:trHeight w:val="374"/>
        </w:trPr>
        <w:tc>
          <w:tcPr>
            <w:tcW w:w="9000" w:type="dxa"/>
            <w:gridSpan w:val="5"/>
            <w:tcBorders>
              <w:top w:val="single" w:sz="4" w:space="0" w:color="808080"/>
              <w:left w:val="single" w:sz="4" w:space="0" w:color="808080"/>
              <w:bottom w:val="single" w:sz="4" w:space="0" w:color="C0C0C0"/>
              <w:right w:val="single" w:sz="4" w:space="0" w:color="C0C0C0"/>
            </w:tcBorders>
            <w:shd w:val="clear" w:color="auto" w:fill="172B6A"/>
            <w:vAlign w:val="center"/>
          </w:tcPr>
          <w:p w14:paraId="2B0654AA" w14:textId="77777777" w:rsidR="00383755" w:rsidRPr="00A40B46" w:rsidRDefault="00383755" w:rsidP="00213E07">
            <w:pPr>
              <w:pStyle w:val="TableHeading"/>
              <w:rPr>
                <w:smallCaps/>
                <w:color w:val="FFFFFF"/>
                <w:szCs w:val="20"/>
                <w:lang w:val="en-GB"/>
              </w:rPr>
            </w:pPr>
            <w:r w:rsidRPr="00A40B46">
              <w:rPr>
                <w:smallCaps/>
                <w:szCs w:val="20"/>
                <w:lang w:val="en-GB"/>
              </w:rPr>
              <w:t>Reference Documents</w:t>
            </w:r>
          </w:p>
        </w:tc>
      </w:tr>
      <w:tr w:rsidR="00383755" w:rsidRPr="00A40B46" w14:paraId="694CAD09" w14:textId="77777777" w:rsidTr="00213E07">
        <w:trPr>
          <w:trHeight w:val="356"/>
        </w:trPr>
        <w:tc>
          <w:tcPr>
            <w:tcW w:w="851" w:type="dxa"/>
            <w:tcBorders>
              <w:top w:val="single" w:sz="4" w:space="0" w:color="C0C0C0"/>
              <w:left w:val="single" w:sz="4" w:space="0" w:color="C0C0C0"/>
              <w:bottom w:val="single" w:sz="4" w:space="0" w:color="C0C0C0"/>
              <w:right w:val="single" w:sz="4" w:space="0" w:color="C0C0C0"/>
            </w:tcBorders>
            <w:shd w:val="clear" w:color="auto" w:fill="EAEAEA"/>
            <w:vAlign w:val="center"/>
          </w:tcPr>
          <w:p w14:paraId="468C2F34" w14:textId="77777777" w:rsidR="00383755" w:rsidRPr="00A40B46" w:rsidRDefault="00383755" w:rsidP="00D5314D">
            <w:pPr>
              <w:pStyle w:val="TableHeading"/>
              <w:jc w:val="center"/>
              <w:rPr>
                <w:lang w:val="en-GB"/>
              </w:rPr>
            </w:pPr>
            <w:r w:rsidRPr="00A40B46">
              <w:rPr>
                <w:lang w:val="en-GB"/>
              </w:rPr>
              <w:t>Ref.</w:t>
            </w:r>
          </w:p>
        </w:tc>
        <w:tc>
          <w:tcPr>
            <w:tcW w:w="3685" w:type="dxa"/>
            <w:tcBorders>
              <w:top w:val="nil"/>
              <w:left w:val="single" w:sz="4" w:space="0" w:color="C0C0C0"/>
              <w:bottom w:val="single" w:sz="4" w:space="0" w:color="C0C0C0"/>
              <w:right w:val="single" w:sz="4" w:space="0" w:color="C0C0C0"/>
            </w:tcBorders>
            <w:shd w:val="clear" w:color="auto" w:fill="EAEAEA"/>
            <w:vAlign w:val="center"/>
          </w:tcPr>
          <w:p w14:paraId="0AFBC6B8" w14:textId="77777777" w:rsidR="00383755" w:rsidRPr="00A40B46" w:rsidRDefault="00383755" w:rsidP="00213E07">
            <w:pPr>
              <w:pStyle w:val="TableHeading"/>
              <w:jc w:val="center"/>
              <w:rPr>
                <w:lang w:val="en-GB"/>
              </w:rPr>
            </w:pPr>
            <w:r w:rsidRPr="00A40B46">
              <w:rPr>
                <w:lang w:val="en-GB"/>
              </w:rPr>
              <w:t>Title</w:t>
            </w:r>
          </w:p>
        </w:tc>
        <w:tc>
          <w:tcPr>
            <w:tcW w:w="2268" w:type="dxa"/>
            <w:tcBorders>
              <w:top w:val="nil"/>
              <w:left w:val="single" w:sz="4" w:space="0" w:color="C0C0C0"/>
              <w:bottom w:val="single" w:sz="4" w:space="0" w:color="C0C0C0"/>
              <w:right w:val="single" w:sz="4" w:space="0" w:color="C0C0C0"/>
            </w:tcBorders>
            <w:shd w:val="clear" w:color="auto" w:fill="EAEAEA"/>
            <w:vAlign w:val="center"/>
          </w:tcPr>
          <w:p w14:paraId="780338BD" w14:textId="77777777" w:rsidR="00383755" w:rsidRPr="00A40B46" w:rsidRDefault="00383755" w:rsidP="00213E07">
            <w:pPr>
              <w:pStyle w:val="TableHeading"/>
              <w:jc w:val="center"/>
              <w:rPr>
                <w:lang w:val="en-GB"/>
              </w:rPr>
            </w:pPr>
            <w:r w:rsidRPr="00A40B46">
              <w:rPr>
                <w:lang w:val="en-GB"/>
              </w:rPr>
              <w:t>Reference</w:t>
            </w:r>
          </w:p>
        </w:tc>
        <w:tc>
          <w:tcPr>
            <w:tcW w:w="950" w:type="dxa"/>
            <w:tcBorders>
              <w:top w:val="nil"/>
              <w:left w:val="single" w:sz="4" w:space="0" w:color="C0C0C0"/>
              <w:bottom w:val="single" w:sz="4" w:space="0" w:color="C0C0C0"/>
              <w:right w:val="single" w:sz="4" w:space="0" w:color="C0C0C0"/>
            </w:tcBorders>
            <w:shd w:val="clear" w:color="auto" w:fill="EAEAEA"/>
            <w:vAlign w:val="center"/>
          </w:tcPr>
          <w:p w14:paraId="2EA497D5" w14:textId="77777777" w:rsidR="00383755" w:rsidRPr="00A40B46" w:rsidRDefault="00383755" w:rsidP="00213E07">
            <w:pPr>
              <w:pStyle w:val="TableHeading"/>
              <w:jc w:val="center"/>
              <w:rPr>
                <w:lang w:val="en-GB"/>
              </w:rPr>
            </w:pPr>
            <w:r w:rsidRPr="00A40B46">
              <w:rPr>
                <w:lang w:val="en-GB"/>
              </w:rPr>
              <w:t>Version</w:t>
            </w:r>
          </w:p>
        </w:tc>
        <w:tc>
          <w:tcPr>
            <w:tcW w:w="1246" w:type="dxa"/>
            <w:tcBorders>
              <w:top w:val="nil"/>
              <w:left w:val="single" w:sz="4" w:space="0" w:color="C0C0C0"/>
              <w:bottom w:val="single" w:sz="4" w:space="0" w:color="C0C0C0"/>
              <w:right w:val="single" w:sz="4" w:space="0" w:color="C0C0C0"/>
            </w:tcBorders>
            <w:shd w:val="clear" w:color="auto" w:fill="EAEAEA"/>
            <w:vAlign w:val="center"/>
          </w:tcPr>
          <w:p w14:paraId="7B6192E1" w14:textId="77777777" w:rsidR="00383755" w:rsidRPr="00A40B46" w:rsidRDefault="00383755" w:rsidP="00213E07">
            <w:pPr>
              <w:pStyle w:val="TableHeading"/>
              <w:jc w:val="center"/>
              <w:rPr>
                <w:lang w:val="en-GB"/>
              </w:rPr>
            </w:pPr>
            <w:r w:rsidRPr="00A40B46">
              <w:rPr>
                <w:lang w:val="en-GB"/>
              </w:rPr>
              <w:t>Date</w:t>
            </w:r>
          </w:p>
        </w:tc>
      </w:tr>
      <w:tr w:rsidR="00B064E4" w:rsidRPr="00A40B46" w14:paraId="7C7D5DAF" w14:textId="77777777" w:rsidTr="00B064E4">
        <w:tc>
          <w:tcPr>
            <w:tcW w:w="851" w:type="dxa"/>
            <w:tcBorders>
              <w:top w:val="single" w:sz="4" w:space="0" w:color="C0C0C0"/>
              <w:left w:val="single" w:sz="4" w:space="0" w:color="C0C0C0"/>
              <w:bottom w:val="single" w:sz="4" w:space="0" w:color="C0C0C0"/>
              <w:right w:val="single" w:sz="4" w:space="0" w:color="C0C0C0"/>
            </w:tcBorders>
            <w:shd w:val="clear" w:color="auto" w:fill="auto"/>
            <w:vAlign w:val="center"/>
          </w:tcPr>
          <w:p w14:paraId="3D97104E" w14:textId="77777777" w:rsidR="00B064E4" w:rsidRPr="00A40B46" w:rsidRDefault="00B064E4" w:rsidP="00AD4AEC">
            <w:pPr>
              <w:pStyle w:val="TableCell"/>
              <w:jc w:val="center"/>
              <w:rPr>
                <w:i/>
                <w:iCs/>
              </w:rPr>
            </w:pPr>
            <w:r w:rsidRPr="00A40B46">
              <w:t>GLO</w:t>
            </w:r>
          </w:p>
        </w:tc>
        <w:tc>
          <w:tcPr>
            <w:tcW w:w="3685" w:type="dxa"/>
            <w:tcBorders>
              <w:top w:val="single" w:sz="4" w:space="0" w:color="C0C0C0"/>
              <w:left w:val="single" w:sz="4" w:space="0" w:color="C0C0C0"/>
              <w:bottom w:val="single" w:sz="4" w:space="0" w:color="C0C0C0"/>
              <w:right w:val="single" w:sz="4" w:space="0" w:color="C0C0C0"/>
            </w:tcBorders>
            <w:vAlign w:val="center"/>
          </w:tcPr>
          <w:p w14:paraId="67595899" w14:textId="77777777" w:rsidR="00B064E4" w:rsidRPr="00AD4AEC" w:rsidRDefault="00B064E4" w:rsidP="00AD4AEC">
            <w:pPr>
              <w:pStyle w:val="TableCell"/>
              <w:rPr>
                <w:rFonts w:eastAsia="Arial Unicode MS" w:cs="Tahoma"/>
                <w:kern w:val="1"/>
                <w:sz w:val="24"/>
              </w:rPr>
            </w:pPr>
            <w:r w:rsidRPr="00A40B46">
              <w:t>Digital Signature Service for DG Justice - Glossary</w:t>
            </w:r>
          </w:p>
        </w:tc>
        <w:tc>
          <w:tcPr>
            <w:tcW w:w="2268" w:type="dxa"/>
            <w:tcBorders>
              <w:top w:val="single" w:sz="4" w:space="0" w:color="C0C0C0"/>
              <w:left w:val="single" w:sz="4" w:space="0" w:color="C0C0C0"/>
              <w:bottom w:val="single" w:sz="4" w:space="0" w:color="C0C0C0"/>
              <w:right w:val="single" w:sz="4" w:space="0" w:color="C0C0C0"/>
            </w:tcBorders>
            <w:vAlign w:val="center"/>
          </w:tcPr>
          <w:p w14:paraId="69A8E4BC" w14:textId="77777777" w:rsidR="00B064E4" w:rsidRPr="00A40B46" w:rsidRDefault="00B064E4" w:rsidP="00AD4AEC">
            <w:pPr>
              <w:pStyle w:val="TableCell"/>
              <w:jc w:val="center"/>
              <w:rPr>
                <w:rFonts w:eastAsia="Arial Unicode MS" w:cs="Tahoma"/>
                <w:kern w:val="1"/>
                <w:sz w:val="24"/>
                <w:lang w:val="de-DE"/>
              </w:rPr>
            </w:pPr>
            <w:r w:rsidRPr="00A40B46">
              <w:t>DSS4eJustice-GLO</w:t>
            </w:r>
          </w:p>
        </w:tc>
        <w:tc>
          <w:tcPr>
            <w:tcW w:w="950" w:type="dxa"/>
            <w:tcBorders>
              <w:top w:val="single" w:sz="4" w:space="0" w:color="C0C0C0"/>
              <w:left w:val="single" w:sz="4" w:space="0" w:color="C0C0C0"/>
              <w:bottom w:val="single" w:sz="4" w:space="0" w:color="C0C0C0"/>
              <w:right w:val="single" w:sz="4" w:space="0" w:color="C0C0C0"/>
            </w:tcBorders>
            <w:vAlign w:val="center"/>
          </w:tcPr>
          <w:p w14:paraId="0F5BE381" w14:textId="77777777" w:rsidR="00B064E4" w:rsidRPr="00A40B46" w:rsidRDefault="00B064E4" w:rsidP="00AD4AEC">
            <w:pPr>
              <w:pStyle w:val="TableCell"/>
              <w:jc w:val="center"/>
              <w:rPr>
                <w:rFonts w:eastAsia="Arial Unicode MS" w:cs="Tahoma"/>
                <w:kern w:val="1"/>
                <w:sz w:val="24"/>
                <w:lang w:val="de-DE"/>
              </w:rPr>
            </w:pPr>
            <w:r w:rsidRPr="00A40B46">
              <w:t>1.0</w:t>
            </w:r>
            <w:r w:rsidR="00EB5CBF">
              <w:t>1</w:t>
            </w:r>
          </w:p>
        </w:tc>
        <w:tc>
          <w:tcPr>
            <w:tcW w:w="1246" w:type="dxa"/>
            <w:tcBorders>
              <w:top w:val="single" w:sz="4" w:space="0" w:color="C0C0C0"/>
              <w:left w:val="single" w:sz="4" w:space="0" w:color="C0C0C0"/>
              <w:bottom w:val="single" w:sz="4" w:space="0" w:color="C0C0C0"/>
              <w:right w:val="single" w:sz="4" w:space="0" w:color="C0C0C0"/>
            </w:tcBorders>
            <w:vAlign w:val="center"/>
          </w:tcPr>
          <w:p w14:paraId="53339238" w14:textId="77777777" w:rsidR="00B064E4" w:rsidRPr="00A40B46" w:rsidRDefault="00EB5CBF" w:rsidP="00EB5CBF">
            <w:pPr>
              <w:pStyle w:val="TableCell"/>
              <w:jc w:val="center"/>
              <w:rPr>
                <w:rFonts w:eastAsia="Arial Unicode MS" w:cs="Tahoma"/>
                <w:kern w:val="1"/>
                <w:sz w:val="24"/>
                <w:lang w:val="de-DE"/>
              </w:rPr>
            </w:pPr>
            <w:r>
              <w:t>31</w:t>
            </w:r>
            <w:r w:rsidR="00B064E4" w:rsidRPr="00A40B46">
              <w:t>/12/201</w:t>
            </w:r>
            <w:r>
              <w:t>3</w:t>
            </w:r>
          </w:p>
        </w:tc>
      </w:tr>
      <w:tr w:rsidR="00B064E4" w:rsidRPr="00A40B46" w14:paraId="079742A1" w14:textId="77777777" w:rsidTr="002822B6">
        <w:tc>
          <w:tcPr>
            <w:tcW w:w="851" w:type="dxa"/>
            <w:tcBorders>
              <w:top w:val="single" w:sz="4" w:space="0" w:color="C0C0C0"/>
              <w:left w:val="single" w:sz="4" w:space="0" w:color="C0C0C0"/>
              <w:bottom w:val="single" w:sz="4" w:space="0" w:color="C0C0C0"/>
              <w:right w:val="single" w:sz="4" w:space="0" w:color="C0C0C0"/>
            </w:tcBorders>
            <w:shd w:val="clear" w:color="auto" w:fill="auto"/>
            <w:vAlign w:val="center"/>
          </w:tcPr>
          <w:p w14:paraId="707FFFA0" w14:textId="77777777" w:rsidR="00B064E4" w:rsidRPr="00A40B46" w:rsidRDefault="00B064E4" w:rsidP="00AD4AEC">
            <w:pPr>
              <w:pStyle w:val="TableCell"/>
              <w:jc w:val="center"/>
              <w:rPr>
                <w:rFonts w:eastAsia="Arial Unicode MS" w:cs="Tahoma"/>
                <w:kern w:val="1"/>
                <w:sz w:val="24"/>
                <w:lang w:val="de-DE"/>
              </w:rPr>
            </w:pPr>
            <w:bookmarkStart w:id="1" w:name="REF_TS"/>
            <w:r w:rsidRPr="00A40B46">
              <w:t>SAD</w:t>
            </w:r>
            <w:bookmarkEnd w:id="1"/>
          </w:p>
        </w:tc>
        <w:tc>
          <w:tcPr>
            <w:tcW w:w="3685" w:type="dxa"/>
            <w:tcBorders>
              <w:top w:val="nil"/>
              <w:left w:val="single" w:sz="4" w:space="0" w:color="C0C0C0"/>
              <w:bottom w:val="single" w:sz="4" w:space="0" w:color="C0C0C0"/>
              <w:right w:val="single" w:sz="4" w:space="0" w:color="C0C0C0"/>
            </w:tcBorders>
            <w:vAlign w:val="center"/>
          </w:tcPr>
          <w:p w14:paraId="797EA378" w14:textId="77777777" w:rsidR="00B064E4" w:rsidRPr="00A40B46" w:rsidRDefault="00B064E4" w:rsidP="00AD4AEC">
            <w:pPr>
              <w:pStyle w:val="TableCell"/>
              <w:rPr>
                <w:rFonts w:eastAsia="Arial Unicode MS" w:cs="Tahoma"/>
                <w:kern w:val="1"/>
                <w:sz w:val="24"/>
                <w:lang w:val="de-DE"/>
              </w:rPr>
            </w:pPr>
            <w:r w:rsidRPr="00A40B46">
              <w:t>Digital Signature Service for DG Justice - Technical Analysis - Software Architecture Document</w:t>
            </w:r>
          </w:p>
        </w:tc>
        <w:tc>
          <w:tcPr>
            <w:tcW w:w="2268" w:type="dxa"/>
            <w:tcBorders>
              <w:top w:val="nil"/>
              <w:left w:val="single" w:sz="4" w:space="0" w:color="C0C0C0"/>
              <w:bottom w:val="single" w:sz="4" w:space="0" w:color="C0C0C0"/>
              <w:right w:val="single" w:sz="4" w:space="0" w:color="C0C0C0"/>
            </w:tcBorders>
            <w:vAlign w:val="center"/>
          </w:tcPr>
          <w:p w14:paraId="0A5226A9" w14:textId="77777777" w:rsidR="00B064E4" w:rsidRPr="00A40B46" w:rsidRDefault="00B064E4" w:rsidP="00AD4AEC">
            <w:pPr>
              <w:pStyle w:val="TableCell"/>
              <w:jc w:val="center"/>
              <w:rPr>
                <w:rFonts w:eastAsia="Arial Unicode MS" w:cs="Tahoma"/>
                <w:kern w:val="1"/>
                <w:sz w:val="24"/>
                <w:lang w:val="de-DE"/>
              </w:rPr>
            </w:pPr>
            <w:r w:rsidRPr="00A40B46">
              <w:t>DSS4eJustice-SAD</w:t>
            </w:r>
            <w:r w:rsidR="0067436F">
              <w:t>P</w:t>
            </w:r>
          </w:p>
        </w:tc>
        <w:tc>
          <w:tcPr>
            <w:tcW w:w="950" w:type="dxa"/>
            <w:tcBorders>
              <w:top w:val="nil"/>
              <w:left w:val="single" w:sz="4" w:space="0" w:color="C0C0C0"/>
              <w:bottom w:val="single" w:sz="4" w:space="0" w:color="C0C0C0"/>
              <w:right w:val="single" w:sz="4" w:space="0" w:color="C0C0C0"/>
            </w:tcBorders>
            <w:vAlign w:val="center"/>
          </w:tcPr>
          <w:p w14:paraId="0CA1E2CF" w14:textId="6BB23CE7" w:rsidR="00B064E4" w:rsidRPr="00A40B46" w:rsidRDefault="00040CF4" w:rsidP="00FE352F">
            <w:pPr>
              <w:pStyle w:val="TableCell"/>
              <w:jc w:val="center"/>
              <w:rPr>
                <w:rFonts w:eastAsia="Arial Unicode MS" w:cs="Tahoma"/>
                <w:kern w:val="1"/>
                <w:sz w:val="24"/>
                <w:lang w:val="de-DE"/>
              </w:rPr>
            </w:pPr>
            <w:r>
              <w:t>1.0</w:t>
            </w:r>
            <w:r w:rsidR="00FE352F">
              <w:t>3</w:t>
            </w:r>
          </w:p>
        </w:tc>
        <w:tc>
          <w:tcPr>
            <w:tcW w:w="1246" w:type="dxa"/>
            <w:tcBorders>
              <w:top w:val="nil"/>
              <w:left w:val="single" w:sz="4" w:space="0" w:color="C0C0C0"/>
              <w:bottom w:val="single" w:sz="4" w:space="0" w:color="C0C0C0"/>
              <w:right w:val="single" w:sz="4" w:space="0" w:color="C0C0C0"/>
            </w:tcBorders>
            <w:vAlign w:val="center"/>
          </w:tcPr>
          <w:p w14:paraId="3986E8A1" w14:textId="723AC52E" w:rsidR="00B064E4" w:rsidRPr="00A40B46" w:rsidRDefault="00FE352F" w:rsidP="00FE352F">
            <w:pPr>
              <w:pStyle w:val="TableCell"/>
              <w:jc w:val="center"/>
            </w:pPr>
            <w:r>
              <w:t>12</w:t>
            </w:r>
            <w:r w:rsidR="00040CF4">
              <w:t>/0</w:t>
            </w:r>
            <w:r>
              <w:t>3</w:t>
            </w:r>
            <w:r w:rsidR="00040CF4">
              <w:t>/201</w:t>
            </w:r>
            <w:r w:rsidR="002B6505">
              <w:t>5</w:t>
            </w:r>
          </w:p>
        </w:tc>
      </w:tr>
    </w:tbl>
    <w:p w14:paraId="50E3E1AB" w14:textId="77777777" w:rsidR="00E07354" w:rsidRPr="00A40B46" w:rsidRDefault="00E07354" w:rsidP="00E07354">
      <w:pPr>
        <w:pStyle w:val="Caption"/>
      </w:pPr>
      <w:bookmarkStart w:id="2" w:name="_Ref341689578"/>
      <w:bookmarkStart w:id="3" w:name="_Toc255144992"/>
      <w:bookmarkStart w:id="4" w:name="_Toc413924098"/>
      <w:r w:rsidRPr="00A40B46">
        <w:t xml:space="preserve">Table </w:t>
      </w:r>
      <w:r w:rsidR="00986F36">
        <w:fldChar w:fldCharType="begin"/>
      </w:r>
      <w:r w:rsidR="00986F36">
        <w:instrText xml:space="preserve"> SEQ Table \* ARABIC </w:instrText>
      </w:r>
      <w:r w:rsidR="00986F36">
        <w:fldChar w:fldCharType="separate"/>
      </w:r>
      <w:r w:rsidR="00986F36">
        <w:rPr>
          <w:noProof/>
        </w:rPr>
        <w:t>1</w:t>
      </w:r>
      <w:r w:rsidR="00986F36">
        <w:rPr>
          <w:noProof/>
        </w:rPr>
        <w:fldChar w:fldCharType="end"/>
      </w:r>
      <w:bookmarkEnd w:id="2"/>
      <w:r w:rsidRPr="00A40B46">
        <w:t>: Reference Documents</w:t>
      </w:r>
      <w:bookmarkEnd w:id="3"/>
      <w:bookmarkEnd w:id="4"/>
    </w:p>
    <w:p w14:paraId="51554C64" w14:textId="77777777" w:rsidR="00E07354" w:rsidRPr="00A40B46" w:rsidRDefault="00E07354" w:rsidP="00E07354"/>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5"/>
        <w:gridCol w:w="3658"/>
        <w:gridCol w:w="2132"/>
        <w:gridCol w:w="1067"/>
        <w:gridCol w:w="1548"/>
      </w:tblGrid>
      <w:tr w:rsidR="00E07354" w:rsidRPr="00A40B46" w14:paraId="1D849EC1" w14:textId="77777777" w:rsidTr="001B2C6D">
        <w:trPr>
          <w:trHeight w:val="374"/>
        </w:trPr>
        <w:tc>
          <w:tcPr>
            <w:tcW w:w="9000" w:type="dxa"/>
            <w:gridSpan w:val="5"/>
            <w:tcBorders>
              <w:top w:val="single" w:sz="4" w:space="0" w:color="808080"/>
              <w:left w:val="single" w:sz="4" w:space="0" w:color="808080"/>
              <w:bottom w:val="single" w:sz="4" w:space="0" w:color="C0C0C0"/>
              <w:right w:val="single" w:sz="4" w:space="0" w:color="C0C0C0"/>
            </w:tcBorders>
            <w:shd w:val="clear" w:color="auto" w:fill="172B6A"/>
            <w:vAlign w:val="center"/>
          </w:tcPr>
          <w:p w14:paraId="5060680D" w14:textId="77777777" w:rsidR="00E07354" w:rsidRPr="00A40B46" w:rsidRDefault="00E07354" w:rsidP="001B2C6D">
            <w:pPr>
              <w:pStyle w:val="TableHeading"/>
              <w:keepNext/>
              <w:rPr>
                <w:smallCaps/>
                <w:color w:val="FFFFFF"/>
                <w:szCs w:val="20"/>
                <w:lang w:val="en-GB"/>
              </w:rPr>
            </w:pPr>
            <w:r w:rsidRPr="00A40B46">
              <w:rPr>
                <w:smallCaps/>
                <w:szCs w:val="20"/>
                <w:lang w:val="en-GB"/>
              </w:rPr>
              <w:t>Applicable Documents</w:t>
            </w:r>
          </w:p>
        </w:tc>
      </w:tr>
      <w:tr w:rsidR="00E07354" w:rsidRPr="00A40B46" w14:paraId="18537F43" w14:textId="77777777" w:rsidTr="001B2C6D">
        <w:trPr>
          <w:trHeight w:val="356"/>
        </w:trPr>
        <w:tc>
          <w:tcPr>
            <w:tcW w:w="595" w:type="dxa"/>
            <w:tcBorders>
              <w:top w:val="single" w:sz="4" w:space="0" w:color="C0C0C0"/>
              <w:left w:val="single" w:sz="4" w:space="0" w:color="C0C0C0"/>
              <w:bottom w:val="single" w:sz="4" w:space="0" w:color="C0C0C0"/>
              <w:right w:val="single" w:sz="4" w:space="0" w:color="C0C0C0"/>
            </w:tcBorders>
            <w:shd w:val="clear" w:color="auto" w:fill="EAEAEA"/>
            <w:vAlign w:val="center"/>
          </w:tcPr>
          <w:p w14:paraId="03CB1866" w14:textId="77777777" w:rsidR="00E07354" w:rsidRPr="00A40B46" w:rsidRDefault="00E07354" w:rsidP="001B2C6D">
            <w:pPr>
              <w:pStyle w:val="TableHeading"/>
              <w:keepNext/>
              <w:jc w:val="center"/>
              <w:rPr>
                <w:lang w:val="en-GB"/>
              </w:rPr>
            </w:pPr>
            <w:r w:rsidRPr="00A40B46">
              <w:rPr>
                <w:lang w:val="en-GB"/>
              </w:rPr>
              <w:t>Ref.</w:t>
            </w:r>
          </w:p>
        </w:tc>
        <w:tc>
          <w:tcPr>
            <w:tcW w:w="3658" w:type="dxa"/>
            <w:tcBorders>
              <w:top w:val="nil"/>
              <w:left w:val="single" w:sz="4" w:space="0" w:color="C0C0C0"/>
              <w:bottom w:val="single" w:sz="4" w:space="0" w:color="C0C0C0"/>
              <w:right w:val="single" w:sz="4" w:space="0" w:color="C0C0C0"/>
            </w:tcBorders>
            <w:shd w:val="clear" w:color="auto" w:fill="EAEAEA"/>
            <w:vAlign w:val="center"/>
          </w:tcPr>
          <w:p w14:paraId="2173C312" w14:textId="77777777" w:rsidR="00E07354" w:rsidRPr="00A40B46" w:rsidRDefault="00E07354" w:rsidP="001B2C6D">
            <w:pPr>
              <w:pStyle w:val="TableHeading"/>
              <w:keepNext/>
              <w:jc w:val="center"/>
              <w:rPr>
                <w:lang w:val="en-GB"/>
              </w:rPr>
            </w:pPr>
            <w:r w:rsidRPr="00A40B46">
              <w:rPr>
                <w:lang w:val="en-GB"/>
              </w:rPr>
              <w:t>Title</w:t>
            </w:r>
          </w:p>
        </w:tc>
        <w:tc>
          <w:tcPr>
            <w:tcW w:w="2132" w:type="dxa"/>
            <w:tcBorders>
              <w:top w:val="nil"/>
              <w:left w:val="single" w:sz="4" w:space="0" w:color="C0C0C0"/>
              <w:bottom w:val="single" w:sz="4" w:space="0" w:color="C0C0C0"/>
              <w:right w:val="single" w:sz="4" w:space="0" w:color="C0C0C0"/>
            </w:tcBorders>
            <w:shd w:val="clear" w:color="auto" w:fill="EAEAEA"/>
            <w:vAlign w:val="center"/>
          </w:tcPr>
          <w:p w14:paraId="710F3DFC" w14:textId="77777777" w:rsidR="00E07354" w:rsidRPr="00A40B46" w:rsidRDefault="00E07354" w:rsidP="00D5314D">
            <w:pPr>
              <w:pStyle w:val="TableHeading"/>
              <w:keepNext/>
              <w:jc w:val="center"/>
              <w:rPr>
                <w:lang w:val="en-GB"/>
              </w:rPr>
            </w:pPr>
            <w:r w:rsidRPr="00A40B46">
              <w:rPr>
                <w:lang w:val="en-GB"/>
              </w:rPr>
              <w:t>Reference</w:t>
            </w:r>
          </w:p>
        </w:tc>
        <w:tc>
          <w:tcPr>
            <w:tcW w:w="1067" w:type="dxa"/>
            <w:tcBorders>
              <w:top w:val="nil"/>
              <w:left w:val="single" w:sz="4" w:space="0" w:color="C0C0C0"/>
              <w:bottom w:val="single" w:sz="4" w:space="0" w:color="C0C0C0"/>
              <w:right w:val="single" w:sz="4" w:space="0" w:color="C0C0C0"/>
            </w:tcBorders>
            <w:shd w:val="clear" w:color="auto" w:fill="EAEAEA"/>
            <w:vAlign w:val="center"/>
          </w:tcPr>
          <w:p w14:paraId="70C9F271" w14:textId="77777777" w:rsidR="00E07354" w:rsidRPr="00A40B46" w:rsidRDefault="00E07354" w:rsidP="00AD4AEC">
            <w:pPr>
              <w:pStyle w:val="TableHeading"/>
              <w:keepNext/>
              <w:jc w:val="center"/>
              <w:rPr>
                <w:i/>
                <w:iCs/>
                <w:lang w:val="en-GB"/>
              </w:rPr>
            </w:pPr>
            <w:r w:rsidRPr="00A40B46">
              <w:rPr>
                <w:lang w:val="en-GB"/>
              </w:rPr>
              <w:t>Version</w:t>
            </w:r>
          </w:p>
        </w:tc>
        <w:tc>
          <w:tcPr>
            <w:tcW w:w="1548" w:type="dxa"/>
            <w:tcBorders>
              <w:top w:val="nil"/>
              <w:left w:val="single" w:sz="4" w:space="0" w:color="C0C0C0"/>
              <w:bottom w:val="single" w:sz="4" w:space="0" w:color="C0C0C0"/>
              <w:right w:val="single" w:sz="4" w:space="0" w:color="C0C0C0"/>
            </w:tcBorders>
            <w:shd w:val="clear" w:color="auto" w:fill="EAEAEA"/>
            <w:vAlign w:val="center"/>
          </w:tcPr>
          <w:p w14:paraId="0E66C9AC" w14:textId="77777777" w:rsidR="00E07354" w:rsidRPr="00A40B46" w:rsidRDefault="00E07354" w:rsidP="00AD4AEC">
            <w:pPr>
              <w:pStyle w:val="TableHeading"/>
              <w:keepNext/>
              <w:jc w:val="center"/>
              <w:rPr>
                <w:i/>
                <w:iCs/>
                <w:lang w:val="en-GB"/>
              </w:rPr>
            </w:pPr>
            <w:r w:rsidRPr="00A40B46">
              <w:rPr>
                <w:lang w:val="en-GB"/>
              </w:rPr>
              <w:t>Date</w:t>
            </w:r>
          </w:p>
        </w:tc>
      </w:tr>
      <w:tr w:rsidR="00E07354" w:rsidRPr="00A40B46" w14:paraId="4D434EE3" w14:textId="77777777" w:rsidTr="001B2C6D">
        <w:tc>
          <w:tcPr>
            <w:tcW w:w="595" w:type="dxa"/>
            <w:tcBorders>
              <w:top w:val="single" w:sz="4" w:space="0" w:color="C0C0C0"/>
              <w:left w:val="single" w:sz="4" w:space="0" w:color="C0C0C0"/>
              <w:bottom w:val="single" w:sz="4" w:space="0" w:color="C0C0C0"/>
              <w:right w:val="single" w:sz="4" w:space="0" w:color="C0C0C0"/>
            </w:tcBorders>
            <w:shd w:val="clear" w:color="auto" w:fill="auto"/>
            <w:vAlign w:val="center"/>
          </w:tcPr>
          <w:p w14:paraId="5645F485" w14:textId="77777777" w:rsidR="00E07354" w:rsidRPr="00A40B46" w:rsidRDefault="00E07354" w:rsidP="001B2C6D">
            <w:pPr>
              <w:pStyle w:val="TableCell"/>
              <w:keepNext/>
              <w:jc w:val="left"/>
            </w:pPr>
            <w:bookmarkStart w:id="5" w:name="A01"/>
            <w:r w:rsidRPr="00A40B46">
              <w:t>A01</w:t>
            </w:r>
            <w:bookmarkEnd w:id="5"/>
          </w:p>
        </w:tc>
        <w:tc>
          <w:tcPr>
            <w:tcW w:w="3658" w:type="dxa"/>
            <w:tcBorders>
              <w:top w:val="nil"/>
              <w:left w:val="single" w:sz="4" w:space="0" w:color="C0C0C0"/>
              <w:bottom w:val="single" w:sz="4" w:space="0" w:color="C0C0C0"/>
              <w:right w:val="single" w:sz="4" w:space="0" w:color="C0C0C0"/>
            </w:tcBorders>
            <w:vAlign w:val="center"/>
          </w:tcPr>
          <w:p w14:paraId="54C28195" w14:textId="77777777" w:rsidR="00E07354" w:rsidRPr="00A40B46" w:rsidRDefault="00E07354" w:rsidP="00AD4AEC">
            <w:pPr>
              <w:pStyle w:val="TableCell"/>
              <w:keepNext/>
              <w:rPr>
                <w:rFonts w:eastAsia="Arial Unicode MS" w:cs="Tahoma"/>
                <w:kern w:val="1"/>
                <w:sz w:val="24"/>
                <w:lang w:val="de-DE"/>
              </w:rPr>
            </w:pPr>
            <w:r w:rsidRPr="00A40B46">
              <w:t>Framework Contract No DI/06769-00</w:t>
            </w:r>
          </w:p>
        </w:tc>
        <w:tc>
          <w:tcPr>
            <w:tcW w:w="2132" w:type="dxa"/>
            <w:tcBorders>
              <w:top w:val="nil"/>
              <w:left w:val="single" w:sz="4" w:space="0" w:color="C0C0C0"/>
              <w:bottom w:val="single" w:sz="4" w:space="0" w:color="C0C0C0"/>
              <w:right w:val="single" w:sz="4" w:space="0" w:color="C0C0C0"/>
            </w:tcBorders>
            <w:vAlign w:val="center"/>
          </w:tcPr>
          <w:p w14:paraId="44F22737" w14:textId="77777777" w:rsidR="00E07354" w:rsidRPr="00A40B46" w:rsidRDefault="00E07354" w:rsidP="00AD4AEC">
            <w:pPr>
              <w:pStyle w:val="TableCell"/>
              <w:keepNext/>
              <w:jc w:val="center"/>
              <w:rPr>
                <w:rFonts w:eastAsia="Arial Unicode MS" w:cs="Tahoma"/>
                <w:kern w:val="1"/>
                <w:sz w:val="24"/>
                <w:lang w:val="de-DE"/>
              </w:rPr>
            </w:pPr>
            <w:r w:rsidRPr="00A40B46">
              <w:t>N/A</w:t>
            </w:r>
          </w:p>
        </w:tc>
        <w:tc>
          <w:tcPr>
            <w:tcW w:w="1067" w:type="dxa"/>
            <w:tcBorders>
              <w:top w:val="nil"/>
              <w:left w:val="single" w:sz="4" w:space="0" w:color="C0C0C0"/>
              <w:bottom w:val="single" w:sz="4" w:space="0" w:color="C0C0C0"/>
              <w:right w:val="single" w:sz="4" w:space="0" w:color="C0C0C0"/>
            </w:tcBorders>
            <w:vAlign w:val="center"/>
          </w:tcPr>
          <w:p w14:paraId="18D74D03" w14:textId="77777777" w:rsidR="00E07354" w:rsidRPr="00A40B46" w:rsidRDefault="00E07354" w:rsidP="00AD4AEC">
            <w:pPr>
              <w:pStyle w:val="TableCell"/>
              <w:keepNext/>
              <w:jc w:val="center"/>
              <w:rPr>
                <w:rFonts w:eastAsia="Arial Unicode MS" w:cs="Tahoma"/>
                <w:kern w:val="1"/>
                <w:sz w:val="24"/>
                <w:lang w:val="de-DE"/>
              </w:rPr>
            </w:pPr>
            <w:r w:rsidRPr="00A40B46">
              <w:t>N/A</w:t>
            </w:r>
          </w:p>
        </w:tc>
        <w:tc>
          <w:tcPr>
            <w:tcW w:w="1548" w:type="dxa"/>
            <w:tcBorders>
              <w:top w:val="nil"/>
              <w:left w:val="single" w:sz="4" w:space="0" w:color="C0C0C0"/>
              <w:bottom w:val="single" w:sz="4" w:space="0" w:color="C0C0C0"/>
              <w:right w:val="single" w:sz="4" w:space="0" w:color="C0C0C0"/>
            </w:tcBorders>
            <w:vAlign w:val="center"/>
          </w:tcPr>
          <w:p w14:paraId="16B23260" w14:textId="77777777" w:rsidR="00E07354" w:rsidRPr="00A40B46" w:rsidRDefault="00E07354" w:rsidP="00AD4AEC">
            <w:pPr>
              <w:pStyle w:val="TableCell"/>
              <w:keepNext/>
              <w:jc w:val="center"/>
              <w:rPr>
                <w:rFonts w:eastAsia="Arial Unicode MS" w:cs="Tahoma"/>
                <w:kern w:val="1"/>
                <w:sz w:val="24"/>
                <w:lang w:val="de-DE"/>
              </w:rPr>
            </w:pPr>
            <w:r w:rsidRPr="00A40B46">
              <w:t>10/09/2010</w:t>
            </w:r>
          </w:p>
        </w:tc>
      </w:tr>
      <w:tr w:rsidR="002B6505" w:rsidRPr="00A40B46" w14:paraId="24B5E2EF" w14:textId="77777777" w:rsidTr="001B2C6D">
        <w:tc>
          <w:tcPr>
            <w:tcW w:w="595" w:type="dxa"/>
            <w:tcBorders>
              <w:top w:val="single" w:sz="4" w:space="0" w:color="C0C0C0"/>
              <w:left w:val="single" w:sz="4" w:space="0" w:color="C0C0C0"/>
              <w:bottom w:val="single" w:sz="4" w:space="0" w:color="C0C0C0"/>
              <w:right w:val="single" w:sz="4" w:space="0" w:color="C0C0C0"/>
            </w:tcBorders>
            <w:shd w:val="clear" w:color="auto" w:fill="auto"/>
            <w:vAlign w:val="center"/>
          </w:tcPr>
          <w:p w14:paraId="2A363548" w14:textId="77777777" w:rsidR="002B6505" w:rsidRPr="00A40B46" w:rsidRDefault="002B6505" w:rsidP="001B2C6D">
            <w:pPr>
              <w:pStyle w:val="TableCell"/>
              <w:jc w:val="left"/>
            </w:pPr>
            <w:bookmarkStart w:id="6" w:name="A02"/>
            <w:r w:rsidRPr="00A40B46">
              <w:t>A02</w:t>
            </w:r>
            <w:bookmarkEnd w:id="6"/>
          </w:p>
        </w:tc>
        <w:tc>
          <w:tcPr>
            <w:tcW w:w="3658" w:type="dxa"/>
            <w:tcBorders>
              <w:top w:val="single" w:sz="4" w:space="0" w:color="C0C0C0"/>
              <w:left w:val="single" w:sz="4" w:space="0" w:color="C0C0C0"/>
              <w:bottom w:val="single" w:sz="4" w:space="0" w:color="C0C0C0"/>
              <w:right w:val="single" w:sz="4" w:space="0" w:color="C0C0C0"/>
            </w:tcBorders>
            <w:vAlign w:val="center"/>
          </w:tcPr>
          <w:p w14:paraId="7CA6C453" w14:textId="42BFBF3B" w:rsidR="002B6505" w:rsidRPr="00A40B46" w:rsidRDefault="002B6505" w:rsidP="00AD4AEC">
            <w:pPr>
              <w:pStyle w:val="TableCell"/>
              <w:rPr>
                <w:rFonts w:eastAsia="Arial Unicode MS" w:cs="Tahoma"/>
                <w:kern w:val="1"/>
                <w:sz w:val="24"/>
                <w:lang w:val="de-DE"/>
              </w:rPr>
            </w:pPr>
            <w:r w:rsidRPr="00A40B46">
              <w:t xml:space="preserve">Specific contract No </w:t>
            </w:r>
            <w:r>
              <w:t>12960</w:t>
            </w:r>
          </w:p>
        </w:tc>
        <w:tc>
          <w:tcPr>
            <w:tcW w:w="2132" w:type="dxa"/>
            <w:tcBorders>
              <w:top w:val="single" w:sz="4" w:space="0" w:color="C0C0C0"/>
              <w:left w:val="single" w:sz="4" w:space="0" w:color="C0C0C0"/>
              <w:bottom w:val="single" w:sz="4" w:space="0" w:color="C0C0C0"/>
              <w:right w:val="single" w:sz="4" w:space="0" w:color="C0C0C0"/>
            </w:tcBorders>
            <w:vAlign w:val="center"/>
          </w:tcPr>
          <w:p w14:paraId="24C694B2" w14:textId="51180C41" w:rsidR="002B6505" w:rsidRPr="00A40B46" w:rsidRDefault="002B6505" w:rsidP="00AD4AEC">
            <w:pPr>
              <w:pStyle w:val="TableCell"/>
              <w:jc w:val="center"/>
              <w:rPr>
                <w:rFonts w:eastAsia="Arial Unicode MS" w:cs="Tahoma"/>
                <w:kern w:val="1"/>
                <w:sz w:val="24"/>
                <w:lang w:val="de-DE"/>
              </w:rPr>
            </w:pPr>
            <w:r w:rsidRPr="00A40B46">
              <w:t>N/A</w:t>
            </w:r>
          </w:p>
        </w:tc>
        <w:tc>
          <w:tcPr>
            <w:tcW w:w="1067" w:type="dxa"/>
            <w:tcBorders>
              <w:top w:val="single" w:sz="4" w:space="0" w:color="C0C0C0"/>
              <w:left w:val="single" w:sz="4" w:space="0" w:color="C0C0C0"/>
              <w:bottom w:val="single" w:sz="4" w:space="0" w:color="C0C0C0"/>
              <w:right w:val="single" w:sz="4" w:space="0" w:color="C0C0C0"/>
            </w:tcBorders>
            <w:vAlign w:val="center"/>
          </w:tcPr>
          <w:p w14:paraId="714343E8" w14:textId="229B00F1" w:rsidR="002B6505" w:rsidRPr="00A40B46" w:rsidRDefault="002B6505" w:rsidP="00AD4AEC">
            <w:pPr>
              <w:pStyle w:val="TableCell"/>
              <w:jc w:val="center"/>
              <w:rPr>
                <w:rFonts w:eastAsia="Arial Unicode MS" w:cs="Tahoma"/>
                <w:kern w:val="1"/>
                <w:sz w:val="24"/>
                <w:lang w:val="de-DE"/>
              </w:rPr>
            </w:pPr>
            <w:r w:rsidRPr="00A40B46">
              <w:t>N/A</w:t>
            </w:r>
          </w:p>
        </w:tc>
        <w:tc>
          <w:tcPr>
            <w:tcW w:w="1548" w:type="dxa"/>
            <w:tcBorders>
              <w:top w:val="single" w:sz="4" w:space="0" w:color="C0C0C0"/>
              <w:left w:val="single" w:sz="4" w:space="0" w:color="C0C0C0"/>
              <w:bottom w:val="single" w:sz="4" w:space="0" w:color="C0C0C0"/>
              <w:right w:val="single" w:sz="4" w:space="0" w:color="C0C0C0"/>
            </w:tcBorders>
            <w:vAlign w:val="center"/>
          </w:tcPr>
          <w:p w14:paraId="3C9113EB" w14:textId="2F7FE389" w:rsidR="002B6505" w:rsidRPr="00A40B46" w:rsidRDefault="002B6505" w:rsidP="00AD4AEC">
            <w:pPr>
              <w:pStyle w:val="TableCell"/>
              <w:jc w:val="center"/>
              <w:rPr>
                <w:rFonts w:eastAsia="Arial Unicode MS" w:cs="Tahoma"/>
                <w:kern w:val="1"/>
                <w:sz w:val="24"/>
                <w:lang w:val="de-DE"/>
              </w:rPr>
            </w:pPr>
            <w:r>
              <w:t>28/03/2014</w:t>
            </w:r>
          </w:p>
        </w:tc>
      </w:tr>
    </w:tbl>
    <w:p w14:paraId="70CFA604" w14:textId="77777777" w:rsidR="00E07354" w:rsidRPr="00A40B46" w:rsidRDefault="00E07354" w:rsidP="00E07354">
      <w:pPr>
        <w:pStyle w:val="Caption"/>
      </w:pPr>
      <w:bookmarkStart w:id="7" w:name="_Toc255144993"/>
      <w:bookmarkStart w:id="8" w:name="_Toc413924099"/>
      <w:r w:rsidRPr="00A40B46">
        <w:t xml:space="preserve">Table </w:t>
      </w:r>
      <w:r w:rsidR="00986F36">
        <w:fldChar w:fldCharType="begin"/>
      </w:r>
      <w:r w:rsidR="00986F36">
        <w:instrText xml:space="preserve"> SEQ Table \* ARABIC </w:instrText>
      </w:r>
      <w:r w:rsidR="00986F36">
        <w:fldChar w:fldCharType="separate"/>
      </w:r>
      <w:r w:rsidR="00986F36">
        <w:rPr>
          <w:noProof/>
        </w:rPr>
        <w:t>2</w:t>
      </w:r>
      <w:r w:rsidR="00986F36">
        <w:rPr>
          <w:noProof/>
        </w:rPr>
        <w:fldChar w:fldCharType="end"/>
      </w:r>
      <w:r w:rsidRPr="00A40B46">
        <w:t>: Applicable Documents</w:t>
      </w:r>
      <w:bookmarkEnd w:id="7"/>
      <w:bookmarkEnd w:id="8"/>
    </w:p>
    <w:p w14:paraId="6920D452" w14:textId="77777777" w:rsidR="00E07354" w:rsidRPr="00A40B46" w:rsidRDefault="00E07354" w:rsidP="00E07354"/>
    <w:p w14:paraId="2B7E4B25" w14:textId="77777777" w:rsidR="00566D6D" w:rsidRPr="00A40B46" w:rsidRDefault="00566D6D" w:rsidP="00566D6D">
      <w:pPr>
        <w:pStyle w:val="Heading1"/>
      </w:pPr>
      <w:bookmarkStart w:id="9" w:name="_Toc220127916"/>
      <w:bookmarkStart w:id="10" w:name="_Toc220158212"/>
      <w:bookmarkStart w:id="11" w:name="_Toc220127918"/>
      <w:bookmarkStart w:id="12" w:name="_Toc220158214"/>
      <w:bookmarkStart w:id="13" w:name="_Toc220127919"/>
      <w:bookmarkStart w:id="14" w:name="_Toc220158215"/>
      <w:bookmarkStart w:id="15" w:name="_Toc220127920"/>
      <w:bookmarkStart w:id="16" w:name="_Toc220158216"/>
      <w:bookmarkStart w:id="17" w:name="_Toc220127921"/>
      <w:bookmarkStart w:id="18" w:name="_Toc220158217"/>
      <w:bookmarkStart w:id="19" w:name="_Toc220127936"/>
      <w:bookmarkStart w:id="20" w:name="_Toc220158232"/>
      <w:bookmarkStart w:id="21" w:name="_Toc220127944"/>
      <w:bookmarkStart w:id="22" w:name="_Toc220158240"/>
      <w:bookmarkStart w:id="23" w:name="_Toc220127952"/>
      <w:bookmarkStart w:id="24" w:name="_Toc220158248"/>
      <w:bookmarkStart w:id="25" w:name="_Toc220127954"/>
      <w:bookmarkStart w:id="26" w:name="_Toc220158250"/>
      <w:bookmarkStart w:id="27" w:name="_Toc220127967"/>
      <w:bookmarkStart w:id="28" w:name="_Toc220158263"/>
      <w:bookmarkStart w:id="29" w:name="_Toc220127969"/>
      <w:bookmarkStart w:id="30" w:name="_Toc220158265"/>
      <w:bookmarkStart w:id="31" w:name="_Toc220127970"/>
      <w:bookmarkStart w:id="32" w:name="_Toc220128150"/>
      <w:bookmarkStart w:id="33" w:name="_Toc220158266"/>
      <w:bookmarkStart w:id="34" w:name="_Toc220158446"/>
      <w:bookmarkStart w:id="35" w:name="_Toc220127971"/>
      <w:bookmarkStart w:id="36" w:name="_Toc220158267"/>
      <w:bookmarkStart w:id="37" w:name="_Toc220127972"/>
      <w:bookmarkStart w:id="38" w:name="_Toc220158268"/>
      <w:bookmarkStart w:id="39" w:name="_Toc220127988"/>
      <w:bookmarkStart w:id="40" w:name="_Toc220158284"/>
      <w:bookmarkStart w:id="41" w:name="_Toc220127996"/>
      <w:bookmarkStart w:id="42" w:name="_Toc220158292"/>
      <w:bookmarkStart w:id="43" w:name="_Toc220128005"/>
      <w:bookmarkStart w:id="44" w:name="_Toc220158301"/>
      <w:bookmarkStart w:id="45" w:name="_Toc220128006"/>
      <w:bookmarkStart w:id="46" w:name="_Toc220158302"/>
      <w:bookmarkStart w:id="47" w:name="_Toc220128023"/>
      <w:bookmarkStart w:id="48" w:name="_Toc220158319"/>
      <w:bookmarkStart w:id="49" w:name="_Toc220128040"/>
      <w:bookmarkStart w:id="50" w:name="_Toc220158336"/>
      <w:bookmarkStart w:id="51" w:name="_Toc220128055"/>
      <w:bookmarkStart w:id="52" w:name="_Toc220158351"/>
      <w:bookmarkStart w:id="53" w:name="_Toc220128073"/>
      <w:bookmarkStart w:id="54" w:name="_Toc220158369"/>
      <w:bookmarkStart w:id="55" w:name="_Toc220128075"/>
      <w:bookmarkStart w:id="56" w:name="_Toc220158371"/>
      <w:bookmarkStart w:id="57" w:name="_Toc220128088"/>
      <w:bookmarkStart w:id="58" w:name="_Toc220158384"/>
      <w:bookmarkStart w:id="59" w:name="_Toc220128090"/>
      <w:bookmarkStart w:id="60" w:name="_Toc220158386"/>
      <w:bookmarkStart w:id="61" w:name="_Toc220128092"/>
      <w:bookmarkStart w:id="62" w:name="_Toc220158388"/>
      <w:bookmarkStart w:id="63" w:name="_Toc220128093"/>
      <w:bookmarkStart w:id="64" w:name="_Toc220158389"/>
      <w:bookmarkStart w:id="65" w:name="_Toc139080923"/>
      <w:bookmarkStart w:id="66" w:name="_Ref139088260"/>
      <w:bookmarkStart w:id="67" w:name="_Toc158601475"/>
      <w:bookmarkStart w:id="68" w:name="_Ref161029760"/>
      <w:bookmarkStart w:id="69" w:name="_Ref161800602"/>
      <w:bookmarkStart w:id="70" w:name="_Ref162169714"/>
      <w:bookmarkStart w:id="71" w:name="_Toc162714231"/>
      <w:bookmarkStart w:id="72" w:name="_Ref194981895"/>
      <w:bookmarkStart w:id="73" w:name="_Ref194982004"/>
      <w:bookmarkStart w:id="74" w:name="_Toc228866537"/>
      <w:bookmarkStart w:id="75" w:name="_Ref256704450"/>
      <w:bookmarkStart w:id="76" w:name="_Ref256704567"/>
      <w:bookmarkStart w:id="77" w:name="_Ref256704716"/>
      <w:bookmarkStart w:id="78" w:name="_Ref256704729"/>
      <w:bookmarkStart w:id="79" w:name="_Ref256705017"/>
      <w:bookmarkStart w:id="80" w:name="_Ref336425352"/>
      <w:bookmarkStart w:id="81" w:name="_Ref336425583"/>
      <w:bookmarkStart w:id="82" w:name="_Ref385346949"/>
      <w:bookmarkStart w:id="83" w:name="_Ref196812909"/>
      <w:bookmarkStart w:id="84" w:name="_Ref196812910"/>
      <w:bookmarkStart w:id="85" w:name="_Toc413924065"/>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r w:rsidRPr="00A40B46">
        <w:t>Introduction</w:t>
      </w:r>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5"/>
    </w:p>
    <w:p w14:paraId="27159FDD" w14:textId="77777777" w:rsidR="00CA47B0" w:rsidRPr="00C1041B" w:rsidRDefault="00CA47B0" w:rsidP="00CA47B0">
      <w:pPr>
        <w:pStyle w:val="Heading2"/>
        <w:rPr>
          <w:lang w:val="en-GB"/>
        </w:rPr>
      </w:pPr>
      <w:bookmarkStart w:id="86" w:name="_Toc387592201"/>
      <w:bookmarkStart w:id="87" w:name="_Toc387593409"/>
      <w:bookmarkStart w:id="88" w:name="_Toc162714232"/>
      <w:bookmarkStart w:id="89" w:name="_Toc228866538"/>
      <w:bookmarkStart w:id="90" w:name="_Toc413924066"/>
      <w:r w:rsidRPr="00C1041B">
        <w:rPr>
          <w:lang w:val="en-GB"/>
        </w:rPr>
        <w:t>Terminology</w:t>
      </w:r>
      <w:bookmarkEnd w:id="86"/>
      <w:bookmarkEnd w:id="87"/>
      <w:bookmarkEnd w:id="90"/>
    </w:p>
    <w:p w14:paraId="03A29776" w14:textId="4390FCE9" w:rsidR="00CA47B0" w:rsidRDefault="00CA47B0" w:rsidP="00CA47B0">
      <w:r w:rsidRPr="00C1041B">
        <w:t>The “product name” of the software is the Digital Signature Applet. This consists of a Java applet that runs in a user’s browser. This applet is supported by software that runs on the server. For clarity, we refer to the “signing service” when referring to the software in general, and “signing applet” or “applet” when referring to the applet component.</w:t>
      </w:r>
      <w:r w:rsidR="0046331F">
        <w:t xml:space="preserve"> We also use the term “enterprise application” by which we mean the overall application in which the signing service and signing applet are deployed.</w:t>
      </w:r>
    </w:p>
    <w:p w14:paraId="0F9949DC" w14:textId="77777777" w:rsidR="00566D6D" w:rsidRPr="00A40B46" w:rsidRDefault="00566D6D" w:rsidP="00566D6D">
      <w:pPr>
        <w:pStyle w:val="Heading2"/>
        <w:tabs>
          <w:tab w:val="clear" w:pos="576"/>
          <w:tab w:val="left" w:pos="720"/>
        </w:tabs>
        <w:ind w:left="720" w:hanging="720"/>
        <w:rPr>
          <w:lang w:val="en-GB"/>
        </w:rPr>
      </w:pPr>
      <w:bookmarkStart w:id="91" w:name="_Toc413924067"/>
      <w:r w:rsidRPr="00A40B46">
        <w:rPr>
          <w:lang w:val="en-GB"/>
        </w:rPr>
        <w:t>Purpose of the Document</w:t>
      </w:r>
      <w:bookmarkEnd w:id="88"/>
      <w:bookmarkEnd w:id="89"/>
      <w:bookmarkEnd w:id="91"/>
    </w:p>
    <w:p w14:paraId="06B3350C" w14:textId="77777777" w:rsidR="00943977" w:rsidRPr="00A40B46" w:rsidRDefault="00CC1EEB" w:rsidP="00CF12F8">
      <w:bookmarkStart w:id="92" w:name="_Toc162714234"/>
      <w:bookmarkStart w:id="93" w:name="_Toc228866540"/>
      <w:r w:rsidRPr="00A40B46">
        <w:rPr>
          <w:rFonts w:cs="Calibri"/>
        </w:rPr>
        <w:t>The purpose of this document is to provide information about the configuration, installation and operation of the Signing Service.</w:t>
      </w:r>
    </w:p>
    <w:p w14:paraId="2406C2B6" w14:textId="77777777" w:rsidR="00243DDD" w:rsidRPr="00A40B46" w:rsidRDefault="00243DDD" w:rsidP="00243DDD">
      <w:pPr>
        <w:pStyle w:val="Heading2"/>
        <w:tabs>
          <w:tab w:val="clear" w:pos="576"/>
          <w:tab w:val="left" w:pos="720"/>
        </w:tabs>
        <w:ind w:left="720" w:hanging="720"/>
        <w:rPr>
          <w:lang w:val="en-GB"/>
        </w:rPr>
      </w:pPr>
      <w:bookmarkStart w:id="94" w:name="_Toc413924068"/>
      <w:r w:rsidRPr="00A40B46">
        <w:rPr>
          <w:lang w:val="en-GB"/>
        </w:rPr>
        <w:t>Scope of the Document</w:t>
      </w:r>
      <w:bookmarkEnd w:id="94"/>
    </w:p>
    <w:p w14:paraId="3268802F" w14:textId="77777777" w:rsidR="00D96EFE" w:rsidRDefault="00CC1EEB" w:rsidP="00943977">
      <w:pPr>
        <w:rPr>
          <w:lang w:eastAsia="x-none"/>
        </w:rPr>
      </w:pPr>
      <w:r w:rsidRPr="00A40B46">
        <w:rPr>
          <w:lang w:eastAsia="x-none"/>
        </w:rPr>
        <w:t>The scope of the document is restricted to the configuration, installation and op</w:t>
      </w:r>
      <w:r w:rsidR="00CA47B0">
        <w:rPr>
          <w:lang w:eastAsia="x-none"/>
        </w:rPr>
        <w:t>eration of the Signing Service. These aspects are explained within the specific context of the Digital Signature Applet demonstration application.</w:t>
      </w:r>
    </w:p>
    <w:p w14:paraId="6E0A4A29" w14:textId="4ED4DC74" w:rsidR="000C2501" w:rsidRPr="00A40B46" w:rsidRDefault="000C2501" w:rsidP="00943977">
      <w:r>
        <w:rPr>
          <w:lang w:eastAsia="x-none"/>
        </w:rPr>
        <w:t>The document is applicable to version 0.1</w:t>
      </w:r>
      <w:r w:rsidR="000B03A3">
        <w:rPr>
          <w:lang w:eastAsia="x-none"/>
        </w:rPr>
        <w:t>4</w:t>
      </w:r>
      <w:r>
        <w:rPr>
          <w:lang w:eastAsia="x-none"/>
        </w:rPr>
        <w:t xml:space="preserve"> of the </w:t>
      </w:r>
      <w:r w:rsidR="00CA47B0">
        <w:rPr>
          <w:lang w:eastAsia="x-none"/>
        </w:rPr>
        <w:t>Digital Signature Applet</w:t>
      </w:r>
      <w:r w:rsidR="00985888">
        <w:rPr>
          <w:lang w:eastAsia="x-none"/>
        </w:rPr>
        <w:t>.</w:t>
      </w:r>
    </w:p>
    <w:p w14:paraId="1BCC04DA" w14:textId="77777777" w:rsidR="00566D6D" w:rsidRPr="00A40B46" w:rsidRDefault="00566D6D" w:rsidP="00566D6D">
      <w:pPr>
        <w:pStyle w:val="Heading2"/>
        <w:tabs>
          <w:tab w:val="clear" w:pos="576"/>
          <w:tab w:val="left" w:pos="720"/>
        </w:tabs>
        <w:ind w:left="720" w:hanging="720"/>
        <w:rPr>
          <w:lang w:val="en-GB"/>
        </w:rPr>
      </w:pPr>
      <w:bookmarkStart w:id="95" w:name="_Toc413924069"/>
      <w:r w:rsidRPr="00A40B46">
        <w:rPr>
          <w:lang w:val="en-GB"/>
        </w:rPr>
        <w:t>Intended Audience</w:t>
      </w:r>
      <w:bookmarkEnd w:id="92"/>
      <w:bookmarkEnd w:id="93"/>
      <w:bookmarkEnd w:id="95"/>
    </w:p>
    <w:p w14:paraId="7CE2DFB5" w14:textId="77777777" w:rsidR="00E06F3B" w:rsidRPr="00A40B46" w:rsidRDefault="00E06F3B" w:rsidP="00E06F3B">
      <w:pPr>
        <w:rPr>
          <w:lang w:eastAsia="x-none"/>
        </w:rPr>
      </w:pPr>
      <w:r w:rsidRPr="00A40B46">
        <w:rPr>
          <w:lang w:eastAsia="x-none"/>
        </w:rPr>
        <w:t>The document is addressed to:</w:t>
      </w:r>
    </w:p>
    <w:p w14:paraId="26AD0BA8" w14:textId="77777777" w:rsidR="00CA47B0" w:rsidRPr="00C1041B" w:rsidDel="00C94930" w:rsidRDefault="00CA47B0" w:rsidP="00CA47B0">
      <w:pPr>
        <w:numPr>
          <w:ilvl w:val="0"/>
          <w:numId w:val="8"/>
        </w:numPr>
        <w:spacing w:after="60"/>
        <w:rPr>
          <w:lang w:eastAsia="x-none"/>
        </w:rPr>
      </w:pPr>
      <w:r w:rsidRPr="00C1041B">
        <w:rPr>
          <w:lang w:eastAsia="x-none"/>
        </w:rPr>
        <w:t>Any technical person having an interest in using the signing service.</w:t>
      </w:r>
    </w:p>
    <w:p w14:paraId="57A4EAE5" w14:textId="77777777" w:rsidR="00243DDD" w:rsidRPr="00A40B46" w:rsidRDefault="00243DDD" w:rsidP="00243DDD">
      <w:pPr>
        <w:pStyle w:val="Heading2"/>
        <w:tabs>
          <w:tab w:val="clear" w:pos="576"/>
          <w:tab w:val="left" w:pos="720"/>
        </w:tabs>
        <w:ind w:left="720" w:hanging="720"/>
        <w:rPr>
          <w:lang w:val="en-GB"/>
        </w:rPr>
      </w:pPr>
      <w:bookmarkStart w:id="96" w:name="_Toc413924070"/>
      <w:r w:rsidRPr="00A40B46">
        <w:rPr>
          <w:lang w:val="en-GB"/>
        </w:rPr>
        <w:t>Structure of the Document</w:t>
      </w:r>
      <w:bookmarkEnd w:id="96"/>
    </w:p>
    <w:p w14:paraId="6CD43C3D" w14:textId="77777777" w:rsidR="00CF12F8" w:rsidRPr="00A40B46" w:rsidRDefault="00CF12F8" w:rsidP="00D80AC7">
      <w:r w:rsidRPr="00A40B46">
        <w:t>The document is organi</w:t>
      </w:r>
      <w:r w:rsidR="00C3559E" w:rsidRPr="00A40B46">
        <w:t>s</w:t>
      </w:r>
      <w:r w:rsidRPr="00A40B46">
        <w:t>ed as follows:</w:t>
      </w:r>
    </w:p>
    <w:p w14:paraId="2517E354" w14:textId="778AAD6C" w:rsidR="005754FA" w:rsidRPr="00A40B46" w:rsidRDefault="000C7821" w:rsidP="000C7821">
      <w:pPr>
        <w:rPr>
          <w:lang w:eastAsia="x-none"/>
        </w:rPr>
      </w:pPr>
      <w:r w:rsidRPr="00A40B46">
        <w:rPr>
          <w:lang w:eastAsia="x-none"/>
        </w:rPr>
        <w:t xml:space="preserve">Chapter </w:t>
      </w:r>
      <w:r w:rsidRPr="00A40B46">
        <w:rPr>
          <w:b/>
          <w:lang w:eastAsia="x-none"/>
        </w:rPr>
        <w:fldChar w:fldCharType="begin"/>
      </w:r>
      <w:r w:rsidRPr="00A40B46">
        <w:rPr>
          <w:b/>
          <w:lang w:eastAsia="x-none"/>
        </w:rPr>
        <w:instrText xml:space="preserve"> REF _Ref336425352 \r \h </w:instrText>
      </w:r>
      <w:r w:rsidR="00E849B3" w:rsidRPr="00A40B46">
        <w:rPr>
          <w:b/>
          <w:lang w:eastAsia="x-none"/>
        </w:rPr>
        <w:instrText xml:space="preserve"> \* MERGEFORMAT </w:instrText>
      </w:r>
      <w:r w:rsidRPr="00A40B46">
        <w:rPr>
          <w:b/>
          <w:lang w:eastAsia="x-none"/>
        </w:rPr>
      </w:r>
      <w:r w:rsidRPr="00A40B46">
        <w:rPr>
          <w:b/>
          <w:lang w:eastAsia="x-none"/>
        </w:rPr>
        <w:fldChar w:fldCharType="separate"/>
      </w:r>
      <w:r w:rsidR="00986F36">
        <w:rPr>
          <w:b/>
          <w:lang w:eastAsia="x-none"/>
        </w:rPr>
        <w:t>1</w:t>
      </w:r>
      <w:r w:rsidRPr="00A40B46">
        <w:rPr>
          <w:b/>
          <w:lang w:eastAsia="x-none"/>
        </w:rPr>
        <w:fldChar w:fldCharType="end"/>
      </w:r>
      <w:r w:rsidRPr="00A40B46">
        <w:rPr>
          <w:lang w:eastAsia="x-none"/>
        </w:rPr>
        <w:tab/>
      </w:r>
      <w:r w:rsidRPr="00A40B46">
        <w:rPr>
          <w:b/>
          <w:lang w:eastAsia="x-none"/>
        </w:rPr>
        <w:fldChar w:fldCharType="begin"/>
      </w:r>
      <w:r w:rsidRPr="00A40B46">
        <w:rPr>
          <w:b/>
          <w:lang w:eastAsia="x-none"/>
        </w:rPr>
        <w:instrText xml:space="preserve"> REF _Ref336425583 \h </w:instrText>
      </w:r>
      <w:r w:rsidR="00687C2C" w:rsidRPr="00A40B46">
        <w:rPr>
          <w:b/>
          <w:lang w:eastAsia="x-none"/>
        </w:rPr>
        <w:instrText xml:space="preserve"> \* MERGEFORMAT </w:instrText>
      </w:r>
      <w:r w:rsidRPr="00A40B46">
        <w:rPr>
          <w:b/>
          <w:lang w:eastAsia="x-none"/>
        </w:rPr>
      </w:r>
      <w:r w:rsidRPr="00A40B46">
        <w:rPr>
          <w:b/>
          <w:lang w:eastAsia="x-none"/>
        </w:rPr>
        <w:fldChar w:fldCharType="separate"/>
      </w:r>
      <w:r w:rsidR="00986F36" w:rsidRPr="00986F36">
        <w:rPr>
          <w:b/>
        </w:rPr>
        <w:t>Introduction</w:t>
      </w:r>
      <w:r w:rsidRPr="00A40B46">
        <w:rPr>
          <w:b/>
          <w:lang w:eastAsia="x-none"/>
        </w:rPr>
        <w:fldChar w:fldCharType="end"/>
      </w:r>
      <w:r w:rsidR="00687C2C" w:rsidRPr="00A40B46">
        <w:rPr>
          <w:lang w:eastAsia="x-none"/>
        </w:rPr>
        <w:t xml:space="preserve"> is this introduction;</w:t>
      </w:r>
    </w:p>
    <w:p w14:paraId="2078C809" w14:textId="1E2BF1E3" w:rsidR="00FF4DFD" w:rsidRPr="00A40B46" w:rsidRDefault="005754FA" w:rsidP="00FF4DFD">
      <w:pPr>
        <w:rPr>
          <w:lang w:eastAsia="x-none"/>
        </w:rPr>
      </w:pPr>
      <w:r w:rsidRPr="00A40B46">
        <w:rPr>
          <w:lang w:eastAsia="x-none"/>
        </w:rPr>
        <w:t xml:space="preserve">Chapter </w:t>
      </w:r>
      <w:r w:rsidR="00F75377" w:rsidRPr="00A40B46">
        <w:rPr>
          <w:b/>
          <w:lang w:eastAsia="x-none"/>
        </w:rPr>
        <w:fldChar w:fldCharType="begin"/>
      </w:r>
      <w:r w:rsidR="00F75377" w:rsidRPr="00A40B46">
        <w:rPr>
          <w:b/>
          <w:lang w:eastAsia="x-none"/>
        </w:rPr>
        <w:instrText xml:space="preserve"> REF _Ref338074690 \r \h  \* MERGEFORMAT </w:instrText>
      </w:r>
      <w:r w:rsidR="00F75377" w:rsidRPr="00A40B46">
        <w:rPr>
          <w:b/>
          <w:lang w:eastAsia="x-none"/>
        </w:rPr>
      </w:r>
      <w:r w:rsidR="00F75377" w:rsidRPr="00A40B46">
        <w:rPr>
          <w:b/>
          <w:lang w:eastAsia="x-none"/>
        </w:rPr>
        <w:fldChar w:fldCharType="separate"/>
      </w:r>
      <w:r w:rsidR="00986F36">
        <w:rPr>
          <w:b/>
          <w:lang w:eastAsia="x-none"/>
        </w:rPr>
        <w:t>2</w:t>
      </w:r>
      <w:r w:rsidR="00F75377" w:rsidRPr="00A40B46">
        <w:rPr>
          <w:b/>
          <w:lang w:eastAsia="x-none"/>
        </w:rPr>
        <w:fldChar w:fldCharType="end"/>
      </w:r>
      <w:r w:rsidR="00B94BEB" w:rsidRPr="00A40B46">
        <w:rPr>
          <w:lang w:eastAsia="x-none"/>
        </w:rPr>
        <w:tab/>
      </w:r>
      <w:r w:rsidR="002B15C4" w:rsidRPr="00A40B46">
        <w:rPr>
          <w:b/>
          <w:lang w:eastAsia="x-none"/>
        </w:rPr>
        <w:fldChar w:fldCharType="begin"/>
      </w:r>
      <w:r w:rsidR="002B15C4" w:rsidRPr="00A40B46">
        <w:rPr>
          <w:b/>
          <w:lang w:eastAsia="x-none"/>
        </w:rPr>
        <w:instrText xml:space="preserve"> REF _Ref341972406 \h  \* MERGEFORMAT </w:instrText>
      </w:r>
      <w:r w:rsidR="002B15C4" w:rsidRPr="00A40B46">
        <w:rPr>
          <w:b/>
          <w:lang w:eastAsia="x-none"/>
        </w:rPr>
      </w:r>
      <w:r w:rsidR="002B15C4" w:rsidRPr="00A40B46">
        <w:rPr>
          <w:b/>
          <w:lang w:eastAsia="x-none"/>
        </w:rPr>
        <w:fldChar w:fldCharType="separate"/>
      </w:r>
      <w:r w:rsidR="00986F36" w:rsidRPr="00986F36">
        <w:rPr>
          <w:b/>
        </w:rPr>
        <w:t>Configuration</w:t>
      </w:r>
      <w:r w:rsidR="002B15C4" w:rsidRPr="00A40B46">
        <w:rPr>
          <w:b/>
          <w:lang w:eastAsia="x-none"/>
        </w:rPr>
        <w:fldChar w:fldCharType="end"/>
      </w:r>
      <w:r w:rsidR="002B15C4" w:rsidRPr="00A40B46">
        <w:rPr>
          <w:lang w:eastAsia="x-none"/>
        </w:rPr>
        <w:t xml:space="preserve"> </w:t>
      </w:r>
      <w:r w:rsidR="000A0618" w:rsidRPr="00A40B46">
        <w:rPr>
          <w:lang w:eastAsia="x-none"/>
        </w:rPr>
        <w:t xml:space="preserve">describes configuration of the </w:t>
      </w:r>
      <w:r w:rsidR="003E3AB9">
        <w:rPr>
          <w:lang w:eastAsia="x-none"/>
        </w:rPr>
        <w:t>software</w:t>
      </w:r>
      <w:r w:rsidR="00FF4DFD" w:rsidRPr="00A40B46">
        <w:rPr>
          <w:lang w:eastAsia="x-none"/>
        </w:rPr>
        <w:t>;</w:t>
      </w:r>
    </w:p>
    <w:p w14:paraId="549ED5CA" w14:textId="16EB4970" w:rsidR="003E3AB9" w:rsidRPr="00A40B46" w:rsidRDefault="002B15C4" w:rsidP="003E3AB9">
      <w:pPr>
        <w:rPr>
          <w:lang w:eastAsia="x-none"/>
        </w:rPr>
      </w:pPr>
      <w:r w:rsidRPr="00A40B46">
        <w:rPr>
          <w:lang w:eastAsia="x-none"/>
        </w:rPr>
        <w:t>Chapter</w:t>
      </w:r>
      <w:r w:rsidR="00C8539E">
        <w:rPr>
          <w:lang w:eastAsia="x-none"/>
        </w:rPr>
        <w:t xml:space="preserve"> </w:t>
      </w:r>
      <w:r w:rsidR="00C8539E" w:rsidRPr="00C2351A">
        <w:rPr>
          <w:b/>
          <w:lang w:eastAsia="x-none"/>
        </w:rPr>
        <w:fldChar w:fldCharType="begin"/>
      </w:r>
      <w:r w:rsidR="00C8539E" w:rsidRPr="00C2351A">
        <w:rPr>
          <w:b/>
          <w:lang w:eastAsia="x-none"/>
        </w:rPr>
        <w:instrText xml:space="preserve"> REF _Ref387594418 \r \h </w:instrText>
      </w:r>
      <w:r w:rsidR="00C8539E">
        <w:rPr>
          <w:b/>
          <w:lang w:eastAsia="x-none"/>
        </w:rPr>
        <w:instrText xml:space="preserve"> \* MERGEFORMAT </w:instrText>
      </w:r>
      <w:r w:rsidR="00C8539E" w:rsidRPr="00C2351A">
        <w:rPr>
          <w:b/>
          <w:lang w:eastAsia="x-none"/>
        </w:rPr>
      </w:r>
      <w:r w:rsidR="00C8539E" w:rsidRPr="00C2351A">
        <w:rPr>
          <w:b/>
          <w:lang w:eastAsia="x-none"/>
        </w:rPr>
        <w:fldChar w:fldCharType="separate"/>
      </w:r>
      <w:r w:rsidR="00986F36">
        <w:rPr>
          <w:b/>
          <w:lang w:eastAsia="x-none"/>
        </w:rPr>
        <w:t>3</w:t>
      </w:r>
      <w:r w:rsidR="00C8539E" w:rsidRPr="00C2351A">
        <w:rPr>
          <w:b/>
          <w:lang w:eastAsia="x-none"/>
        </w:rPr>
        <w:fldChar w:fldCharType="end"/>
      </w:r>
      <w:r w:rsidR="003E3AB9">
        <w:rPr>
          <w:lang w:eastAsia="x-none"/>
        </w:rPr>
        <w:tab/>
      </w:r>
      <w:r w:rsidR="003E3AB9" w:rsidRPr="003E3AB9">
        <w:rPr>
          <w:b/>
          <w:lang w:eastAsia="x-none"/>
        </w:rPr>
        <w:fldChar w:fldCharType="begin"/>
      </w:r>
      <w:r w:rsidR="003E3AB9" w:rsidRPr="003E3AB9">
        <w:rPr>
          <w:b/>
          <w:lang w:eastAsia="x-none"/>
        </w:rPr>
        <w:instrText xml:space="preserve"> REF _Ref387594418 \h </w:instrText>
      </w:r>
      <w:r w:rsidR="003E3AB9">
        <w:rPr>
          <w:b/>
          <w:lang w:eastAsia="x-none"/>
        </w:rPr>
        <w:instrText xml:space="preserve"> \* MERGEFORMAT </w:instrText>
      </w:r>
      <w:r w:rsidR="003E3AB9" w:rsidRPr="003E3AB9">
        <w:rPr>
          <w:b/>
          <w:lang w:eastAsia="x-none"/>
        </w:rPr>
      </w:r>
      <w:r w:rsidR="003E3AB9" w:rsidRPr="003E3AB9">
        <w:rPr>
          <w:b/>
          <w:lang w:eastAsia="x-none"/>
        </w:rPr>
        <w:fldChar w:fldCharType="separate"/>
      </w:r>
      <w:r w:rsidR="00986F36" w:rsidRPr="00986F36">
        <w:rPr>
          <w:b/>
        </w:rPr>
        <w:t>Build</w:t>
      </w:r>
      <w:r w:rsidR="003E3AB9" w:rsidRPr="003E3AB9">
        <w:rPr>
          <w:b/>
          <w:lang w:eastAsia="x-none"/>
        </w:rPr>
        <w:fldChar w:fldCharType="end"/>
      </w:r>
      <w:r w:rsidR="003E3AB9">
        <w:rPr>
          <w:lang w:eastAsia="x-none"/>
        </w:rPr>
        <w:t xml:space="preserve"> describes how to build the software</w:t>
      </w:r>
      <w:r w:rsidR="0089609D">
        <w:rPr>
          <w:lang w:eastAsia="x-none"/>
        </w:rPr>
        <w:t>;</w:t>
      </w:r>
    </w:p>
    <w:p w14:paraId="636DD052" w14:textId="5B6D1B76" w:rsidR="0089609D" w:rsidRDefault="003E3AB9" w:rsidP="002B15C4">
      <w:pPr>
        <w:rPr>
          <w:lang w:eastAsia="x-none"/>
        </w:rPr>
      </w:pPr>
      <w:r>
        <w:rPr>
          <w:lang w:eastAsia="x-none"/>
        </w:rPr>
        <w:t xml:space="preserve">Chapter </w:t>
      </w:r>
      <w:r w:rsidRPr="003E3AB9">
        <w:rPr>
          <w:b/>
          <w:lang w:eastAsia="x-none"/>
        </w:rPr>
        <w:fldChar w:fldCharType="begin"/>
      </w:r>
      <w:r w:rsidRPr="003E3AB9">
        <w:rPr>
          <w:b/>
          <w:lang w:eastAsia="x-none"/>
        </w:rPr>
        <w:instrText xml:space="preserve"> REF _Ref387594462 \r \h </w:instrText>
      </w:r>
      <w:r>
        <w:rPr>
          <w:b/>
          <w:lang w:eastAsia="x-none"/>
        </w:rPr>
        <w:instrText xml:space="preserve"> \* MERGEFORMAT </w:instrText>
      </w:r>
      <w:r w:rsidRPr="003E3AB9">
        <w:rPr>
          <w:b/>
          <w:lang w:eastAsia="x-none"/>
        </w:rPr>
      </w:r>
      <w:r w:rsidRPr="003E3AB9">
        <w:rPr>
          <w:b/>
          <w:lang w:eastAsia="x-none"/>
        </w:rPr>
        <w:fldChar w:fldCharType="separate"/>
      </w:r>
      <w:r w:rsidR="00986F36">
        <w:rPr>
          <w:b/>
          <w:lang w:eastAsia="x-none"/>
        </w:rPr>
        <w:t>4</w:t>
      </w:r>
      <w:r w:rsidRPr="003E3AB9">
        <w:rPr>
          <w:b/>
          <w:lang w:eastAsia="x-none"/>
        </w:rPr>
        <w:fldChar w:fldCharType="end"/>
      </w:r>
      <w:r>
        <w:rPr>
          <w:lang w:eastAsia="x-none"/>
        </w:rPr>
        <w:tab/>
      </w:r>
      <w:r w:rsidRPr="003E3AB9">
        <w:rPr>
          <w:b/>
          <w:lang w:eastAsia="x-none"/>
        </w:rPr>
        <w:fldChar w:fldCharType="begin"/>
      </w:r>
      <w:r w:rsidRPr="003E3AB9">
        <w:rPr>
          <w:b/>
          <w:lang w:eastAsia="x-none"/>
        </w:rPr>
        <w:instrText xml:space="preserve"> REF _Ref387594473 \h </w:instrText>
      </w:r>
      <w:r>
        <w:rPr>
          <w:b/>
          <w:lang w:eastAsia="x-none"/>
        </w:rPr>
        <w:instrText xml:space="preserve"> \* MERGEFORMAT </w:instrText>
      </w:r>
      <w:r w:rsidRPr="003E3AB9">
        <w:rPr>
          <w:b/>
          <w:lang w:eastAsia="x-none"/>
        </w:rPr>
      </w:r>
      <w:r w:rsidRPr="003E3AB9">
        <w:rPr>
          <w:b/>
          <w:lang w:eastAsia="x-none"/>
        </w:rPr>
        <w:fldChar w:fldCharType="separate"/>
      </w:r>
      <w:r w:rsidR="00986F36" w:rsidRPr="00986F36">
        <w:rPr>
          <w:b/>
        </w:rPr>
        <w:t>Operation</w:t>
      </w:r>
      <w:r w:rsidRPr="003E3AB9">
        <w:rPr>
          <w:b/>
          <w:lang w:eastAsia="x-none"/>
        </w:rPr>
        <w:fldChar w:fldCharType="end"/>
      </w:r>
      <w:r>
        <w:rPr>
          <w:lang w:eastAsia="x-none"/>
        </w:rPr>
        <w:t xml:space="preserve"> </w:t>
      </w:r>
      <w:r w:rsidR="000A0618" w:rsidRPr="00A40B46">
        <w:rPr>
          <w:lang w:eastAsia="x-none"/>
        </w:rPr>
        <w:t xml:space="preserve">describes some operational aspects of the </w:t>
      </w:r>
      <w:r>
        <w:rPr>
          <w:lang w:eastAsia="x-none"/>
        </w:rPr>
        <w:t>software</w:t>
      </w:r>
      <w:r w:rsidR="0089609D">
        <w:rPr>
          <w:lang w:eastAsia="x-none"/>
        </w:rPr>
        <w:t>;</w:t>
      </w:r>
    </w:p>
    <w:p w14:paraId="6C7C7C06" w14:textId="5DFCF0BC" w:rsidR="002B15C4" w:rsidRPr="00A40B46" w:rsidRDefault="0089609D" w:rsidP="00A54C9C">
      <w:pPr>
        <w:ind w:left="1418" w:hanging="1418"/>
        <w:rPr>
          <w:lang w:eastAsia="x-none"/>
        </w:rPr>
      </w:pPr>
      <w:r>
        <w:rPr>
          <w:lang w:eastAsia="x-none"/>
        </w:rPr>
        <w:t xml:space="preserve">Chapter </w:t>
      </w:r>
      <w:r w:rsidRPr="00A54C9C">
        <w:rPr>
          <w:b/>
          <w:lang w:eastAsia="x-none"/>
        </w:rPr>
        <w:fldChar w:fldCharType="begin"/>
      </w:r>
      <w:r w:rsidRPr="00A54C9C">
        <w:rPr>
          <w:b/>
          <w:lang w:eastAsia="x-none"/>
        </w:rPr>
        <w:instrText xml:space="preserve"> REF _Ref390793548 \r \h </w:instrText>
      </w:r>
      <w:r>
        <w:rPr>
          <w:b/>
          <w:lang w:eastAsia="x-none"/>
        </w:rPr>
        <w:instrText xml:space="preserve"> \* MERGEFORMAT </w:instrText>
      </w:r>
      <w:r w:rsidRPr="00A54C9C">
        <w:rPr>
          <w:b/>
          <w:lang w:eastAsia="x-none"/>
        </w:rPr>
      </w:r>
      <w:r w:rsidRPr="00A54C9C">
        <w:rPr>
          <w:b/>
          <w:lang w:eastAsia="x-none"/>
        </w:rPr>
        <w:fldChar w:fldCharType="separate"/>
      </w:r>
      <w:r w:rsidR="00986F36">
        <w:rPr>
          <w:b/>
          <w:lang w:eastAsia="x-none"/>
        </w:rPr>
        <w:t>5</w:t>
      </w:r>
      <w:r w:rsidRPr="00A54C9C">
        <w:rPr>
          <w:b/>
          <w:lang w:eastAsia="x-none"/>
        </w:rPr>
        <w:fldChar w:fldCharType="end"/>
      </w:r>
      <w:r>
        <w:rPr>
          <w:lang w:eastAsia="x-none"/>
        </w:rPr>
        <w:tab/>
      </w:r>
      <w:r>
        <w:rPr>
          <w:lang w:eastAsia="x-none"/>
        </w:rPr>
        <w:tab/>
      </w:r>
      <w:r w:rsidRPr="00A54C9C">
        <w:rPr>
          <w:b/>
          <w:lang w:eastAsia="x-none"/>
        </w:rPr>
        <w:fldChar w:fldCharType="begin"/>
      </w:r>
      <w:r w:rsidRPr="00A54C9C">
        <w:rPr>
          <w:b/>
          <w:lang w:eastAsia="x-none"/>
        </w:rPr>
        <w:instrText xml:space="preserve"> REF _Ref390793571 \h </w:instrText>
      </w:r>
      <w:r w:rsidRPr="0089609D">
        <w:rPr>
          <w:b/>
          <w:lang w:eastAsia="x-none"/>
        </w:rPr>
        <w:instrText xml:space="preserve"> \* MERGEFORMAT </w:instrText>
      </w:r>
      <w:r w:rsidRPr="00A54C9C">
        <w:rPr>
          <w:b/>
          <w:lang w:eastAsia="x-none"/>
        </w:rPr>
      </w:r>
      <w:r w:rsidRPr="00A54C9C">
        <w:rPr>
          <w:b/>
          <w:lang w:eastAsia="x-none"/>
        </w:rPr>
        <w:fldChar w:fldCharType="separate"/>
      </w:r>
      <w:r w:rsidR="00986F36" w:rsidRPr="00986F36">
        <w:rPr>
          <w:b/>
        </w:rPr>
        <w:t>Demonstration Application</w:t>
      </w:r>
      <w:r w:rsidRPr="00A54C9C">
        <w:rPr>
          <w:b/>
          <w:lang w:eastAsia="x-none"/>
        </w:rPr>
        <w:fldChar w:fldCharType="end"/>
      </w:r>
      <w:r>
        <w:rPr>
          <w:lang w:eastAsia="x-none"/>
        </w:rPr>
        <w:t xml:space="preserve"> </w:t>
      </w:r>
      <w:r w:rsidRPr="00A40B46">
        <w:rPr>
          <w:lang w:eastAsia="x-none"/>
        </w:rPr>
        <w:t xml:space="preserve">describes </w:t>
      </w:r>
      <w:r>
        <w:rPr>
          <w:lang w:eastAsia="x-none"/>
        </w:rPr>
        <w:t>an application that demonstrates the capabilities of the software</w:t>
      </w:r>
      <w:r w:rsidR="008E29C3" w:rsidRPr="00A40B46">
        <w:rPr>
          <w:lang w:eastAsia="x-none"/>
        </w:rPr>
        <w:t>.</w:t>
      </w:r>
    </w:p>
    <w:p w14:paraId="7EAEE39E" w14:textId="77777777" w:rsidR="002B15C4" w:rsidRPr="00A40B46" w:rsidRDefault="002B15C4" w:rsidP="002B15C4">
      <w:pPr>
        <w:rPr>
          <w:lang w:eastAsia="x-none"/>
        </w:rPr>
      </w:pPr>
    </w:p>
    <w:p w14:paraId="165F24E7" w14:textId="77777777" w:rsidR="002B15C4" w:rsidRPr="00A40B46" w:rsidRDefault="002B15C4" w:rsidP="002B15C4">
      <w:pPr>
        <w:rPr>
          <w:lang w:eastAsia="x-none"/>
        </w:rPr>
      </w:pPr>
    </w:p>
    <w:p w14:paraId="5B17792C" w14:textId="77777777" w:rsidR="002B15C4" w:rsidRPr="00A40B46" w:rsidRDefault="002B15C4" w:rsidP="00FF4DFD">
      <w:pPr>
        <w:rPr>
          <w:lang w:eastAsia="x-none"/>
        </w:rPr>
      </w:pPr>
    </w:p>
    <w:p w14:paraId="2E908339" w14:textId="77777777" w:rsidR="00FF4DFD" w:rsidRPr="00A40B46" w:rsidRDefault="00CC1EEB" w:rsidP="00FF4DFD">
      <w:pPr>
        <w:pStyle w:val="Heading1"/>
      </w:pPr>
      <w:bookmarkStart w:id="97" w:name="_Ref341972406"/>
      <w:bookmarkStart w:id="98" w:name="_Ref338074690"/>
      <w:bookmarkStart w:id="99" w:name="_Ref338074696"/>
      <w:bookmarkStart w:id="100" w:name="_Toc413924071"/>
      <w:r w:rsidRPr="00A40B46">
        <w:t>Configuration</w:t>
      </w:r>
      <w:bookmarkEnd w:id="97"/>
      <w:bookmarkEnd w:id="100"/>
    </w:p>
    <w:p w14:paraId="7906ED4E" w14:textId="77777777" w:rsidR="00AF2902" w:rsidRPr="00A40B46" w:rsidRDefault="00AF2902" w:rsidP="00BA68C5">
      <w:r w:rsidRPr="00A40B46">
        <w:t xml:space="preserve">This chapter describes the </w:t>
      </w:r>
      <w:r w:rsidR="00CC1EEB" w:rsidRPr="00A40B46">
        <w:t xml:space="preserve">configuration of the </w:t>
      </w:r>
      <w:r w:rsidR="00657E33" w:rsidRPr="00A40B46">
        <w:t>S</w:t>
      </w:r>
      <w:r w:rsidR="00CC1EEB" w:rsidRPr="00A40B46">
        <w:t xml:space="preserve">igning </w:t>
      </w:r>
      <w:r w:rsidR="00657E33" w:rsidRPr="00A40B46">
        <w:t>S</w:t>
      </w:r>
      <w:r w:rsidR="00CC1EEB" w:rsidRPr="00A40B46">
        <w:t>ervice.</w:t>
      </w:r>
    </w:p>
    <w:p w14:paraId="19CAD41B" w14:textId="77777777" w:rsidR="00E62C7C" w:rsidRPr="00A40B46" w:rsidRDefault="00CC1EEB" w:rsidP="001E05CE">
      <w:pPr>
        <w:pStyle w:val="Heading2"/>
        <w:rPr>
          <w:lang w:val="en-GB"/>
        </w:rPr>
      </w:pPr>
      <w:bookmarkStart w:id="101" w:name="_Ref346115918"/>
      <w:bookmarkStart w:id="102" w:name="_Toc413924072"/>
      <w:r w:rsidRPr="00A40B46">
        <w:rPr>
          <w:lang w:val="en-GB"/>
        </w:rPr>
        <w:t>Card Repository</w:t>
      </w:r>
      <w:bookmarkEnd w:id="101"/>
      <w:bookmarkEnd w:id="102"/>
    </w:p>
    <w:p w14:paraId="1537D293" w14:textId="77777777" w:rsidR="009277C3" w:rsidRPr="00210091" w:rsidRDefault="00657E33" w:rsidP="00657E33">
      <w:r w:rsidRPr="00A40B46">
        <w:t xml:space="preserve">The Signing Service relies on a data store of </w:t>
      </w:r>
      <w:r w:rsidR="00341E54" w:rsidRPr="00A40B46">
        <w:t xml:space="preserve">known </w:t>
      </w:r>
      <w:r w:rsidRPr="00A40B46">
        <w:t>smart card profiles, which is currently implemented as an XML file. From time to time it may be necessary to edit the data store, for example to add a new supported card.</w:t>
      </w:r>
      <w:r w:rsidR="00084402" w:rsidRPr="00210091">
        <w:t xml:space="preserve"> </w:t>
      </w:r>
      <w:r w:rsidR="00C20602">
        <w:t>The data store</w:t>
      </w:r>
      <w:r w:rsidR="00C20602" w:rsidRPr="00210091">
        <w:t xml:space="preserve"> </w:t>
      </w:r>
      <w:r w:rsidR="00084402" w:rsidRPr="00210091">
        <w:t xml:space="preserve">also allows </w:t>
      </w:r>
      <w:r w:rsidR="00E7528C" w:rsidRPr="00210091">
        <w:t>configuration of</w:t>
      </w:r>
      <w:r w:rsidR="00084402" w:rsidRPr="00210091">
        <w:t xml:space="preserve"> the behaviour of the signing service in case an unknown card is used.</w:t>
      </w:r>
    </w:p>
    <w:p w14:paraId="1995FED0" w14:textId="77777777" w:rsidR="009277C3" w:rsidRPr="00210091" w:rsidRDefault="00657E33" w:rsidP="00657E33">
      <w:r w:rsidRPr="00210091">
        <w:t xml:space="preserve">The XML file should ideally be edited in a validating XML editor (for example Oxygen, </w:t>
      </w:r>
      <w:r w:rsidR="00084402" w:rsidRPr="00210091">
        <w:t>Notepad++</w:t>
      </w:r>
      <w:r w:rsidRPr="00210091">
        <w:t>, Eclipse) configured to use the XML schema definition (XSD) provided in the [</w:t>
      </w:r>
      <w:r w:rsidRPr="00210091">
        <w:fldChar w:fldCharType="begin"/>
      </w:r>
      <w:r w:rsidRPr="00210091">
        <w:instrText xml:space="preserve"> REF REF_TS \h </w:instrText>
      </w:r>
      <w:r w:rsidRPr="00210091">
        <w:fldChar w:fldCharType="separate"/>
      </w:r>
      <w:r w:rsidR="00986F36" w:rsidRPr="00A40B46">
        <w:t>SAD</w:t>
      </w:r>
      <w:r w:rsidRPr="00210091">
        <w:fldChar w:fldCharType="end"/>
      </w:r>
      <w:r w:rsidRPr="00210091">
        <w:t>] to avoid simple errors in the file.</w:t>
      </w:r>
      <w:r w:rsidR="00766EDC" w:rsidRPr="00210091">
        <w:t xml:space="preserve"> The following box contains an example of the XML file.</w:t>
      </w:r>
    </w:p>
    <w:p w14:paraId="2A5D27E3" w14:textId="77777777" w:rsidR="00BC6EAA" w:rsidRPr="00210091" w:rsidRDefault="00D72A21" w:rsidP="00D72A21">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noProof/>
          <w:szCs w:val="20"/>
          <w:lang w:eastAsia="en-GB"/>
        </w:rPr>
      </w:pPr>
      <w:r w:rsidRPr="00210091">
        <w:rPr>
          <w:rFonts w:ascii="Consolas" w:hAnsi="Consolas" w:cs="Consolas"/>
          <w:noProof/>
          <w:color w:val="008080"/>
          <w:szCs w:val="20"/>
          <w:lang w:eastAsia="en-GB"/>
        </w:rPr>
        <w:t>&lt;?</w:t>
      </w:r>
      <w:r w:rsidRPr="00210091">
        <w:rPr>
          <w:rFonts w:ascii="Consolas" w:hAnsi="Consolas" w:cs="Consolas"/>
          <w:noProof/>
          <w:color w:val="3F7F7F"/>
          <w:szCs w:val="20"/>
          <w:lang w:eastAsia="en-GB"/>
        </w:rPr>
        <w:t>xml</w:t>
      </w:r>
      <w:r w:rsidRPr="00210091">
        <w:rPr>
          <w:rFonts w:ascii="Consolas" w:hAnsi="Consolas" w:cs="Consolas"/>
          <w:noProof/>
          <w:szCs w:val="20"/>
          <w:lang w:eastAsia="en-GB"/>
        </w:rPr>
        <w:t xml:space="preserve"> </w:t>
      </w:r>
      <w:r w:rsidRPr="00210091">
        <w:rPr>
          <w:rFonts w:ascii="Consolas" w:hAnsi="Consolas" w:cs="Consolas"/>
          <w:noProof/>
          <w:color w:val="7F007F"/>
          <w:szCs w:val="20"/>
          <w:lang w:eastAsia="en-GB"/>
        </w:rPr>
        <w:t>version</w:t>
      </w:r>
      <w:r w:rsidRPr="00210091">
        <w:rPr>
          <w:rFonts w:ascii="Consolas" w:hAnsi="Consolas" w:cs="Consolas"/>
          <w:noProof/>
          <w:color w:val="000000"/>
          <w:szCs w:val="20"/>
          <w:lang w:eastAsia="en-GB"/>
        </w:rPr>
        <w:t>=</w:t>
      </w:r>
      <w:r w:rsidRPr="00210091">
        <w:rPr>
          <w:rFonts w:ascii="Consolas" w:hAnsi="Consolas" w:cs="Consolas"/>
          <w:i/>
          <w:iCs/>
          <w:noProof/>
          <w:color w:val="2A00FF"/>
          <w:szCs w:val="20"/>
          <w:lang w:eastAsia="en-GB"/>
        </w:rPr>
        <w:t>"1.0"</w:t>
      </w:r>
      <w:r w:rsidRPr="00210091">
        <w:rPr>
          <w:rFonts w:ascii="Consolas" w:hAnsi="Consolas" w:cs="Consolas"/>
          <w:noProof/>
          <w:szCs w:val="20"/>
          <w:lang w:eastAsia="en-GB"/>
        </w:rPr>
        <w:t xml:space="preserve"> </w:t>
      </w:r>
      <w:r w:rsidRPr="00210091">
        <w:rPr>
          <w:rFonts w:ascii="Consolas" w:hAnsi="Consolas" w:cs="Consolas"/>
          <w:noProof/>
          <w:color w:val="7F007F"/>
          <w:szCs w:val="20"/>
          <w:lang w:eastAsia="en-GB"/>
        </w:rPr>
        <w:t>encoding</w:t>
      </w:r>
      <w:r w:rsidRPr="00210091">
        <w:rPr>
          <w:rFonts w:ascii="Consolas" w:hAnsi="Consolas" w:cs="Consolas"/>
          <w:noProof/>
          <w:color w:val="000000"/>
          <w:szCs w:val="20"/>
          <w:lang w:eastAsia="en-GB"/>
        </w:rPr>
        <w:t>=</w:t>
      </w:r>
      <w:r w:rsidRPr="00210091">
        <w:rPr>
          <w:rFonts w:ascii="Consolas" w:hAnsi="Consolas" w:cs="Consolas"/>
          <w:i/>
          <w:iCs/>
          <w:noProof/>
          <w:color w:val="2A00FF"/>
          <w:szCs w:val="20"/>
          <w:lang w:eastAsia="en-GB"/>
        </w:rPr>
        <w:t>"UTF-8"</w:t>
      </w:r>
      <w:r w:rsidRPr="00210091">
        <w:rPr>
          <w:rFonts w:ascii="Consolas" w:hAnsi="Consolas" w:cs="Consolas"/>
          <w:noProof/>
          <w:color w:val="008080"/>
          <w:szCs w:val="20"/>
          <w:lang w:eastAsia="en-GB"/>
        </w:rPr>
        <w:t>?&gt;</w:t>
      </w:r>
    </w:p>
    <w:p w14:paraId="52CFFD64" w14:textId="77777777" w:rsidR="00D72A21" w:rsidRPr="00210091" w:rsidRDefault="00D72A21" w:rsidP="00D72A21">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noProof/>
          <w:szCs w:val="20"/>
          <w:lang w:eastAsia="en-GB"/>
        </w:rPr>
      </w:pPr>
      <w:r w:rsidRPr="00210091">
        <w:rPr>
          <w:rFonts w:ascii="Consolas" w:hAnsi="Consolas" w:cs="Consolas"/>
          <w:noProof/>
          <w:color w:val="008080"/>
          <w:szCs w:val="20"/>
          <w:lang w:eastAsia="en-GB"/>
        </w:rPr>
        <w:t>&lt;</w:t>
      </w:r>
      <w:r w:rsidRPr="00210091">
        <w:rPr>
          <w:rFonts w:ascii="Consolas" w:hAnsi="Consolas" w:cs="Consolas"/>
          <w:noProof/>
          <w:color w:val="3F7F7F"/>
          <w:szCs w:val="20"/>
          <w:lang w:eastAsia="en-GB"/>
        </w:rPr>
        <w:t>SigningContextRepository</w:t>
      </w:r>
      <w:r w:rsidRPr="00210091">
        <w:rPr>
          <w:rFonts w:ascii="Consolas" w:hAnsi="Consolas" w:cs="Consolas"/>
          <w:noProof/>
          <w:szCs w:val="20"/>
          <w:lang w:eastAsia="en-GB"/>
        </w:rPr>
        <w:t xml:space="preserve"> </w:t>
      </w:r>
      <w:r w:rsidR="00341E54" w:rsidRPr="00210091">
        <w:rPr>
          <w:rFonts w:ascii="Consolas" w:hAnsi="Consolas" w:cs="Consolas"/>
          <w:noProof/>
          <w:szCs w:val="20"/>
          <w:lang w:eastAsia="en-GB"/>
        </w:rPr>
        <w:t xml:space="preserve">                    </w:t>
      </w:r>
      <w:r w:rsidRPr="00210091">
        <w:rPr>
          <w:rFonts w:ascii="Consolas" w:hAnsi="Consolas" w:cs="Consolas"/>
          <w:noProof/>
          <w:color w:val="7F007F"/>
          <w:szCs w:val="20"/>
          <w:lang w:eastAsia="en-GB"/>
        </w:rPr>
        <w:t>xmlns:dss</w:t>
      </w:r>
      <w:r w:rsidRPr="00210091">
        <w:rPr>
          <w:rFonts w:ascii="Consolas" w:hAnsi="Consolas" w:cs="Consolas"/>
          <w:noProof/>
          <w:color w:val="000000"/>
          <w:szCs w:val="20"/>
          <w:lang w:eastAsia="en-GB"/>
        </w:rPr>
        <w:t>=</w:t>
      </w:r>
      <w:r w:rsidRPr="00210091">
        <w:rPr>
          <w:rFonts w:ascii="Consolas" w:hAnsi="Consolas" w:cs="Consolas"/>
          <w:i/>
          <w:iCs/>
          <w:noProof/>
          <w:color w:val="2A00FF"/>
          <w:szCs w:val="20"/>
          <w:lang w:eastAsia="en-GB"/>
        </w:rPr>
        <w:t>"eu:europa:ejusticeportal:dynforms:signing:profile:v1"</w:t>
      </w:r>
    </w:p>
    <w:p w14:paraId="1038BB93" w14:textId="77777777" w:rsidR="00D72A21" w:rsidRPr="00210091" w:rsidRDefault="00D72A21" w:rsidP="00D72A21">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noProof/>
          <w:color w:val="008080"/>
          <w:szCs w:val="20"/>
          <w:lang w:eastAsia="en-GB"/>
        </w:rPr>
      </w:pPr>
      <w:r w:rsidRPr="00210091">
        <w:rPr>
          <w:rFonts w:ascii="Consolas" w:hAnsi="Consolas" w:cs="Consolas"/>
          <w:noProof/>
          <w:color w:val="7F007F"/>
          <w:szCs w:val="20"/>
          <w:lang w:eastAsia="en-GB"/>
        </w:rPr>
        <w:t>xmlns:xsi</w:t>
      </w:r>
      <w:r w:rsidRPr="00210091">
        <w:rPr>
          <w:rFonts w:ascii="Consolas" w:hAnsi="Consolas" w:cs="Consolas"/>
          <w:noProof/>
          <w:color w:val="000000"/>
          <w:szCs w:val="20"/>
          <w:lang w:eastAsia="en-GB"/>
        </w:rPr>
        <w:t>=</w:t>
      </w:r>
      <w:r w:rsidRPr="00210091">
        <w:rPr>
          <w:rFonts w:ascii="Consolas" w:hAnsi="Consolas" w:cs="Consolas"/>
          <w:i/>
          <w:iCs/>
          <w:noProof/>
          <w:color w:val="2A00FF"/>
          <w:szCs w:val="20"/>
          <w:lang w:eastAsia="en-GB"/>
        </w:rPr>
        <w:t>"http://www.w3.org/2001/XMLSchema-instance"</w:t>
      </w:r>
      <w:r w:rsidRPr="00210091">
        <w:rPr>
          <w:rFonts w:ascii="Consolas" w:hAnsi="Consolas" w:cs="Consolas"/>
          <w:noProof/>
          <w:szCs w:val="20"/>
          <w:lang w:eastAsia="en-GB"/>
        </w:rPr>
        <w:t xml:space="preserve"> </w:t>
      </w:r>
      <w:r w:rsidRPr="00210091">
        <w:rPr>
          <w:rFonts w:ascii="Consolas" w:hAnsi="Consolas" w:cs="Consolas"/>
          <w:noProof/>
          <w:color w:val="7F007F"/>
          <w:szCs w:val="20"/>
          <w:lang w:eastAsia="en-GB"/>
        </w:rPr>
        <w:t>xmlns</w:t>
      </w:r>
      <w:r w:rsidRPr="00210091">
        <w:rPr>
          <w:rFonts w:ascii="Consolas" w:hAnsi="Consolas" w:cs="Consolas"/>
          <w:noProof/>
          <w:color w:val="000000"/>
          <w:szCs w:val="20"/>
          <w:lang w:eastAsia="en-GB"/>
        </w:rPr>
        <w:t>=</w:t>
      </w:r>
      <w:r w:rsidRPr="00210091">
        <w:rPr>
          <w:rFonts w:ascii="Consolas" w:hAnsi="Consolas" w:cs="Consolas"/>
          <w:i/>
          <w:iCs/>
          <w:noProof/>
          <w:color w:val="2A00FF"/>
          <w:szCs w:val="20"/>
          <w:lang w:eastAsia="en-GB"/>
        </w:rPr>
        <w:t>"eu:europa:ejusticeportal:dynforms:signing:profile:v1"</w:t>
      </w:r>
      <w:r w:rsidRPr="00210091">
        <w:rPr>
          <w:rFonts w:ascii="Consolas" w:hAnsi="Consolas" w:cs="Consolas"/>
          <w:noProof/>
          <w:color w:val="008080"/>
          <w:szCs w:val="20"/>
          <w:lang w:eastAsia="en-GB"/>
        </w:rPr>
        <w:t>&gt;</w:t>
      </w:r>
    </w:p>
    <w:p w14:paraId="6B80AC80" w14:textId="77777777" w:rsidR="00BC6EAA" w:rsidRPr="00210091" w:rsidRDefault="00BC6EAA" w:rsidP="00210091">
      <w:pPr>
        <w:pBdr>
          <w:top w:val="single" w:sz="4" w:space="1" w:color="auto"/>
          <w:left w:val="single" w:sz="4" w:space="4" w:color="auto"/>
          <w:bottom w:val="single" w:sz="4" w:space="1" w:color="auto"/>
          <w:right w:val="single" w:sz="4" w:space="4" w:color="auto"/>
        </w:pBdr>
        <w:autoSpaceDE w:val="0"/>
        <w:autoSpaceDN w:val="0"/>
        <w:adjustRightInd w:val="0"/>
        <w:spacing w:after="0"/>
        <w:ind w:firstLine="720"/>
        <w:jc w:val="left"/>
        <w:rPr>
          <w:rFonts w:ascii="Consolas" w:hAnsi="Consolas" w:cs="Consolas"/>
          <w:noProof/>
          <w:szCs w:val="20"/>
          <w:lang w:eastAsia="en-GB"/>
        </w:rPr>
      </w:pPr>
      <w:r w:rsidRPr="00210091">
        <w:rPr>
          <w:rFonts w:ascii="Consolas" w:hAnsi="Consolas" w:cs="Consolas"/>
          <w:noProof/>
          <w:color w:val="008080"/>
          <w:szCs w:val="20"/>
          <w:lang w:eastAsia="en-GB"/>
        </w:rPr>
        <w:t>&lt;</w:t>
      </w:r>
      <w:r w:rsidRPr="00210091">
        <w:rPr>
          <w:rFonts w:ascii="Consolas" w:hAnsi="Consolas" w:cs="Consolas"/>
          <w:noProof/>
          <w:color w:val="3F7F7F"/>
          <w:szCs w:val="20"/>
          <w:lang w:eastAsia="en-GB"/>
        </w:rPr>
        <w:t>CardProfiles</w:t>
      </w:r>
      <w:r w:rsidRPr="00210091">
        <w:rPr>
          <w:rFonts w:ascii="Consolas" w:hAnsi="Consolas" w:cs="Consolas"/>
          <w:noProof/>
          <w:color w:val="008080"/>
          <w:szCs w:val="20"/>
          <w:lang w:eastAsia="en-GB"/>
        </w:rPr>
        <w:t>&gt;</w:t>
      </w:r>
    </w:p>
    <w:p w14:paraId="426689E2" w14:textId="77777777" w:rsidR="00D72A21" w:rsidRPr="00CD7A9C" w:rsidRDefault="00D72A21" w:rsidP="00D72A21">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noProof/>
          <w:szCs w:val="20"/>
          <w:lang w:val="pt-PT" w:eastAsia="en-GB"/>
        </w:rPr>
      </w:pPr>
      <w:r w:rsidRPr="00210091">
        <w:rPr>
          <w:rFonts w:ascii="Consolas" w:hAnsi="Consolas" w:cs="Consolas"/>
          <w:noProof/>
          <w:color w:val="000000"/>
          <w:szCs w:val="20"/>
          <w:lang w:eastAsia="en-GB"/>
        </w:rPr>
        <w:t xml:space="preserve">        </w:t>
      </w:r>
      <w:r w:rsidRPr="00CD7A9C">
        <w:rPr>
          <w:rFonts w:ascii="Consolas" w:hAnsi="Consolas" w:cs="Consolas"/>
          <w:noProof/>
          <w:color w:val="008080"/>
          <w:szCs w:val="20"/>
          <w:lang w:val="pt-PT" w:eastAsia="en-GB"/>
        </w:rPr>
        <w:t>&lt;</w:t>
      </w:r>
      <w:r w:rsidRPr="00CD7A9C">
        <w:rPr>
          <w:rFonts w:ascii="Consolas" w:hAnsi="Consolas" w:cs="Consolas"/>
          <w:noProof/>
          <w:color w:val="3F7F7F"/>
          <w:szCs w:val="20"/>
          <w:lang w:val="pt-PT" w:eastAsia="en-GB"/>
        </w:rPr>
        <w:t>CardProfile</w:t>
      </w:r>
      <w:r w:rsidRPr="00CD7A9C">
        <w:rPr>
          <w:rFonts w:ascii="Consolas" w:hAnsi="Consolas" w:cs="Consolas"/>
          <w:noProof/>
          <w:color w:val="008080"/>
          <w:szCs w:val="20"/>
          <w:lang w:val="pt-PT" w:eastAsia="en-GB"/>
        </w:rPr>
        <w:t>&gt;</w:t>
      </w:r>
    </w:p>
    <w:p w14:paraId="72C485C8" w14:textId="77777777" w:rsidR="00D72A21" w:rsidRPr="00CD7A9C" w:rsidRDefault="00D72A21" w:rsidP="00D72A21">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noProof/>
          <w:szCs w:val="20"/>
          <w:lang w:val="pt-PT" w:eastAsia="en-GB"/>
        </w:rPr>
      </w:pPr>
      <w:r w:rsidRPr="00CD7A9C">
        <w:rPr>
          <w:rFonts w:ascii="Consolas" w:hAnsi="Consolas" w:cs="Consolas"/>
          <w:noProof/>
          <w:color w:val="000000"/>
          <w:szCs w:val="20"/>
          <w:lang w:val="pt-PT" w:eastAsia="en-GB"/>
        </w:rPr>
        <w:t xml:space="preserve">            </w:t>
      </w:r>
      <w:r w:rsidRPr="00CD7A9C">
        <w:rPr>
          <w:rFonts w:ascii="Consolas" w:hAnsi="Consolas" w:cs="Consolas"/>
          <w:noProof/>
          <w:color w:val="008080"/>
          <w:szCs w:val="20"/>
          <w:lang w:val="pt-PT" w:eastAsia="en-GB"/>
        </w:rPr>
        <w:t>&lt;</w:t>
      </w:r>
      <w:r w:rsidRPr="00CD7A9C">
        <w:rPr>
          <w:rFonts w:ascii="Consolas" w:hAnsi="Consolas" w:cs="Consolas"/>
          <w:noProof/>
          <w:color w:val="3F7F7F"/>
          <w:szCs w:val="20"/>
          <w:lang w:val="pt-PT" w:eastAsia="en-GB"/>
        </w:rPr>
        <w:t>ATR</w:t>
      </w:r>
      <w:r w:rsidRPr="00CD7A9C">
        <w:rPr>
          <w:rFonts w:ascii="Consolas" w:hAnsi="Consolas" w:cs="Consolas"/>
          <w:noProof/>
          <w:color w:val="008080"/>
          <w:szCs w:val="20"/>
          <w:lang w:val="pt-PT" w:eastAsia="en-GB"/>
        </w:rPr>
        <w:t>&gt;</w:t>
      </w:r>
      <w:r w:rsidRPr="00CD7A9C">
        <w:rPr>
          <w:rFonts w:ascii="Consolas" w:hAnsi="Consolas" w:cs="Consolas"/>
          <w:noProof/>
          <w:color w:val="000000"/>
          <w:szCs w:val="20"/>
          <w:lang w:val="pt-PT" w:eastAsia="en-GB"/>
        </w:rPr>
        <w:t>3B 7D 94 00 00 80 31 80 65 B0 83 02 04 7E 83 00 90 00</w:t>
      </w:r>
      <w:r w:rsidRPr="00CD7A9C">
        <w:rPr>
          <w:rFonts w:ascii="Consolas" w:hAnsi="Consolas" w:cs="Consolas"/>
          <w:noProof/>
          <w:color w:val="008080"/>
          <w:szCs w:val="20"/>
          <w:lang w:val="pt-PT" w:eastAsia="en-GB"/>
        </w:rPr>
        <w:t>&lt;/</w:t>
      </w:r>
      <w:r w:rsidRPr="00CD7A9C">
        <w:rPr>
          <w:rFonts w:ascii="Consolas" w:hAnsi="Consolas" w:cs="Consolas"/>
          <w:noProof/>
          <w:color w:val="3F7F7F"/>
          <w:szCs w:val="20"/>
          <w:lang w:val="pt-PT" w:eastAsia="en-GB"/>
        </w:rPr>
        <w:t>ATR</w:t>
      </w:r>
      <w:r w:rsidRPr="00CD7A9C">
        <w:rPr>
          <w:rFonts w:ascii="Consolas" w:hAnsi="Consolas" w:cs="Consolas"/>
          <w:noProof/>
          <w:color w:val="008080"/>
          <w:szCs w:val="20"/>
          <w:lang w:val="pt-PT" w:eastAsia="en-GB"/>
        </w:rPr>
        <w:t>&gt;</w:t>
      </w:r>
    </w:p>
    <w:p w14:paraId="784D2BF6" w14:textId="77777777" w:rsidR="00D72A21" w:rsidRPr="00184F7C" w:rsidRDefault="00D72A21" w:rsidP="00D72A21">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noProof/>
          <w:color w:val="008080"/>
          <w:szCs w:val="20"/>
          <w:lang w:eastAsia="en-GB"/>
        </w:rPr>
      </w:pPr>
      <w:r w:rsidRPr="00CD7A9C">
        <w:rPr>
          <w:rFonts w:ascii="Consolas" w:hAnsi="Consolas" w:cs="Consolas"/>
          <w:noProof/>
          <w:color w:val="000000"/>
          <w:szCs w:val="20"/>
          <w:lang w:val="pt-PT" w:eastAsia="en-GB"/>
        </w:rPr>
        <w:t xml:space="preserve">            </w:t>
      </w:r>
      <w:r w:rsidRPr="00184F7C">
        <w:rPr>
          <w:rFonts w:ascii="Consolas" w:hAnsi="Consolas" w:cs="Consolas"/>
          <w:noProof/>
          <w:color w:val="008080"/>
          <w:szCs w:val="20"/>
          <w:lang w:eastAsia="en-GB"/>
        </w:rPr>
        <w:t>&lt;</w:t>
      </w:r>
      <w:r w:rsidRPr="00184F7C">
        <w:rPr>
          <w:rFonts w:ascii="Consolas" w:hAnsi="Consolas" w:cs="Consolas"/>
          <w:noProof/>
          <w:color w:val="3F7F7F"/>
          <w:szCs w:val="20"/>
          <w:lang w:eastAsia="en-GB"/>
        </w:rPr>
        <w:t>Description</w:t>
      </w:r>
      <w:r w:rsidRPr="00184F7C">
        <w:rPr>
          <w:rFonts w:ascii="Consolas" w:hAnsi="Consolas" w:cs="Consolas"/>
          <w:noProof/>
          <w:color w:val="008080"/>
          <w:szCs w:val="20"/>
          <w:lang w:eastAsia="en-GB"/>
        </w:rPr>
        <w:t>&gt;</w:t>
      </w:r>
      <w:r w:rsidRPr="00184F7C">
        <w:rPr>
          <w:rFonts w:ascii="Consolas" w:hAnsi="Consolas" w:cs="Consolas"/>
          <w:noProof/>
          <w:color w:val="000000"/>
          <w:szCs w:val="20"/>
          <w:lang w:eastAsia="en-GB"/>
        </w:rPr>
        <w:t>LuxTrust</w:t>
      </w:r>
      <w:r w:rsidRPr="00184F7C">
        <w:rPr>
          <w:rFonts w:ascii="Consolas" w:hAnsi="Consolas" w:cs="Consolas"/>
          <w:noProof/>
          <w:color w:val="008080"/>
          <w:szCs w:val="20"/>
          <w:lang w:eastAsia="en-GB"/>
        </w:rPr>
        <w:t>&lt;/</w:t>
      </w:r>
      <w:r w:rsidRPr="00184F7C">
        <w:rPr>
          <w:rFonts w:ascii="Consolas" w:hAnsi="Consolas" w:cs="Consolas"/>
          <w:noProof/>
          <w:color w:val="3F7F7F"/>
          <w:szCs w:val="20"/>
          <w:lang w:eastAsia="en-GB"/>
        </w:rPr>
        <w:t>Description</w:t>
      </w:r>
      <w:r w:rsidRPr="00184F7C">
        <w:rPr>
          <w:rFonts w:ascii="Consolas" w:hAnsi="Consolas" w:cs="Consolas"/>
          <w:noProof/>
          <w:color w:val="008080"/>
          <w:szCs w:val="20"/>
          <w:lang w:eastAsia="en-GB"/>
        </w:rPr>
        <w:t>&gt;</w:t>
      </w:r>
    </w:p>
    <w:p w14:paraId="439C6232" w14:textId="77777777" w:rsidR="00C20602" w:rsidRPr="00184F7C" w:rsidRDefault="00C20602" w:rsidP="00D72A21">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noProof/>
          <w:szCs w:val="20"/>
          <w:lang w:eastAsia="en-GB"/>
        </w:rPr>
      </w:pPr>
      <w:r w:rsidRPr="00184F7C">
        <w:rPr>
          <w:rFonts w:ascii="Consolas" w:hAnsi="Consolas" w:cs="Consolas"/>
          <w:noProof/>
          <w:color w:val="000000"/>
          <w:szCs w:val="20"/>
          <w:lang w:eastAsia="en-GB"/>
        </w:rPr>
        <w:t xml:space="preserve">            </w:t>
      </w:r>
      <w:r w:rsidRPr="00184F7C">
        <w:rPr>
          <w:rFonts w:ascii="Consolas" w:hAnsi="Consolas" w:cs="Consolas"/>
          <w:noProof/>
          <w:color w:val="008080"/>
          <w:szCs w:val="20"/>
          <w:lang w:eastAsia="en-GB"/>
        </w:rPr>
        <w:t>&lt;</w:t>
      </w:r>
      <w:r w:rsidRPr="00184F7C">
        <w:rPr>
          <w:rFonts w:ascii="Consolas" w:hAnsi="Consolas" w:cs="Consolas"/>
          <w:noProof/>
          <w:color w:val="3F7F7F"/>
          <w:szCs w:val="20"/>
          <w:lang w:eastAsia="en-GB"/>
        </w:rPr>
        <w:t>URL</w:t>
      </w:r>
      <w:r w:rsidRPr="00184F7C">
        <w:rPr>
          <w:rFonts w:ascii="Consolas" w:hAnsi="Consolas" w:cs="Consolas"/>
          <w:noProof/>
          <w:color w:val="008080"/>
          <w:szCs w:val="20"/>
          <w:lang w:eastAsia="en-GB"/>
        </w:rPr>
        <w:t>&gt;</w:t>
      </w:r>
      <w:r w:rsidRPr="00184F7C">
        <w:rPr>
          <w:rFonts w:ascii="Consolas" w:hAnsi="Consolas" w:cs="Consolas"/>
          <w:noProof/>
          <w:color w:val="000000"/>
          <w:szCs w:val="20"/>
          <w:lang w:eastAsia="en-GB"/>
        </w:rPr>
        <w:t>http://www.luxtrust.lu/fr/simple/189</w:t>
      </w:r>
      <w:r w:rsidRPr="00184F7C">
        <w:rPr>
          <w:rFonts w:ascii="Consolas" w:hAnsi="Consolas" w:cs="Consolas"/>
          <w:noProof/>
          <w:color w:val="008080"/>
          <w:szCs w:val="20"/>
          <w:lang w:eastAsia="en-GB"/>
        </w:rPr>
        <w:t>&lt;/</w:t>
      </w:r>
      <w:r w:rsidRPr="00184F7C">
        <w:rPr>
          <w:rFonts w:ascii="Consolas" w:hAnsi="Consolas" w:cs="Consolas"/>
          <w:noProof/>
          <w:color w:val="3F7F7F"/>
          <w:szCs w:val="20"/>
          <w:lang w:eastAsia="en-GB"/>
        </w:rPr>
        <w:t>URL</w:t>
      </w:r>
      <w:r w:rsidRPr="00184F7C">
        <w:rPr>
          <w:rFonts w:ascii="Consolas" w:hAnsi="Consolas" w:cs="Consolas"/>
          <w:noProof/>
          <w:color w:val="008080"/>
          <w:szCs w:val="20"/>
          <w:lang w:eastAsia="en-GB"/>
        </w:rPr>
        <w:t>&gt;</w:t>
      </w:r>
    </w:p>
    <w:p w14:paraId="616FEC4F" w14:textId="77777777" w:rsidR="00D72A21" w:rsidRPr="00951E22" w:rsidRDefault="00D72A21" w:rsidP="00D72A21">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noProof/>
          <w:szCs w:val="20"/>
          <w:lang w:val="pt-PT" w:eastAsia="en-GB"/>
        </w:rPr>
      </w:pPr>
      <w:r w:rsidRPr="00184F7C">
        <w:rPr>
          <w:rFonts w:ascii="Consolas" w:hAnsi="Consolas" w:cs="Consolas"/>
          <w:noProof/>
          <w:color w:val="000000"/>
          <w:szCs w:val="20"/>
          <w:lang w:eastAsia="en-GB"/>
        </w:rPr>
        <w:t xml:space="preserve">            </w:t>
      </w:r>
      <w:r w:rsidRPr="00951E22">
        <w:rPr>
          <w:rFonts w:ascii="Consolas" w:hAnsi="Consolas" w:cs="Consolas"/>
          <w:noProof/>
          <w:color w:val="008080"/>
          <w:szCs w:val="20"/>
          <w:lang w:val="pt-PT" w:eastAsia="en-GB"/>
        </w:rPr>
        <w:t>&lt;</w:t>
      </w:r>
      <w:r w:rsidRPr="00951E22">
        <w:rPr>
          <w:rFonts w:ascii="Consolas" w:hAnsi="Consolas" w:cs="Consolas"/>
          <w:noProof/>
          <w:color w:val="3F7F7F"/>
          <w:szCs w:val="20"/>
          <w:lang w:val="pt-PT" w:eastAsia="en-GB"/>
        </w:rPr>
        <w:t>APIContext</w:t>
      </w:r>
      <w:r w:rsidRPr="00951E22">
        <w:rPr>
          <w:rFonts w:ascii="Consolas" w:hAnsi="Consolas" w:cs="Consolas"/>
          <w:noProof/>
          <w:color w:val="008080"/>
          <w:szCs w:val="20"/>
          <w:lang w:val="pt-PT" w:eastAsia="en-GB"/>
        </w:rPr>
        <w:t>&gt;</w:t>
      </w:r>
    </w:p>
    <w:p w14:paraId="1DC96BDE" w14:textId="77777777" w:rsidR="00D72A21" w:rsidRPr="00951E22" w:rsidRDefault="00D72A21" w:rsidP="00D72A21">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noProof/>
          <w:szCs w:val="20"/>
          <w:lang w:val="pt-PT" w:eastAsia="en-GB"/>
        </w:rPr>
      </w:pPr>
      <w:r w:rsidRPr="00951E22">
        <w:rPr>
          <w:rFonts w:ascii="Consolas" w:hAnsi="Consolas" w:cs="Consolas"/>
          <w:noProof/>
          <w:color w:val="000000"/>
          <w:szCs w:val="20"/>
          <w:lang w:val="pt-PT" w:eastAsia="en-GB"/>
        </w:rPr>
        <w:t xml:space="preserve">                </w:t>
      </w:r>
      <w:r w:rsidRPr="00951E22">
        <w:rPr>
          <w:rFonts w:ascii="Consolas" w:hAnsi="Consolas" w:cs="Consolas"/>
          <w:noProof/>
          <w:color w:val="008080"/>
          <w:szCs w:val="20"/>
          <w:lang w:val="pt-PT" w:eastAsia="en-GB"/>
        </w:rPr>
        <w:t>&lt;</w:t>
      </w:r>
      <w:r w:rsidRPr="00951E22">
        <w:rPr>
          <w:rFonts w:ascii="Consolas" w:hAnsi="Consolas" w:cs="Consolas"/>
          <w:noProof/>
          <w:color w:val="3F7F7F"/>
          <w:szCs w:val="20"/>
          <w:lang w:val="pt-PT" w:eastAsia="en-GB"/>
        </w:rPr>
        <w:t>API</w:t>
      </w:r>
      <w:r w:rsidRPr="00951E22">
        <w:rPr>
          <w:rFonts w:ascii="Consolas" w:hAnsi="Consolas" w:cs="Consolas"/>
          <w:noProof/>
          <w:color w:val="008080"/>
          <w:szCs w:val="20"/>
          <w:lang w:val="pt-PT" w:eastAsia="en-GB"/>
        </w:rPr>
        <w:t>&gt;</w:t>
      </w:r>
      <w:r w:rsidRPr="00951E22">
        <w:rPr>
          <w:rFonts w:ascii="Consolas" w:hAnsi="Consolas" w:cs="Consolas"/>
          <w:noProof/>
          <w:color w:val="000000"/>
          <w:szCs w:val="20"/>
          <w:lang w:val="pt-PT" w:eastAsia="en-GB"/>
        </w:rPr>
        <w:t>MSCAPI</w:t>
      </w:r>
      <w:r w:rsidRPr="00951E22">
        <w:rPr>
          <w:rFonts w:ascii="Consolas" w:hAnsi="Consolas" w:cs="Consolas"/>
          <w:noProof/>
          <w:color w:val="008080"/>
          <w:szCs w:val="20"/>
          <w:lang w:val="pt-PT" w:eastAsia="en-GB"/>
        </w:rPr>
        <w:t>&lt;/</w:t>
      </w:r>
      <w:r w:rsidRPr="00951E22">
        <w:rPr>
          <w:rFonts w:ascii="Consolas" w:hAnsi="Consolas" w:cs="Consolas"/>
          <w:noProof/>
          <w:color w:val="3F7F7F"/>
          <w:szCs w:val="20"/>
          <w:lang w:val="pt-PT" w:eastAsia="en-GB"/>
        </w:rPr>
        <w:t>API</w:t>
      </w:r>
      <w:r w:rsidRPr="00951E22">
        <w:rPr>
          <w:rFonts w:ascii="Consolas" w:hAnsi="Consolas" w:cs="Consolas"/>
          <w:noProof/>
          <w:color w:val="008080"/>
          <w:szCs w:val="20"/>
          <w:lang w:val="pt-PT" w:eastAsia="en-GB"/>
        </w:rPr>
        <w:t>&gt;</w:t>
      </w:r>
    </w:p>
    <w:p w14:paraId="533BDCF8" w14:textId="77777777" w:rsidR="00D72A21" w:rsidRPr="00951E22" w:rsidRDefault="00D72A21" w:rsidP="00D72A21">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noProof/>
          <w:szCs w:val="20"/>
          <w:lang w:val="pt-PT" w:eastAsia="en-GB"/>
        </w:rPr>
      </w:pPr>
      <w:r w:rsidRPr="00951E22">
        <w:rPr>
          <w:rFonts w:ascii="Consolas" w:hAnsi="Consolas" w:cs="Consolas"/>
          <w:noProof/>
          <w:color w:val="000000"/>
          <w:szCs w:val="20"/>
          <w:lang w:val="pt-PT" w:eastAsia="en-GB"/>
        </w:rPr>
        <w:t xml:space="preserve">                </w:t>
      </w:r>
      <w:r w:rsidRPr="00951E22">
        <w:rPr>
          <w:rFonts w:ascii="Consolas" w:hAnsi="Consolas" w:cs="Consolas"/>
          <w:noProof/>
          <w:color w:val="008080"/>
          <w:szCs w:val="20"/>
          <w:lang w:val="pt-PT" w:eastAsia="en-GB"/>
        </w:rPr>
        <w:t>&lt;</w:t>
      </w:r>
      <w:r w:rsidRPr="00951E22">
        <w:rPr>
          <w:rFonts w:ascii="Consolas" w:hAnsi="Consolas" w:cs="Consolas"/>
          <w:noProof/>
          <w:color w:val="3F7F7F"/>
          <w:szCs w:val="20"/>
          <w:lang w:val="pt-PT" w:eastAsia="en-GB"/>
        </w:rPr>
        <w:t>OS</w:t>
      </w:r>
      <w:r w:rsidRPr="00951E22">
        <w:rPr>
          <w:rFonts w:ascii="Consolas" w:hAnsi="Consolas" w:cs="Consolas"/>
          <w:noProof/>
          <w:color w:val="008080"/>
          <w:szCs w:val="20"/>
          <w:lang w:val="pt-PT" w:eastAsia="en-GB"/>
        </w:rPr>
        <w:t>&gt;</w:t>
      </w:r>
      <w:r w:rsidRPr="00951E22">
        <w:rPr>
          <w:rFonts w:ascii="Consolas" w:hAnsi="Consolas" w:cs="Consolas"/>
          <w:noProof/>
          <w:color w:val="000000"/>
          <w:szCs w:val="20"/>
          <w:lang w:val="pt-PT" w:eastAsia="en-GB"/>
        </w:rPr>
        <w:t>windows</w:t>
      </w:r>
      <w:r w:rsidRPr="00951E22">
        <w:rPr>
          <w:rFonts w:ascii="Consolas" w:hAnsi="Consolas" w:cs="Consolas"/>
          <w:noProof/>
          <w:color w:val="008080"/>
          <w:szCs w:val="20"/>
          <w:lang w:val="pt-PT" w:eastAsia="en-GB"/>
        </w:rPr>
        <w:t>&lt;/</w:t>
      </w:r>
      <w:r w:rsidRPr="00951E22">
        <w:rPr>
          <w:rFonts w:ascii="Consolas" w:hAnsi="Consolas" w:cs="Consolas"/>
          <w:noProof/>
          <w:color w:val="3F7F7F"/>
          <w:szCs w:val="20"/>
          <w:lang w:val="pt-PT" w:eastAsia="en-GB"/>
        </w:rPr>
        <w:t>OS</w:t>
      </w:r>
      <w:r w:rsidRPr="00951E22">
        <w:rPr>
          <w:rFonts w:ascii="Consolas" w:hAnsi="Consolas" w:cs="Consolas"/>
          <w:noProof/>
          <w:color w:val="008080"/>
          <w:szCs w:val="20"/>
          <w:lang w:val="pt-PT" w:eastAsia="en-GB"/>
        </w:rPr>
        <w:t>&gt;</w:t>
      </w:r>
    </w:p>
    <w:p w14:paraId="3A98EE36" w14:textId="77777777" w:rsidR="00D72A21" w:rsidRPr="00210091" w:rsidRDefault="00D72A21" w:rsidP="00D72A21">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noProof/>
          <w:szCs w:val="20"/>
          <w:lang w:eastAsia="en-GB"/>
        </w:rPr>
      </w:pPr>
      <w:r w:rsidRPr="00951E22">
        <w:rPr>
          <w:rFonts w:ascii="Consolas" w:hAnsi="Consolas" w:cs="Consolas"/>
          <w:noProof/>
          <w:color w:val="000000"/>
          <w:szCs w:val="20"/>
          <w:lang w:val="pt-PT" w:eastAsia="en-GB"/>
        </w:rPr>
        <w:t xml:space="preserve">                </w:t>
      </w:r>
      <w:r w:rsidRPr="00210091">
        <w:rPr>
          <w:rFonts w:ascii="Consolas" w:hAnsi="Consolas" w:cs="Consolas"/>
          <w:noProof/>
          <w:color w:val="008080"/>
          <w:szCs w:val="20"/>
          <w:lang w:eastAsia="en-GB"/>
        </w:rPr>
        <w:t>&lt;</w:t>
      </w:r>
      <w:r w:rsidRPr="00210091">
        <w:rPr>
          <w:rFonts w:ascii="Consolas" w:hAnsi="Consolas" w:cs="Consolas"/>
          <w:noProof/>
          <w:color w:val="3F7F7F"/>
          <w:szCs w:val="20"/>
          <w:lang w:eastAsia="en-GB"/>
        </w:rPr>
        <w:t>arch</w:t>
      </w:r>
      <w:r w:rsidRPr="00210091">
        <w:rPr>
          <w:rFonts w:ascii="Consolas" w:hAnsi="Consolas" w:cs="Consolas"/>
          <w:noProof/>
          <w:color w:val="008080"/>
          <w:szCs w:val="20"/>
          <w:lang w:eastAsia="en-GB"/>
        </w:rPr>
        <w:t>&gt;</w:t>
      </w:r>
      <w:r w:rsidRPr="00210091">
        <w:rPr>
          <w:rFonts w:ascii="Consolas" w:hAnsi="Consolas" w:cs="Consolas"/>
          <w:noProof/>
          <w:color w:val="000000"/>
          <w:szCs w:val="20"/>
          <w:lang w:eastAsia="en-GB"/>
        </w:rPr>
        <w:t>either</w:t>
      </w:r>
      <w:r w:rsidRPr="00210091">
        <w:rPr>
          <w:rFonts w:ascii="Consolas" w:hAnsi="Consolas" w:cs="Consolas"/>
          <w:noProof/>
          <w:color w:val="008080"/>
          <w:szCs w:val="20"/>
          <w:lang w:eastAsia="en-GB"/>
        </w:rPr>
        <w:t>&lt;/</w:t>
      </w:r>
      <w:r w:rsidRPr="00210091">
        <w:rPr>
          <w:rFonts w:ascii="Consolas" w:hAnsi="Consolas" w:cs="Consolas"/>
          <w:noProof/>
          <w:color w:val="3F7F7F"/>
          <w:szCs w:val="20"/>
          <w:lang w:eastAsia="en-GB"/>
        </w:rPr>
        <w:t>arch</w:t>
      </w:r>
      <w:r w:rsidRPr="00210091">
        <w:rPr>
          <w:rFonts w:ascii="Consolas" w:hAnsi="Consolas" w:cs="Consolas"/>
          <w:noProof/>
          <w:color w:val="008080"/>
          <w:szCs w:val="20"/>
          <w:lang w:eastAsia="en-GB"/>
        </w:rPr>
        <w:t>&gt;</w:t>
      </w:r>
    </w:p>
    <w:p w14:paraId="17F75879" w14:textId="77777777" w:rsidR="00D72A21" w:rsidRPr="00184F7C" w:rsidRDefault="00D72A21" w:rsidP="00D72A21">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noProof/>
          <w:szCs w:val="20"/>
          <w:lang w:val="es-ES_tradnl" w:eastAsia="en-GB"/>
        </w:rPr>
      </w:pPr>
      <w:r w:rsidRPr="00210091">
        <w:rPr>
          <w:rFonts w:ascii="Consolas" w:hAnsi="Consolas" w:cs="Consolas"/>
          <w:noProof/>
          <w:color w:val="000000"/>
          <w:szCs w:val="20"/>
          <w:lang w:eastAsia="en-GB"/>
        </w:rPr>
        <w:t xml:space="preserve">            </w:t>
      </w:r>
      <w:r w:rsidRPr="00184F7C">
        <w:rPr>
          <w:rFonts w:ascii="Consolas" w:hAnsi="Consolas" w:cs="Consolas"/>
          <w:noProof/>
          <w:color w:val="008080"/>
          <w:szCs w:val="20"/>
          <w:lang w:val="es-ES_tradnl" w:eastAsia="en-GB"/>
        </w:rPr>
        <w:t>&lt;/</w:t>
      </w:r>
      <w:r w:rsidRPr="00184F7C">
        <w:rPr>
          <w:rFonts w:ascii="Consolas" w:hAnsi="Consolas" w:cs="Consolas"/>
          <w:noProof/>
          <w:color w:val="3F7F7F"/>
          <w:szCs w:val="20"/>
          <w:lang w:val="es-ES_tradnl" w:eastAsia="en-GB"/>
        </w:rPr>
        <w:t>APIContext</w:t>
      </w:r>
      <w:r w:rsidRPr="00184F7C">
        <w:rPr>
          <w:rFonts w:ascii="Consolas" w:hAnsi="Consolas" w:cs="Consolas"/>
          <w:noProof/>
          <w:color w:val="008080"/>
          <w:szCs w:val="20"/>
          <w:lang w:val="es-ES_tradnl" w:eastAsia="en-GB"/>
        </w:rPr>
        <w:t>&gt;</w:t>
      </w:r>
    </w:p>
    <w:p w14:paraId="0709DF0B" w14:textId="77777777" w:rsidR="00D72A21" w:rsidRPr="00184F7C" w:rsidRDefault="00D72A21" w:rsidP="00D72A21">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noProof/>
          <w:szCs w:val="20"/>
          <w:lang w:val="es-ES_tradnl" w:eastAsia="en-GB"/>
        </w:rPr>
      </w:pPr>
      <w:r w:rsidRPr="00184F7C">
        <w:rPr>
          <w:rFonts w:ascii="Consolas" w:hAnsi="Consolas" w:cs="Consolas"/>
          <w:noProof/>
          <w:color w:val="000000"/>
          <w:szCs w:val="20"/>
          <w:lang w:val="es-ES_tradnl" w:eastAsia="en-GB"/>
        </w:rPr>
        <w:t xml:space="preserve">            </w:t>
      </w:r>
      <w:r w:rsidRPr="00184F7C">
        <w:rPr>
          <w:rFonts w:ascii="Consolas" w:hAnsi="Consolas" w:cs="Consolas"/>
          <w:noProof/>
          <w:color w:val="008080"/>
          <w:szCs w:val="20"/>
          <w:lang w:val="es-ES_tradnl" w:eastAsia="en-GB"/>
        </w:rPr>
        <w:t>&lt;</w:t>
      </w:r>
      <w:r w:rsidRPr="00184F7C">
        <w:rPr>
          <w:rFonts w:ascii="Consolas" w:hAnsi="Consolas" w:cs="Consolas"/>
          <w:noProof/>
          <w:color w:val="3F7F7F"/>
          <w:szCs w:val="20"/>
          <w:lang w:val="es-ES_tradnl" w:eastAsia="en-GB"/>
        </w:rPr>
        <w:t>APIContext</w:t>
      </w:r>
      <w:r w:rsidRPr="00184F7C">
        <w:rPr>
          <w:rFonts w:ascii="Consolas" w:hAnsi="Consolas" w:cs="Consolas"/>
          <w:noProof/>
          <w:color w:val="008080"/>
          <w:szCs w:val="20"/>
          <w:lang w:val="es-ES_tradnl" w:eastAsia="en-GB"/>
        </w:rPr>
        <w:t>&gt;</w:t>
      </w:r>
    </w:p>
    <w:p w14:paraId="20BE6E9B" w14:textId="77777777" w:rsidR="00D72A21" w:rsidRPr="00CD7A9C" w:rsidRDefault="00D72A21" w:rsidP="00D72A21">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noProof/>
          <w:szCs w:val="20"/>
          <w:lang w:val="pt-PT" w:eastAsia="en-GB"/>
        </w:rPr>
      </w:pPr>
      <w:r w:rsidRPr="00184F7C">
        <w:rPr>
          <w:rFonts w:ascii="Consolas" w:hAnsi="Consolas" w:cs="Consolas"/>
          <w:noProof/>
          <w:color w:val="000000"/>
          <w:szCs w:val="20"/>
          <w:lang w:val="es-ES_tradnl" w:eastAsia="en-GB"/>
        </w:rPr>
        <w:t xml:space="preserve">                </w:t>
      </w:r>
      <w:r w:rsidRPr="00CD7A9C">
        <w:rPr>
          <w:rFonts w:ascii="Consolas" w:hAnsi="Consolas" w:cs="Consolas"/>
          <w:noProof/>
          <w:color w:val="008080"/>
          <w:szCs w:val="20"/>
          <w:lang w:val="pt-PT" w:eastAsia="en-GB"/>
        </w:rPr>
        <w:t>&lt;</w:t>
      </w:r>
      <w:r w:rsidRPr="00CD7A9C">
        <w:rPr>
          <w:rFonts w:ascii="Consolas" w:hAnsi="Consolas" w:cs="Consolas"/>
          <w:noProof/>
          <w:color w:val="3F7F7F"/>
          <w:szCs w:val="20"/>
          <w:lang w:val="pt-PT" w:eastAsia="en-GB"/>
        </w:rPr>
        <w:t>API</w:t>
      </w:r>
      <w:r w:rsidRPr="00CD7A9C">
        <w:rPr>
          <w:rFonts w:ascii="Consolas" w:hAnsi="Consolas" w:cs="Consolas"/>
          <w:noProof/>
          <w:color w:val="008080"/>
          <w:szCs w:val="20"/>
          <w:lang w:val="pt-PT" w:eastAsia="en-GB"/>
        </w:rPr>
        <w:t>&gt;</w:t>
      </w:r>
      <w:r w:rsidRPr="00CD7A9C">
        <w:rPr>
          <w:rFonts w:ascii="Consolas" w:hAnsi="Consolas" w:cs="Consolas"/>
          <w:noProof/>
          <w:color w:val="000000"/>
          <w:szCs w:val="20"/>
          <w:lang w:val="pt-PT" w:eastAsia="en-GB"/>
        </w:rPr>
        <w:t>PKCS11</w:t>
      </w:r>
      <w:r w:rsidRPr="00CD7A9C">
        <w:rPr>
          <w:rFonts w:ascii="Consolas" w:hAnsi="Consolas" w:cs="Consolas"/>
          <w:noProof/>
          <w:color w:val="008080"/>
          <w:szCs w:val="20"/>
          <w:lang w:val="pt-PT" w:eastAsia="en-GB"/>
        </w:rPr>
        <w:t>&lt;/</w:t>
      </w:r>
      <w:r w:rsidRPr="00CD7A9C">
        <w:rPr>
          <w:rFonts w:ascii="Consolas" w:hAnsi="Consolas" w:cs="Consolas"/>
          <w:noProof/>
          <w:color w:val="3F7F7F"/>
          <w:szCs w:val="20"/>
          <w:lang w:val="pt-PT" w:eastAsia="en-GB"/>
        </w:rPr>
        <w:t>API</w:t>
      </w:r>
      <w:r w:rsidRPr="00CD7A9C">
        <w:rPr>
          <w:rFonts w:ascii="Consolas" w:hAnsi="Consolas" w:cs="Consolas"/>
          <w:noProof/>
          <w:color w:val="008080"/>
          <w:szCs w:val="20"/>
          <w:lang w:val="pt-PT" w:eastAsia="en-GB"/>
        </w:rPr>
        <w:t>&gt;</w:t>
      </w:r>
    </w:p>
    <w:p w14:paraId="44A60055" w14:textId="77777777" w:rsidR="00D72A21" w:rsidRPr="00CD7A9C" w:rsidRDefault="00D72A21" w:rsidP="00D72A21">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noProof/>
          <w:szCs w:val="20"/>
          <w:lang w:val="pt-PT" w:eastAsia="en-GB"/>
        </w:rPr>
      </w:pPr>
      <w:r w:rsidRPr="00CD7A9C">
        <w:rPr>
          <w:rFonts w:ascii="Consolas" w:hAnsi="Consolas" w:cs="Consolas"/>
          <w:noProof/>
          <w:color w:val="000000"/>
          <w:szCs w:val="20"/>
          <w:lang w:val="pt-PT" w:eastAsia="en-GB"/>
        </w:rPr>
        <w:t xml:space="preserve">                </w:t>
      </w:r>
      <w:r w:rsidRPr="00CD7A9C">
        <w:rPr>
          <w:rFonts w:ascii="Consolas" w:hAnsi="Consolas" w:cs="Consolas"/>
          <w:noProof/>
          <w:color w:val="008080"/>
          <w:szCs w:val="20"/>
          <w:lang w:val="pt-PT" w:eastAsia="en-GB"/>
        </w:rPr>
        <w:t>&lt;</w:t>
      </w:r>
      <w:r w:rsidRPr="00CD7A9C">
        <w:rPr>
          <w:rFonts w:ascii="Consolas" w:hAnsi="Consolas" w:cs="Consolas"/>
          <w:noProof/>
          <w:color w:val="3F7F7F"/>
          <w:szCs w:val="20"/>
          <w:lang w:val="pt-PT" w:eastAsia="en-GB"/>
        </w:rPr>
        <w:t>OS</w:t>
      </w:r>
      <w:r w:rsidRPr="00CD7A9C">
        <w:rPr>
          <w:rFonts w:ascii="Consolas" w:hAnsi="Consolas" w:cs="Consolas"/>
          <w:noProof/>
          <w:color w:val="008080"/>
          <w:szCs w:val="20"/>
          <w:lang w:val="pt-PT" w:eastAsia="en-GB"/>
        </w:rPr>
        <w:t>&gt;</w:t>
      </w:r>
      <w:r w:rsidRPr="00CD7A9C">
        <w:rPr>
          <w:rFonts w:ascii="Consolas" w:hAnsi="Consolas" w:cs="Consolas"/>
          <w:noProof/>
          <w:color w:val="000000"/>
          <w:szCs w:val="20"/>
          <w:lang w:val="pt-PT" w:eastAsia="en-GB"/>
        </w:rPr>
        <w:t>linux</w:t>
      </w:r>
      <w:r w:rsidRPr="00CD7A9C">
        <w:rPr>
          <w:rFonts w:ascii="Consolas" w:hAnsi="Consolas" w:cs="Consolas"/>
          <w:noProof/>
          <w:color w:val="008080"/>
          <w:szCs w:val="20"/>
          <w:lang w:val="pt-PT" w:eastAsia="en-GB"/>
        </w:rPr>
        <w:t>&lt;/</w:t>
      </w:r>
      <w:r w:rsidRPr="00CD7A9C">
        <w:rPr>
          <w:rFonts w:ascii="Consolas" w:hAnsi="Consolas" w:cs="Consolas"/>
          <w:noProof/>
          <w:color w:val="3F7F7F"/>
          <w:szCs w:val="20"/>
          <w:lang w:val="pt-PT" w:eastAsia="en-GB"/>
        </w:rPr>
        <w:t>OS</w:t>
      </w:r>
      <w:r w:rsidRPr="00CD7A9C">
        <w:rPr>
          <w:rFonts w:ascii="Consolas" w:hAnsi="Consolas" w:cs="Consolas"/>
          <w:noProof/>
          <w:color w:val="008080"/>
          <w:szCs w:val="20"/>
          <w:lang w:val="pt-PT" w:eastAsia="en-GB"/>
        </w:rPr>
        <w:t>&gt;</w:t>
      </w:r>
    </w:p>
    <w:p w14:paraId="2F67966B" w14:textId="77777777" w:rsidR="00D72A21" w:rsidRPr="00210091" w:rsidRDefault="00D72A21" w:rsidP="00D72A21">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noProof/>
          <w:szCs w:val="20"/>
          <w:lang w:eastAsia="en-GB"/>
        </w:rPr>
      </w:pPr>
      <w:r w:rsidRPr="00CD7A9C">
        <w:rPr>
          <w:rFonts w:ascii="Consolas" w:hAnsi="Consolas" w:cs="Consolas"/>
          <w:noProof/>
          <w:color w:val="000000"/>
          <w:szCs w:val="20"/>
          <w:lang w:val="pt-PT" w:eastAsia="en-GB"/>
        </w:rPr>
        <w:t xml:space="preserve">                </w:t>
      </w:r>
      <w:r w:rsidRPr="00210091">
        <w:rPr>
          <w:rFonts w:ascii="Consolas" w:hAnsi="Consolas" w:cs="Consolas"/>
          <w:noProof/>
          <w:color w:val="008080"/>
          <w:szCs w:val="20"/>
          <w:lang w:eastAsia="en-GB"/>
        </w:rPr>
        <w:t>&lt;</w:t>
      </w:r>
      <w:r w:rsidRPr="00210091">
        <w:rPr>
          <w:rFonts w:ascii="Consolas" w:hAnsi="Consolas" w:cs="Consolas"/>
          <w:noProof/>
          <w:color w:val="3F7F7F"/>
          <w:szCs w:val="20"/>
          <w:lang w:eastAsia="en-GB"/>
        </w:rPr>
        <w:t>arch</w:t>
      </w:r>
      <w:r w:rsidRPr="00210091">
        <w:rPr>
          <w:rFonts w:ascii="Consolas" w:hAnsi="Consolas" w:cs="Consolas"/>
          <w:noProof/>
          <w:color w:val="008080"/>
          <w:szCs w:val="20"/>
          <w:lang w:eastAsia="en-GB"/>
        </w:rPr>
        <w:t>&gt;</w:t>
      </w:r>
      <w:r w:rsidRPr="00210091">
        <w:rPr>
          <w:rFonts w:ascii="Consolas" w:hAnsi="Consolas" w:cs="Consolas"/>
          <w:noProof/>
          <w:color w:val="000000"/>
          <w:szCs w:val="20"/>
          <w:lang w:eastAsia="en-GB"/>
        </w:rPr>
        <w:t>either</w:t>
      </w:r>
      <w:r w:rsidRPr="00210091">
        <w:rPr>
          <w:rFonts w:ascii="Consolas" w:hAnsi="Consolas" w:cs="Consolas"/>
          <w:noProof/>
          <w:color w:val="008080"/>
          <w:szCs w:val="20"/>
          <w:lang w:eastAsia="en-GB"/>
        </w:rPr>
        <w:t>&lt;/</w:t>
      </w:r>
      <w:r w:rsidRPr="00210091">
        <w:rPr>
          <w:rFonts w:ascii="Consolas" w:hAnsi="Consolas" w:cs="Consolas"/>
          <w:noProof/>
          <w:color w:val="3F7F7F"/>
          <w:szCs w:val="20"/>
          <w:lang w:eastAsia="en-GB"/>
        </w:rPr>
        <w:t>arch</w:t>
      </w:r>
      <w:r w:rsidRPr="00210091">
        <w:rPr>
          <w:rFonts w:ascii="Consolas" w:hAnsi="Consolas" w:cs="Consolas"/>
          <w:noProof/>
          <w:color w:val="008080"/>
          <w:szCs w:val="20"/>
          <w:lang w:eastAsia="en-GB"/>
        </w:rPr>
        <w:t>&gt;</w:t>
      </w:r>
    </w:p>
    <w:p w14:paraId="34026309" w14:textId="77777777" w:rsidR="00D72A21" w:rsidRPr="00210091" w:rsidRDefault="00D72A21" w:rsidP="00D72A21">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noProof/>
          <w:szCs w:val="20"/>
          <w:lang w:eastAsia="en-GB"/>
        </w:rPr>
      </w:pPr>
      <w:r w:rsidRPr="00210091">
        <w:rPr>
          <w:rFonts w:ascii="Consolas" w:hAnsi="Consolas" w:cs="Consolas"/>
          <w:noProof/>
          <w:color w:val="000000"/>
          <w:szCs w:val="20"/>
          <w:lang w:eastAsia="en-GB"/>
        </w:rPr>
        <w:t xml:space="preserve">                </w:t>
      </w:r>
      <w:r w:rsidRPr="00210091">
        <w:rPr>
          <w:rFonts w:ascii="Consolas" w:hAnsi="Consolas" w:cs="Consolas"/>
          <w:noProof/>
          <w:color w:val="008080"/>
          <w:szCs w:val="20"/>
          <w:lang w:eastAsia="en-GB"/>
        </w:rPr>
        <w:t>&lt;</w:t>
      </w:r>
      <w:r w:rsidRPr="00210091">
        <w:rPr>
          <w:rFonts w:ascii="Consolas" w:hAnsi="Consolas" w:cs="Consolas"/>
          <w:noProof/>
          <w:color w:val="3F7F7F"/>
          <w:szCs w:val="20"/>
          <w:lang w:eastAsia="en-GB"/>
        </w:rPr>
        <w:t>libraryPath</w:t>
      </w:r>
      <w:r w:rsidRPr="00210091">
        <w:rPr>
          <w:rFonts w:ascii="Consolas" w:hAnsi="Consolas" w:cs="Consolas"/>
          <w:noProof/>
          <w:color w:val="008080"/>
          <w:szCs w:val="20"/>
          <w:lang w:eastAsia="en-GB"/>
        </w:rPr>
        <w:t>&gt;</w:t>
      </w:r>
      <w:r w:rsidRPr="00210091">
        <w:rPr>
          <w:rFonts w:ascii="Consolas" w:hAnsi="Consolas" w:cs="Consolas"/>
          <w:noProof/>
          <w:color w:val="000000"/>
          <w:szCs w:val="20"/>
          <w:lang w:eastAsia="en-GB"/>
        </w:rPr>
        <w:t>/usr/lib/ClassicClient/libgclib.so</w:t>
      </w:r>
      <w:r w:rsidRPr="00210091">
        <w:rPr>
          <w:rFonts w:ascii="Consolas" w:hAnsi="Consolas" w:cs="Consolas"/>
          <w:noProof/>
          <w:color w:val="008080"/>
          <w:szCs w:val="20"/>
          <w:lang w:eastAsia="en-GB"/>
        </w:rPr>
        <w:t>&lt;/</w:t>
      </w:r>
      <w:r w:rsidRPr="00210091">
        <w:rPr>
          <w:rFonts w:ascii="Consolas" w:hAnsi="Consolas" w:cs="Consolas"/>
          <w:noProof/>
          <w:color w:val="3F7F7F"/>
          <w:szCs w:val="20"/>
          <w:lang w:eastAsia="en-GB"/>
        </w:rPr>
        <w:t>libraryPath</w:t>
      </w:r>
      <w:r w:rsidRPr="00210091">
        <w:rPr>
          <w:rFonts w:ascii="Consolas" w:hAnsi="Consolas" w:cs="Consolas"/>
          <w:noProof/>
          <w:color w:val="008080"/>
          <w:szCs w:val="20"/>
          <w:lang w:eastAsia="en-GB"/>
        </w:rPr>
        <w:t>&gt;</w:t>
      </w:r>
    </w:p>
    <w:p w14:paraId="5A9E13C7" w14:textId="77777777" w:rsidR="00D72A21" w:rsidRDefault="00D72A21" w:rsidP="00D72A21">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noProof/>
          <w:color w:val="008080"/>
          <w:szCs w:val="20"/>
          <w:lang w:eastAsia="en-GB"/>
        </w:rPr>
      </w:pPr>
      <w:r w:rsidRPr="00210091">
        <w:rPr>
          <w:rFonts w:ascii="Consolas" w:hAnsi="Consolas" w:cs="Consolas"/>
          <w:noProof/>
          <w:color w:val="000000"/>
          <w:szCs w:val="20"/>
          <w:lang w:eastAsia="en-GB"/>
        </w:rPr>
        <w:t xml:space="preserve">            </w:t>
      </w:r>
      <w:r w:rsidRPr="00210091">
        <w:rPr>
          <w:rFonts w:ascii="Consolas" w:hAnsi="Consolas" w:cs="Consolas"/>
          <w:noProof/>
          <w:color w:val="008080"/>
          <w:szCs w:val="20"/>
          <w:lang w:eastAsia="en-GB"/>
        </w:rPr>
        <w:t>&lt;/</w:t>
      </w:r>
      <w:r w:rsidRPr="00210091">
        <w:rPr>
          <w:rFonts w:ascii="Consolas" w:hAnsi="Consolas" w:cs="Consolas"/>
          <w:noProof/>
          <w:color w:val="3F7F7F"/>
          <w:szCs w:val="20"/>
          <w:lang w:eastAsia="en-GB"/>
        </w:rPr>
        <w:t>APIContext</w:t>
      </w:r>
      <w:r w:rsidRPr="00210091">
        <w:rPr>
          <w:rFonts w:ascii="Consolas" w:hAnsi="Consolas" w:cs="Consolas"/>
          <w:noProof/>
          <w:color w:val="008080"/>
          <w:szCs w:val="20"/>
          <w:lang w:eastAsia="en-GB"/>
        </w:rPr>
        <w:t>&gt;</w:t>
      </w:r>
    </w:p>
    <w:p w14:paraId="7D69AC61" w14:textId="77777777" w:rsidR="00C20602" w:rsidRPr="00210091" w:rsidRDefault="00C20602" w:rsidP="00D72A21">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noProof/>
          <w:szCs w:val="20"/>
          <w:lang w:eastAsia="en-GB"/>
        </w:rPr>
      </w:pPr>
      <w:r w:rsidRPr="00C20602">
        <w:rPr>
          <w:rFonts w:ascii="Consolas" w:hAnsi="Consolas" w:cs="Consolas"/>
          <w:noProof/>
          <w:szCs w:val="20"/>
          <w:lang w:eastAsia="en-GB"/>
        </w:rPr>
        <w:t xml:space="preserve">            </w:t>
      </w:r>
      <w:r w:rsidRPr="00C20602">
        <w:rPr>
          <w:rFonts w:ascii="Consolas" w:hAnsi="Consolas" w:cs="Consolas"/>
          <w:noProof/>
          <w:color w:val="008080"/>
          <w:szCs w:val="20"/>
          <w:lang w:eastAsia="en-GB"/>
        </w:rPr>
        <w:t>&lt;DigestAlgorithm&gt;</w:t>
      </w:r>
      <w:r w:rsidRPr="00C20602">
        <w:rPr>
          <w:rFonts w:ascii="Consolas" w:hAnsi="Consolas" w:cs="Consolas"/>
          <w:noProof/>
          <w:color w:val="000000"/>
          <w:szCs w:val="20"/>
          <w:lang w:eastAsia="en-GB"/>
        </w:rPr>
        <w:t>SHA1</w:t>
      </w:r>
      <w:r w:rsidRPr="00C20602">
        <w:rPr>
          <w:rFonts w:ascii="Consolas" w:hAnsi="Consolas" w:cs="Consolas"/>
          <w:noProof/>
          <w:color w:val="008080"/>
          <w:szCs w:val="20"/>
          <w:lang w:eastAsia="en-GB"/>
        </w:rPr>
        <w:t>&lt;/DigestAlgorithm&gt;</w:t>
      </w:r>
    </w:p>
    <w:p w14:paraId="5A070570" w14:textId="77777777" w:rsidR="00D72A21" w:rsidRPr="00210091" w:rsidRDefault="00D72A21" w:rsidP="00D72A21">
      <w:pPr>
        <w:pBdr>
          <w:top w:val="single" w:sz="4" w:space="1" w:color="auto"/>
          <w:left w:val="single" w:sz="4" w:space="4" w:color="auto"/>
          <w:bottom w:val="single" w:sz="4" w:space="1" w:color="auto"/>
          <w:right w:val="single" w:sz="4" w:space="4" w:color="auto"/>
        </w:pBdr>
        <w:rPr>
          <w:rFonts w:ascii="Consolas" w:hAnsi="Consolas" w:cs="Consolas"/>
          <w:noProof/>
          <w:color w:val="008080"/>
          <w:szCs w:val="20"/>
          <w:lang w:eastAsia="en-GB"/>
        </w:rPr>
      </w:pPr>
      <w:r w:rsidRPr="00210091">
        <w:rPr>
          <w:rFonts w:ascii="Consolas" w:hAnsi="Consolas" w:cs="Consolas"/>
          <w:noProof/>
          <w:color w:val="000000"/>
          <w:szCs w:val="20"/>
          <w:lang w:eastAsia="en-GB"/>
        </w:rPr>
        <w:t xml:space="preserve">        </w:t>
      </w:r>
      <w:r w:rsidRPr="00210091">
        <w:rPr>
          <w:rFonts w:ascii="Consolas" w:hAnsi="Consolas" w:cs="Consolas"/>
          <w:noProof/>
          <w:color w:val="008080"/>
          <w:szCs w:val="20"/>
          <w:lang w:eastAsia="en-GB"/>
        </w:rPr>
        <w:t>&lt;/</w:t>
      </w:r>
      <w:r w:rsidRPr="00210091">
        <w:rPr>
          <w:rFonts w:ascii="Consolas" w:hAnsi="Consolas" w:cs="Consolas"/>
          <w:noProof/>
          <w:color w:val="3F7F7F"/>
          <w:szCs w:val="20"/>
          <w:lang w:eastAsia="en-GB"/>
        </w:rPr>
        <w:t>CardProfile</w:t>
      </w:r>
      <w:r w:rsidRPr="00210091">
        <w:rPr>
          <w:rFonts w:ascii="Consolas" w:hAnsi="Consolas" w:cs="Consolas"/>
          <w:noProof/>
          <w:color w:val="008080"/>
          <w:szCs w:val="20"/>
          <w:lang w:eastAsia="en-GB"/>
        </w:rPr>
        <w:t>&gt;</w:t>
      </w:r>
    </w:p>
    <w:p w14:paraId="5A6891CC" w14:textId="77777777" w:rsidR="00BC6EAA" w:rsidRPr="00210091" w:rsidRDefault="00BC6EAA" w:rsidP="00210091">
      <w:pPr>
        <w:pBdr>
          <w:top w:val="single" w:sz="4" w:space="1" w:color="auto"/>
          <w:left w:val="single" w:sz="4" w:space="4" w:color="auto"/>
          <w:bottom w:val="single" w:sz="4" w:space="1" w:color="auto"/>
          <w:right w:val="single" w:sz="4" w:space="4" w:color="auto"/>
        </w:pBdr>
        <w:autoSpaceDE w:val="0"/>
        <w:autoSpaceDN w:val="0"/>
        <w:adjustRightInd w:val="0"/>
        <w:spacing w:after="0"/>
        <w:ind w:firstLine="720"/>
        <w:jc w:val="left"/>
        <w:rPr>
          <w:rFonts w:ascii="Consolas" w:hAnsi="Consolas" w:cs="Consolas"/>
          <w:noProof/>
          <w:color w:val="008080"/>
          <w:szCs w:val="20"/>
          <w:lang w:eastAsia="en-GB"/>
        </w:rPr>
      </w:pPr>
      <w:r w:rsidRPr="00210091">
        <w:rPr>
          <w:rFonts w:ascii="Consolas" w:hAnsi="Consolas" w:cs="Consolas"/>
          <w:noProof/>
          <w:color w:val="008080"/>
          <w:szCs w:val="20"/>
          <w:lang w:eastAsia="en-GB"/>
        </w:rPr>
        <w:t>&lt;/</w:t>
      </w:r>
      <w:r w:rsidRPr="00210091">
        <w:rPr>
          <w:rFonts w:ascii="Consolas" w:hAnsi="Consolas" w:cs="Consolas"/>
          <w:noProof/>
          <w:color w:val="3F7F7F"/>
          <w:szCs w:val="20"/>
          <w:lang w:eastAsia="en-GB"/>
        </w:rPr>
        <w:t>CardProfiles</w:t>
      </w:r>
      <w:r w:rsidRPr="00210091">
        <w:rPr>
          <w:rFonts w:ascii="Consolas" w:hAnsi="Consolas" w:cs="Consolas"/>
          <w:noProof/>
          <w:color w:val="008080"/>
          <w:szCs w:val="20"/>
          <w:lang w:eastAsia="en-GB"/>
        </w:rPr>
        <w:t>&gt;</w:t>
      </w:r>
    </w:p>
    <w:p w14:paraId="78AE1F77" w14:textId="77777777" w:rsidR="00BC6EAA" w:rsidRPr="00210091" w:rsidRDefault="00BC6EAA" w:rsidP="00210091">
      <w:pPr>
        <w:pBdr>
          <w:top w:val="single" w:sz="4" w:space="1" w:color="auto"/>
          <w:left w:val="single" w:sz="4" w:space="4" w:color="auto"/>
          <w:bottom w:val="single" w:sz="4" w:space="1" w:color="auto"/>
          <w:right w:val="single" w:sz="4" w:space="4" w:color="auto"/>
        </w:pBdr>
        <w:autoSpaceDE w:val="0"/>
        <w:autoSpaceDN w:val="0"/>
        <w:adjustRightInd w:val="0"/>
        <w:spacing w:after="0"/>
        <w:ind w:firstLine="720"/>
        <w:jc w:val="left"/>
        <w:rPr>
          <w:rFonts w:ascii="Consolas" w:hAnsi="Consolas" w:cs="Consolas"/>
          <w:noProof/>
          <w:color w:val="008080"/>
          <w:szCs w:val="20"/>
          <w:lang w:eastAsia="en-GB"/>
        </w:rPr>
      </w:pPr>
      <w:r w:rsidRPr="00210091">
        <w:rPr>
          <w:rFonts w:ascii="Consolas" w:hAnsi="Consolas" w:cs="Consolas"/>
          <w:noProof/>
          <w:color w:val="008080"/>
          <w:szCs w:val="20"/>
          <w:lang w:eastAsia="en-GB"/>
        </w:rPr>
        <w:t>&lt;</w:t>
      </w:r>
      <w:r w:rsidRPr="00210091">
        <w:rPr>
          <w:rFonts w:ascii="Consolas" w:hAnsi="Consolas" w:cs="Consolas"/>
          <w:noProof/>
          <w:color w:val="3F7F7F"/>
          <w:szCs w:val="20"/>
          <w:lang w:eastAsia="en-GB"/>
        </w:rPr>
        <w:t>Defaults</w:t>
      </w:r>
      <w:r w:rsidRPr="00210091">
        <w:rPr>
          <w:rFonts w:ascii="Consolas" w:hAnsi="Consolas" w:cs="Consolas"/>
          <w:noProof/>
          <w:color w:val="008080"/>
          <w:szCs w:val="20"/>
          <w:lang w:eastAsia="en-GB"/>
        </w:rPr>
        <w:t>&gt;</w:t>
      </w:r>
    </w:p>
    <w:p w14:paraId="4AFA08B3" w14:textId="77777777" w:rsidR="00BC6EAA" w:rsidRPr="00210091" w:rsidRDefault="00BC6EAA" w:rsidP="00210091">
      <w:pPr>
        <w:pBdr>
          <w:top w:val="single" w:sz="4" w:space="1" w:color="auto"/>
          <w:left w:val="single" w:sz="4" w:space="4" w:color="auto"/>
          <w:bottom w:val="single" w:sz="4" w:space="1" w:color="auto"/>
          <w:right w:val="single" w:sz="4" w:space="4" w:color="auto"/>
        </w:pBdr>
        <w:autoSpaceDE w:val="0"/>
        <w:autoSpaceDN w:val="0"/>
        <w:adjustRightInd w:val="0"/>
        <w:spacing w:after="0"/>
        <w:ind w:firstLine="720"/>
        <w:jc w:val="left"/>
        <w:rPr>
          <w:rFonts w:ascii="Consolas" w:hAnsi="Consolas" w:cs="Consolas"/>
          <w:noProof/>
          <w:color w:val="008080"/>
          <w:szCs w:val="20"/>
          <w:lang w:eastAsia="en-GB"/>
        </w:rPr>
      </w:pPr>
      <w:r w:rsidRPr="00210091">
        <w:rPr>
          <w:rFonts w:ascii="Consolas" w:hAnsi="Consolas" w:cs="Consolas"/>
          <w:noProof/>
          <w:color w:val="008080"/>
          <w:szCs w:val="20"/>
          <w:lang w:eastAsia="en-GB"/>
        </w:rPr>
        <w:t>&lt;/</w:t>
      </w:r>
      <w:r w:rsidRPr="00210091">
        <w:rPr>
          <w:rFonts w:ascii="Consolas" w:hAnsi="Consolas" w:cs="Consolas"/>
          <w:noProof/>
          <w:color w:val="3F7F7F"/>
          <w:szCs w:val="20"/>
          <w:lang w:eastAsia="en-GB"/>
        </w:rPr>
        <w:t>Defaults</w:t>
      </w:r>
      <w:r w:rsidRPr="00210091">
        <w:rPr>
          <w:rFonts w:ascii="Consolas" w:hAnsi="Consolas" w:cs="Consolas"/>
          <w:noProof/>
          <w:color w:val="008080"/>
          <w:szCs w:val="20"/>
          <w:lang w:eastAsia="en-GB"/>
        </w:rPr>
        <w:t>&gt;</w:t>
      </w:r>
    </w:p>
    <w:p w14:paraId="752C873A" w14:textId="77777777" w:rsidR="00084402" w:rsidRDefault="00D72A21" w:rsidP="00D72A21">
      <w:pPr>
        <w:pBdr>
          <w:top w:val="single" w:sz="4" w:space="1" w:color="auto"/>
          <w:left w:val="single" w:sz="4" w:space="4" w:color="auto"/>
          <w:bottom w:val="single" w:sz="4" w:space="1" w:color="auto"/>
          <w:right w:val="single" w:sz="4" w:space="4" w:color="auto"/>
        </w:pBdr>
        <w:rPr>
          <w:rFonts w:ascii="Consolas" w:hAnsi="Consolas" w:cs="Consolas"/>
          <w:noProof/>
          <w:color w:val="3F7F7F"/>
          <w:szCs w:val="20"/>
          <w:lang w:eastAsia="en-GB"/>
        </w:rPr>
      </w:pPr>
      <w:r w:rsidRPr="00210091">
        <w:rPr>
          <w:rFonts w:ascii="Consolas" w:hAnsi="Consolas" w:cs="Consolas"/>
          <w:noProof/>
          <w:color w:val="008080"/>
          <w:szCs w:val="20"/>
          <w:lang w:eastAsia="en-GB"/>
        </w:rPr>
        <w:t>&lt;/</w:t>
      </w:r>
      <w:r w:rsidRPr="00210091">
        <w:rPr>
          <w:rFonts w:ascii="Consolas" w:hAnsi="Consolas" w:cs="Consolas"/>
          <w:noProof/>
          <w:color w:val="3F7F7F"/>
          <w:szCs w:val="20"/>
          <w:lang w:eastAsia="en-GB"/>
        </w:rPr>
        <w:t>SigningContextRepository&gt;</w:t>
      </w:r>
    </w:p>
    <w:p w14:paraId="484CB1DB" w14:textId="77777777" w:rsidR="00454082" w:rsidRDefault="00454082" w:rsidP="00454082">
      <w:pPr>
        <w:pBdr>
          <w:top w:val="single" w:sz="4" w:space="1" w:color="auto"/>
          <w:left w:val="single" w:sz="4" w:space="4" w:color="auto"/>
          <w:bottom w:val="single" w:sz="4" w:space="1" w:color="auto"/>
          <w:right w:val="single" w:sz="4" w:space="4" w:color="auto"/>
        </w:pBdr>
        <w:rPr>
          <w:rFonts w:ascii="Consolas" w:hAnsi="Consolas" w:cs="Consolas"/>
          <w:noProof/>
          <w:color w:val="3F7F7F"/>
          <w:szCs w:val="20"/>
          <w:lang w:eastAsia="en-GB"/>
        </w:rPr>
      </w:pPr>
      <w:r w:rsidRPr="00210091">
        <w:rPr>
          <w:rFonts w:ascii="Consolas" w:hAnsi="Consolas" w:cs="Consolas"/>
          <w:noProof/>
          <w:color w:val="008080"/>
          <w:szCs w:val="20"/>
          <w:lang w:eastAsia="en-GB"/>
        </w:rPr>
        <w:t>&lt;</w:t>
      </w:r>
      <w:r w:rsidRPr="00210091">
        <w:rPr>
          <w:rFonts w:ascii="Consolas" w:hAnsi="Consolas" w:cs="Consolas"/>
          <w:noProof/>
          <w:color w:val="3F7F7F"/>
          <w:szCs w:val="20"/>
          <w:lang w:eastAsia="en-GB"/>
        </w:rPr>
        <w:t>Signing</w:t>
      </w:r>
      <w:r>
        <w:rPr>
          <w:rFonts w:ascii="Consolas" w:hAnsi="Consolas" w:cs="Consolas"/>
          <w:noProof/>
          <w:color w:val="3F7F7F"/>
          <w:szCs w:val="20"/>
          <w:lang w:eastAsia="en-GB"/>
        </w:rPr>
        <w:t>Methods</w:t>
      </w:r>
      <w:r w:rsidRPr="00210091">
        <w:rPr>
          <w:rFonts w:ascii="Consolas" w:hAnsi="Consolas" w:cs="Consolas"/>
          <w:noProof/>
          <w:color w:val="3F7F7F"/>
          <w:szCs w:val="20"/>
          <w:lang w:eastAsia="en-GB"/>
        </w:rPr>
        <w:t>&gt;</w:t>
      </w:r>
    </w:p>
    <w:p w14:paraId="41500D14" w14:textId="77777777" w:rsidR="00454082" w:rsidRPr="00210091" w:rsidRDefault="00454082" w:rsidP="00D72A21">
      <w:pPr>
        <w:pBdr>
          <w:top w:val="single" w:sz="4" w:space="1" w:color="auto"/>
          <w:left w:val="single" w:sz="4" w:space="4" w:color="auto"/>
          <w:bottom w:val="single" w:sz="4" w:space="1" w:color="auto"/>
          <w:right w:val="single" w:sz="4" w:space="4" w:color="auto"/>
        </w:pBdr>
        <w:rPr>
          <w:rFonts w:ascii="Consolas" w:hAnsi="Consolas" w:cs="Consolas"/>
          <w:noProof/>
          <w:color w:val="3F7F7F"/>
          <w:szCs w:val="20"/>
          <w:lang w:eastAsia="en-GB"/>
        </w:rPr>
      </w:pPr>
      <w:r w:rsidRPr="00210091">
        <w:rPr>
          <w:rFonts w:ascii="Consolas" w:hAnsi="Consolas" w:cs="Consolas"/>
          <w:noProof/>
          <w:color w:val="008080"/>
          <w:szCs w:val="20"/>
          <w:lang w:eastAsia="en-GB"/>
        </w:rPr>
        <w:t>&lt;</w:t>
      </w:r>
      <w:r>
        <w:rPr>
          <w:rFonts w:ascii="Consolas" w:hAnsi="Consolas" w:cs="Consolas"/>
          <w:noProof/>
          <w:color w:val="008080"/>
          <w:szCs w:val="20"/>
          <w:lang w:eastAsia="en-GB"/>
        </w:rPr>
        <w:t>/</w:t>
      </w:r>
      <w:r w:rsidRPr="00210091">
        <w:rPr>
          <w:rFonts w:ascii="Consolas" w:hAnsi="Consolas" w:cs="Consolas"/>
          <w:noProof/>
          <w:color w:val="3F7F7F"/>
          <w:szCs w:val="20"/>
          <w:lang w:eastAsia="en-GB"/>
        </w:rPr>
        <w:t>Signing</w:t>
      </w:r>
      <w:r>
        <w:rPr>
          <w:rFonts w:ascii="Consolas" w:hAnsi="Consolas" w:cs="Consolas"/>
          <w:noProof/>
          <w:color w:val="3F7F7F"/>
          <w:szCs w:val="20"/>
          <w:lang w:eastAsia="en-GB"/>
        </w:rPr>
        <w:t>Methods</w:t>
      </w:r>
      <w:r w:rsidRPr="00210091">
        <w:rPr>
          <w:rFonts w:ascii="Consolas" w:hAnsi="Consolas" w:cs="Consolas"/>
          <w:noProof/>
          <w:color w:val="3F7F7F"/>
          <w:szCs w:val="20"/>
          <w:lang w:eastAsia="en-GB"/>
        </w:rPr>
        <w:t>&gt;</w:t>
      </w:r>
    </w:p>
    <w:p w14:paraId="37128F09" w14:textId="77777777" w:rsidR="009277C3" w:rsidRPr="00210091" w:rsidRDefault="00E7528C" w:rsidP="00D72A21">
      <w:r w:rsidRPr="00210091">
        <w:t>In the current implementation, the card repository XML file is loaded on each access but parsed only when there is a change. In order to ensure that the modification to the XML file was correctly done, the signing service should be used</w:t>
      </w:r>
      <w:r w:rsidR="00BC6EAA" w:rsidRPr="00210091">
        <w:t>. XML validation errors will be logged in the application log, however the service will continue to function if the XML is well formed.</w:t>
      </w:r>
    </w:p>
    <w:p w14:paraId="5E060CC8" w14:textId="77777777" w:rsidR="009277C3" w:rsidRPr="00210091" w:rsidRDefault="009277C3" w:rsidP="00210091">
      <w:pPr>
        <w:pStyle w:val="Heading3"/>
        <w:pageBreakBefore/>
        <w:rPr>
          <w:lang w:val="en-GB"/>
        </w:rPr>
      </w:pPr>
      <w:bookmarkStart w:id="103" w:name="_Ref350843217"/>
      <w:bookmarkStart w:id="104" w:name="_Toc413924073"/>
      <w:r w:rsidRPr="00210091">
        <w:rPr>
          <w:lang w:val="en-GB"/>
        </w:rPr>
        <w:t>Card Profiles</w:t>
      </w:r>
      <w:bookmarkEnd w:id="103"/>
      <w:bookmarkEnd w:id="104"/>
    </w:p>
    <w:p w14:paraId="29253D8F" w14:textId="77777777" w:rsidR="009277C3" w:rsidRDefault="009277C3" w:rsidP="00D72A21">
      <w:r w:rsidRPr="00A40B46">
        <w:t xml:space="preserve">The card profiles are defined using the </w:t>
      </w:r>
      <w:r w:rsidRPr="00210091">
        <w:rPr>
          <w:i/>
        </w:rPr>
        <w:t>CardProfile</w:t>
      </w:r>
      <w:r w:rsidRPr="00A40B46">
        <w:t xml:space="preserve"> XML element. </w:t>
      </w:r>
    </w:p>
    <w:p w14:paraId="14B755D1" w14:textId="77777777" w:rsidR="00210091" w:rsidRPr="00A40B46" w:rsidRDefault="00210091" w:rsidP="00D72A21">
      <w:r w:rsidRPr="00210091">
        <w:t>A new CardProfile APIContext should not be added to the repository until it has been tested (or, at least the CardProfile APIContext should be tested soon after it has been added). An incorrect Card Profile APIContext will most often result in a failure of the service for that card, whereas if the Card Profile APIContext is simply not present the user may still be able to use the Signing Service.</w:t>
      </w:r>
    </w:p>
    <w:p w14:paraId="5863F59C" w14:textId="77777777" w:rsidR="00D72A21" w:rsidRDefault="00D72A21" w:rsidP="00D72A21">
      <w:r w:rsidRPr="00210091">
        <w:t>The ATR in general uniquely identifies a smart card type. However, note that the ATR may in some cases also depend on the operating system (A simple way to obtain the ATR for a card in your possession</w:t>
      </w:r>
      <w:r w:rsidR="002C060A" w:rsidRPr="00210091">
        <w:t xml:space="preserve"> is to use the </w:t>
      </w:r>
      <w:r w:rsidR="006853F9" w:rsidRPr="00210091">
        <w:t>S</w:t>
      </w:r>
      <w:r w:rsidR="002C060A" w:rsidRPr="00210091">
        <w:t xml:space="preserve">igning </w:t>
      </w:r>
      <w:r w:rsidR="006853F9" w:rsidRPr="00210091">
        <w:t>S</w:t>
      </w:r>
      <w:r w:rsidR="002C060A" w:rsidRPr="00210091">
        <w:t xml:space="preserve">ervice and look in the applet log (refer to section </w:t>
      </w:r>
      <w:r w:rsidR="002C060A" w:rsidRPr="00210091">
        <w:fldChar w:fldCharType="begin"/>
      </w:r>
      <w:r w:rsidR="002C060A" w:rsidRPr="00210091">
        <w:instrText xml:space="preserve"> REF _Ref346111209 \r \h </w:instrText>
      </w:r>
      <w:r w:rsidR="002C060A" w:rsidRPr="00210091">
        <w:fldChar w:fldCharType="separate"/>
      </w:r>
      <w:r w:rsidR="00986F36">
        <w:t>4.2</w:t>
      </w:r>
      <w:r w:rsidR="002C060A" w:rsidRPr="00210091">
        <w:fldChar w:fldCharType="end"/>
      </w:r>
      <w:r w:rsidR="002C060A" w:rsidRPr="00210091">
        <w:t>). The ATR is written in the log file.</w:t>
      </w:r>
    </w:p>
    <w:p w14:paraId="0DD254D7" w14:textId="77777777" w:rsidR="00210091" w:rsidRDefault="00210091" w:rsidP="00D72A21">
      <w:r>
        <w:t>The Description element provides a human readable description of a card in order to identify it in the repository. This is not exposed in the Signing Service user interface.</w:t>
      </w:r>
    </w:p>
    <w:p w14:paraId="590D768C" w14:textId="77777777" w:rsidR="00210091" w:rsidRDefault="00210091" w:rsidP="00D72A21">
      <w:r>
        <w:t>The URL contains a URL that could give the user assistance with the smart card. This URL is exposed in the Signing Service user interface.</w:t>
      </w:r>
    </w:p>
    <w:p w14:paraId="7489CCC5" w14:textId="77777777" w:rsidR="00210091" w:rsidRDefault="00210091" w:rsidP="00D72A21">
      <w:r>
        <w:t xml:space="preserve">The DigestAlgorithm </w:t>
      </w:r>
      <w:r w:rsidR="00072649">
        <w:t>is</w:t>
      </w:r>
      <w:r>
        <w:t xml:space="preserve"> the strongest algorithm that </w:t>
      </w:r>
      <w:r w:rsidR="00072649">
        <w:t>is</w:t>
      </w:r>
      <w:r>
        <w:t xml:space="preserve"> known to work with the smart card. Note that these can be overridden at the APIContext level to allow different algorithms to be used in cer</w:t>
      </w:r>
      <w:r w:rsidR="00AA7CBA">
        <w:t>tain environments.</w:t>
      </w:r>
    </w:p>
    <w:p w14:paraId="6581A1B1" w14:textId="77777777" w:rsidR="00210091" w:rsidRPr="00210091" w:rsidRDefault="00210091" w:rsidP="00263432">
      <w:pPr>
        <w:pStyle w:val="Heading4"/>
      </w:pPr>
      <w:r>
        <w:t>APIContext</w:t>
      </w:r>
    </w:p>
    <w:p w14:paraId="3924F485" w14:textId="77777777" w:rsidR="00085833" w:rsidRPr="00210091" w:rsidRDefault="00085833" w:rsidP="00D72A21">
      <w:r w:rsidRPr="00210091">
        <w:t xml:space="preserve">The APIContext describes </w:t>
      </w:r>
      <w:r w:rsidR="00AA7CBA">
        <w:t>an</w:t>
      </w:r>
      <w:r w:rsidRPr="00210091">
        <w:t xml:space="preserve"> operating system environment </w:t>
      </w:r>
      <w:r w:rsidR="00AA7CBA">
        <w:t>for the card</w:t>
      </w:r>
      <w:r w:rsidRPr="00210091">
        <w:t>.</w:t>
      </w:r>
      <w:r w:rsidR="00AA7CBA">
        <w:t xml:space="preserve"> This is uniquely defined by OS (windows, </w:t>
      </w:r>
      <w:proofErr w:type="spellStart"/>
      <w:r w:rsidR="00856E7E">
        <w:t>linux</w:t>
      </w:r>
      <w:proofErr w:type="spellEnd"/>
      <w:r w:rsidR="00AA7CBA">
        <w:t xml:space="preserve"> or </w:t>
      </w:r>
      <w:proofErr w:type="spellStart"/>
      <w:r w:rsidR="00AA7CBA">
        <w:t>macos</w:t>
      </w:r>
      <w:proofErr w:type="spellEnd"/>
      <w:r w:rsidR="00AA7CBA">
        <w:t xml:space="preserve">), arch (the bitness, </w:t>
      </w:r>
      <w:proofErr w:type="gramStart"/>
      <w:r w:rsidR="00AA7CBA">
        <w:t>either 32</w:t>
      </w:r>
      <w:proofErr w:type="gramEnd"/>
      <w:r w:rsidR="00AA7CBA">
        <w:t>, 64, or either) and the minimum version of the JRE.</w:t>
      </w:r>
    </w:p>
    <w:p w14:paraId="59C55766" w14:textId="77777777" w:rsidR="00085833" w:rsidRPr="00210091" w:rsidRDefault="00085833" w:rsidP="00D72A21">
      <w:r w:rsidRPr="00210091">
        <w:t>The API is the technical mechanism used by the Signing Service to access the card – this can be MSCAPI,</w:t>
      </w:r>
      <w:r w:rsidR="00106A2E">
        <w:t xml:space="preserve"> NEWSCAPI,</w:t>
      </w:r>
      <w:r w:rsidRPr="00210091">
        <w:t xml:space="preserve"> PKCS11, or MOCCA. </w:t>
      </w:r>
      <w:r w:rsidR="00106A2E">
        <w:t>*</w:t>
      </w:r>
      <w:r w:rsidRPr="00210091">
        <w:t>MSCAPI is only applicable for Windows OS.</w:t>
      </w:r>
    </w:p>
    <w:p w14:paraId="02B6D008" w14:textId="77777777" w:rsidR="00085833" w:rsidRPr="00210091" w:rsidRDefault="00085833" w:rsidP="00D72A21">
      <w:r w:rsidRPr="00210091">
        <w:t>The cards supporting MOCCA are all listed by default in the Card Repository and should only be changed if the supporting API is changed.</w:t>
      </w:r>
    </w:p>
    <w:p w14:paraId="3A576C91" w14:textId="77777777" w:rsidR="00AA7CBA" w:rsidRPr="00A40B46" w:rsidRDefault="00085833" w:rsidP="00D72A21">
      <w:r w:rsidRPr="00210091">
        <w:t xml:space="preserve">The PKCS11 API can be applicable to Windows, Linux or MacOS operating systems. For this API, there must be at least one libraryPath element which gives the default location of the </w:t>
      </w:r>
      <w:r w:rsidR="00106A2E">
        <w:t>library</w:t>
      </w:r>
      <w:r w:rsidR="00106A2E" w:rsidRPr="00210091">
        <w:t xml:space="preserve"> </w:t>
      </w:r>
      <w:r w:rsidRPr="00210091">
        <w:t>supporting PKCS11.</w:t>
      </w:r>
      <w:r w:rsidR="00922CBA" w:rsidRPr="00210091">
        <w:t xml:space="preserve"> The libraryPath supports </w:t>
      </w:r>
      <w:r w:rsidR="00380103" w:rsidRPr="00210091">
        <w:t>asterisks (</w:t>
      </w:r>
      <w:r w:rsidR="00922CBA" w:rsidRPr="00210091">
        <w:t>*</w:t>
      </w:r>
      <w:r w:rsidR="00380103" w:rsidRPr="00210091">
        <w:t>)</w:t>
      </w:r>
      <w:r w:rsidR="00922CBA" w:rsidRPr="00210091">
        <w:t xml:space="preserve"> as wild card</w:t>
      </w:r>
      <w:r w:rsidR="00380103" w:rsidRPr="00210091">
        <w:t>s</w:t>
      </w:r>
      <w:r w:rsidR="00AA7CBA">
        <w:t xml:space="preserve">. If more than one libraryPath is present, the signing service will attempt to find the </w:t>
      </w:r>
      <w:r w:rsidR="00106A2E">
        <w:t xml:space="preserve">library </w:t>
      </w:r>
      <w:r w:rsidR="00AA7CBA">
        <w:t>by searching the paths in the order</w:t>
      </w:r>
      <w:r w:rsidR="00072649">
        <w:t xml:space="preserve"> they are listed</w:t>
      </w:r>
      <w:r w:rsidR="00AA7CBA">
        <w:t xml:space="preserve">. </w:t>
      </w:r>
      <w:r w:rsidR="00B7222F">
        <w:t xml:space="preserve">Similarly, if a libraryPath contains a wildcard and more than one file is matched, the matched files are tried in the order they are discovered. Generally, errors </w:t>
      </w:r>
      <w:r w:rsidR="00003DAB">
        <w:t xml:space="preserve">encountered on opening invalid files are not detectable to the user unless they provoke a fatal error in the Java virtual machine. </w:t>
      </w:r>
      <w:r w:rsidR="000E1E39">
        <w:t xml:space="preserve">Section </w:t>
      </w:r>
      <w:r w:rsidR="000E1E39">
        <w:fldChar w:fldCharType="begin"/>
      </w:r>
      <w:r w:rsidR="000E1E39">
        <w:instrText xml:space="preserve"> REF _Ref350843157 \r \h </w:instrText>
      </w:r>
      <w:r w:rsidR="000E1E39">
        <w:fldChar w:fldCharType="separate"/>
      </w:r>
      <w:r w:rsidR="00986F36">
        <w:t>6.1</w:t>
      </w:r>
      <w:r w:rsidR="000E1E39">
        <w:fldChar w:fldCharType="end"/>
      </w:r>
      <w:r w:rsidR="000E1E39">
        <w:t xml:space="preserve"> provides </w:t>
      </w:r>
      <w:r w:rsidR="00AA7CBA">
        <w:t>example</w:t>
      </w:r>
      <w:r w:rsidR="000E1E39">
        <w:t>s</w:t>
      </w:r>
      <w:r w:rsidR="00AA7CBA">
        <w:t xml:space="preserve"> </w:t>
      </w:r>
      <w:r w:rsidR="00072649">
        <w:t xml:space="preserve">of </w:t>
      </w:r>
      <w:r w:rsidR="000E1E39">
        <w:t>libraryPath search strings.</w:t>
      </w:r>
    </w:p>
    <w:p w14:paraId="46ECD038" w14:textId="77777777" w:rsidR="002C060A" w:rsidRDefault="000E1E39" w:rsidP="00D72A21">
      <w:r>
        <w:t xml:space="preserve">As stated in section </w:t>
      </w:r>
      <w:r>
        <w:fldChar w:fldCharType="begin"/>
      </w:r>
      <w:r>
        <w:instrText xml:space="preserve"> REF _Ref350843217 \r \h </w:instrText>
      </w:r>
      <w:r>
        <w:fldChar w:fldCharType="separate"/>
      </w:r>
      <w:r w:rsidR="00986F36">
        <w:t>2.1.1</w:t>
      </w:r>
      <w:r>
        <w:fldChar w:fldCharType="end"/>
      </w:r>
      <w:r>
        <w:t xml:space="preserve">, it is possible to override the DigestAlgorithm </w:t>
      </w:r>
      <w:r w:rsidR="00596939">
        <w:t>defined for</w:t>
      </w:r>
      <w:r>
        <w:t xml:space="preserve"> the card. An example where this was used </w:t>
      </w:r>
      <w:r w:rsidR="00596939">
        <w:t>is in the Estonian identity card on Linux. The card supports SHA512/RSA on Windows (MSCAPI) and on MacOS (PKCS11), however on Linux only the MOCCA API is supported, with the weaker SHA1 digest algorithm.</w:t>
      </w:r>
    </w:p>
    <w:p w14:paraId="05FCC126" w14:textId="77777777" w:rsidR="00596939" w:rsidRPr="00210091" w:rsidRDefault="00596939" w:rsidP="00D72A21"/>
    <w:p w14:paraId="4C8A8940" w14:textId="77777777" w:rsidR="00686470" w:rsidRPr="00210091" w:rsidRDefault="00686470" w:rsidP="00210091">
      <w:pPr>
        <w:pStyle w:val="Heading3"/>
        <w:rPr>
          <w:lang w:val="en-GB"/>
        </w:rPr>
      </w:pPr>
      <w:bookmarkStart w:id="105" w:name="_Toc413924074"/>
      <w:r w:rsidRPr="00210091">
        <w:rPr>
          <w:lang w:val="en-GB"/>
        </w:rPr>
        <w:t>Unknown Card Behaviour</w:t>
      </w:r>
      <w:bookmarkEnd w:id="105"/>
    </w:p>
    <w:p w14:paraId="79C029CC" w14:textId="77777777" w:rsidR="009277C3" w:rsidRPr="00210091" w:rsidRDefault="00686470" w:rsidP="00D72A21">
      <w:r w:rsidRPr="00A40B46">
        <w:t xml:space="preserve">The signing service </w:t>
      </w:r>
      <w:r w:rsidRPr="00210091">
        <w:t xml:space="preserve">is also able to deal with unknown cards (i.e.: not listed in the CardProfiles), for which the hash </w:t>
      </w:r>
      <w:r w:rsidR="00072649">
        <w:t>a</w:t>
      </w:r>
      <w:r w:rsidRPr="00210091">
        <w:t xml:space="preserve">lgorithm </w:t>
      </w:r>
      <w:r w:rsidR="00072649">
        <w:t>is</w:t>
      </w:r>
      <w:r w:rsidRPr="00210091">
        <w:t xml:space="preserve"> not known.</w:t>
      </w:r>
    </w:p>
    <w:p w14:paraId="5C10773C" w14:textId="77777777" w:rsidR="00686470" w:rsidRPr="00210091" w:rsidRDefault="00686470" w:rsidP="00D72A21">
      <w:r w:rsidRPr="00210091">
        <w:t>Two strategies have been implemented</w:t>
      </w:r>
      <w:r w:rsidR="00162573" w:rsidRPr="00210091">
        <w:t xml:space="preserve"> to try</w:t>
      </w:r>
      <w:r w:rsidR="00BC6EAA" w:rsidRPr="00210091">
        <w:t xml:space="preserve"> to</w:t>
      </w:r>
      <w:r w:rsidR="00162573" w:rsidRPr="00210091">
        <w:t xml:space="preserve"> discover</w:t>
      </w:r>
      <w:r w:rsidR="00A40B46">
        <w:t xml:space="preserve"> </w:t>
      </w:r>
      <w:r w:rsidR="00162573" w:rsidRPr="00210091">
        <w:t xml:space="preserve">a working hash algorithm, namely </w:t>
      </w:r>
      <w:r w:rsidR="00162573" w:rsidRPr="00210091">
        <w:rPr>
          <w:i/>
        </w:rPr>
        <w:t>LIST</w:t>
      </w:r>
      <w:r w:rsidR="00162573" w:rsidRPr="00A40B46">
        <w:t xml:space="preserve"> and </w:t>
      </w:r>
      <w:r w:rsidR="00162573" w:rsidRPr="00210091">
        <w:rPr>
          <w:i/>
        </w:rPr>
        <w:t>RANDOM</w:t>
      </w:r>
      <w:r w:rsidR="00162573" w:rsidRPr="00A40B46">
        <w:t>.</w:t>
      </w:r>
    </w:p>
    <w:p w14:paraId="7EBB2A03" w14:textId="77777777" w:rsidR="00EB6386" w:rsidRPr="00210091" w:rsidRDefault="00162573" w:rsidP="00D72A21">
      <w:r w:rsidRPr="00210091">
        <w:t xml:space="preserve">When configured to use the </w:t>
      </w:r>
      <w:r w:rsidRPr="00210091">
        <w:rPr>
          <w:i/>
        </w:rPr>
        <w:t>LIST</w:t>
      </w:r>
      <w:r w:rsidRPr="00A40B46">
        <w:t xml:space="preserve"> strategy</w:t>
      </w:r>
      <w:r w:rsidRPr="00210091">
        <w:t xml:space="preserve">, </w:t>
      </w:r>
      <w:r w:rsidR="00EB6386" w:rsidRPr="00210091">
        <w:t xml:space="preserve">the signing service will try to sign using the </w:t>
      </w:r>
      <w:r w:rsidR="00072649">
        <w:t>digest algorithms</w:t>
      </w:r>
      <w:r w:rsidR="00EB6386" w:rsidRPr="00210091">
        <w:t xml:space="preserve"> listed in the </w:t>
      </w:r>
      <w:r w:rsidR="00072649">
        <w:t>Defaults</w:t>
      </w:r>
      <w:r w:rsidR="00072649" w:rsidRPr="00210091">
        <w:t xml:space="preserve"> </w:t>
      </w:r>
      <w:r w:rsidR="00EB6386" w:rsidRPr="00210091">
        <w:t>element</w:t>
      </w:r>
      <w:r w:rsidR="00BC6EAA" w:rsidRPr="00210091">
        <w:t>, in the order they are listed</w:t>
      </w:r>
      <w:r w:rsidR="00EB6386" w:rsidRPr="00210091">
        <w:t>, until signing succeeds.</w:t>
      </w:r>
    </w:p>
    <w:p w14:paraId="6D47A089" w14:textId="77777777" w:rsidR="00A40B46" w:rsidRPr="00210091" w:rsidRDefault="00A40B46" w:rsidP="00210091">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noProof/>
          <w:szCs w:val="20"/>
          <w:lang w:eastAsia="en-GB"/>
        </w:rPr>
      </w:pPr>
      <w:r w:rsidRPr="00210091">
        <w:rPr>
          <w:rFonts w:ascii="Consolas" w:hAnsi="Consolas" w:cs="Consolas"/>
          <w:noProof/>
          <w:color w:val="000000"/>
          <w:szCs w:val="20"/>
          <w:lang w:eastAsia="en-GB"/>
        </w:rPr>
        <w:t xml:space="preserve">        </w:t>
      </w:r>
      <w:r w:rsidRPr="00210091">
        <w:rPr>
          <w:rFonts w:ascii="Consolas" w:hAnsi="Consolas" w:cs="Consolas"/>
          <w:noProof/>
          <w:color w:val="008080"/>
          <w:szCs w:val="20"/>
          <w:lang w:eastAsia="en-GB"/>
        </w:rPr>
        <w:t>&lt;</w:t>
      </w:r>
      <w:r w:rsidRPr="00210091">
        <w:rPr>
          <w:rFonts w:ascii="Consolas" w:hAnsi="Consolas" w:cs="Consolas"/>
          <w:noProof/>
          <w:color w:val="3F7F7F"/>
          <w:szCs w:val="20"/>
          <w:lang w:eastAsia="en-GB"/>
        </w:rPr>
        <w:t>Defaults</w:t>
      </w:r>
      <w:r w:rsidRPr="00210091">
        <w:rPr>
          <w:rFonts w:ascii="Consolas" w:hAnsi="Consolas" w:cs="Consolas"/>
          <w:noProof/>
          <w:color w:val="008080"/>
          <w:szCs w:val="20"/>
          <w:lang w:eastAsia="en-GB"/>
        </w:rPr>
        <w:t>&gt;</w:t>
      </w:r>
    </w:p>
    <w:p w14:paraId="6FE693E3" w14:textId="77777777" w:rsidR="00A40B46" w:rsidRPr="00210091" w:rsidRDefault="00A40B46" w:rsidP="00210091">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noProof/>
          <w:szCs w:val="20"/>
          <w:lang w:eastAsia="en-GB"/>
        </w:rPr>
      </w:pPr>
      <w:r w:rsidRPr="00210091">
        <w:rPr>
          <w:rFonts w:ascii="Consolas" w:hAnsi="Consolas" w:cs="Consolas"/>
          <w:noProof/>
          <w:color w:val="000000"/>
          <w:szCs w:val="20"/>
          <w:lang w:eastAsia="en-GB"/>
        </w:rPr>
        <w:t xml:space="preserve">        </w:t>
      </w:r>
      <w:r w:rsidRPr="00210091">
        <w:rPr>
          <w:rFonts w:ascii="Consolas" w:hAnsi="Consolas" w:cs="Consolas"/>
          <w:noProof/>
          <w:color w:val="000000"/>
          <w:szCs w:val="20"/>
          <w:lang w:eastAsia="en-GB"/>
        </w:rPr>
        <w:tab/>
      </w:r>
      <w:r w:rsidRPr="00210091">
        <w:rPr>
          <w:rFonts w:ascii="Consolas" w:hAnsi="Consolas" w:cs="Consolas"/>
          <w:noProof/>
          <w:color w:val="008080"/>
          <w:szCs w:val="20"/>
          <w:lang w:eastAsia="en-GB"/>
        </w:rPr>
        <w:t>&lt;</w:t>
      </w:r>
      <w:r w:rsidRPr="00210091">
        <w:rPr>
          <w:rFonts w:ascii="Consolas" w:hAnsi="Consolas" w:cs="Consolas"/>
          <w:noProof/>
          <w:color w:val="3F7F7F"/>
          <w:szCs w:val="20"/>
          <w:lang w:eastAsia="en-GB"/>
        </w:rPr>
        <w:t>Strategy</w:t>
      </w:r>
      <w:r w:rsidRPr="00210091">
        <w:rPr>
          <w:rFonts w:ascii="Consolas" w:hAnsi="Consolas" w:cs="Consolas"/>
          <w:noProof/>
          <w:color w:val="008080"/>
          <w:szCs w:val="20"/>
          <w:lang w:eastAsia="en-GB"/>
        </w:rPr>
        <w:t>&gt;</w:t>
      </w:r>
      <w:r w:rsidRPr="00210091">
        <w:rPr>
          <w:rFonts w:ascii="Consolas" w:hAnsi="Consolas" w:cs="Consolas"/>
          <w:noProof/>
          <w:color w:val="000000"/>
          <w:szCs w:val="20"/>
          <w:lang w:eastAsia="en-GB"/>
        </w:rPr>
        <w:t>LIST</w:t>
      </w:r>
      <w:r w:rsidRPr="00210091">
        <w:rPr>
          <w:rFonts w:ascii="Consolas" w:hAnsi="Consolas" w:cs="Consolas"/>
          <w:noProof/>
          <w:color w:val="008080"/>
          <w:szCs w:val="20"/>
          <w:lang w:eastAsia="en-GB"/>
        </w:rPr>
        <w:t>&lt;/</w:t>
      </w:r>
      <w:r w:rsidRPr="00210091">
        <w:rPr>
          <w:rFonts w:ascii="Consolas" w:hAnsi="Consolas" w:cs="Consolas"/>
          <w:noProof/>
          <w:color w:val="3F7F7F"/>
          <w:szCs w:val="20"/>
          <w:lang w:eastAsia="en-GB"/>
        </w:rPr>
        <w:t>Strategy</w:t>
      </w:r>
      <w:r w:rsidRPr="00210091">
        <w:rPr>
          <w:rFonts w:ascii="Consolas" w:hAnsi="Consolas" w:cs="Consolas"/>
          <w:noProof/>
          <w:color w:val="008080"/>
          <w:szCs w:val="20"/>
          <w:lang w:eastAsia="en-GB"/>
        </w:rPr>
        <w:t>&gt;</w:t>
      </w:r>
    </w:p>
    <w:p w14:paraId="7BC46FDC" w14:textId="77777777" w:rsidR="00A40B46" w:rsidRPr="00EF5571" w:rsidRDefault="00A40B46" w:rsidP="00210091">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noProof/>
          <w:szCs w:val="20"/>
          <w:lang w:eastAsia="en-GB"/>
        </w:rPr>
      </w:pPr>
      <w:r w:rsidRPr="00EF5571">
        <w:rPr>
          <w:rFonts w:ascii="Consolas" w:hAnsi="Consolas" w:cs="Consolas"/>
          <w:noProof/>
          <w:color w:val="000000"/>
          <w:szCs w:val="20"/>
          <w:lang w:eastAsia="en-GB"/>
        </w:rPr>
        <w:t xml:space="preserve">      </w:t>
      </w:r>
      <w:r w:rsidRPr="00EF5571">
        <w:rPr>
          <w:rFonts w:ascii="Consolas" w:hAnsi="Consolas" w:cs="Consolas"/>
          <w:noProof/>
          <w:color w:val="000000"/>
          <w:szCs w:val="20"/>
          <w:lang w:eastAsia="en-GB"/>
        </w:rPr>
        <w:tab/>
      </w:r>
      <w:r w:rsidRPr="00EF5571">
        <w:rPr>
          <w:rFonts w:ascii="Consolas" w:hAnsi="Consolas" w:cs="Consolas"/>
          <w:noProof/>
          <w:color w:val="000000"/>
          <w:szCs w:val="20"/>
          <w:lang w:eastAsia="en-GB"/>
        </w:rPr>
        <w:tab/>
      </w:r>
      <w:r w:rsidRPr="00EF5571">
        <w:rPr>
          <w:rFonts w:ascii="Consolas" w:hAnsi="Consolas" w:cs="Consolas"/>
          <w:noProof/>
          <w:color w:val="008080"/>
          <w:szCs w:val="20"/>
          <w:lang w:eastAsia="en-GB"/>
        </w:rPr>
        <w:t>&lt;</w:t>
      </w:r>
      <w:r w:rsidRPr="00EF5571">
        <w:rPr>
          <w:rFonts w:ascii="Consolas" w:hAnsi="Consolas" w:cs="Consolas"/>
          <w:noProof/>
          <w:color w:val="3F7F7F"/>
          <w:szCs w:val="20"/>
          <w:lang w:eastAsia="en-GB"/>
        </w:rPr>
        <w:t>DigestAlgorithm</w:t>
      </w:r>
      <w:r w:rsidRPr="00EF5571">
        <w:rPr>
          <w:rFonts w:ascii="Consolas" w:hAnsi="Consolas" w:cs="Consolas"/>
          <w:noProof/>
          <w:color w:val="008080"/>
          <w:szCs w:val="20"/>
          <w:lang w:eastAsia="en-GB"/>
        </w:rPr>
        <w:t>&gt;</w:t>
      </w:r>
      <w:r w:rsidRPr="00EF5571">
        <w:rPr>
          <w:rFonts w:ascii="Consolas" w:hAnsi="Consolas" w:cs="Consolas"/>
          <w:noProof/>
          <w:color w:val="000000"/>
          <w:szCs w:val="20"/>
          <w:lang w:eastAsia="en-GB"/>
        </w:rPr>
        <w:t>SHA512</w:t>
      </w:r>
      <w:r w:rsidRPr="00EF5571">
        <w:rPr>
          <w:rFonts w:ascii="Consolas" w:hAnsi="Consolas" w:cs="Consolas"/>
          <w:noProof/>
          <w:color w:val="008080"/>
          <w:szCs w:val="20"/>
          <w:lang w:eastAsia="en-GB"/>
        </w:rPr>
        <w:t>&lt;/</w:t>
      </w:r>
      <w:r w:rsidRPr="00EF5571">
        <w:rPr>
          <w:rFonts w:ascii="Consolas" w:hAnsi="Consolas" w:cs="Consolas"/>
          <w:noProof/>
          <w:color w:val="3F7F7F"/>
          <w:szCs w:val="20"/>
          <w:lang w:eastAsia="en-GB"/>
        </w:rPr>
        <w:t>DigestAlgorithm</w:t>
      </w:r>
      <w:r w:rsidRPr="00EF5571">
        <w:rPr>
          <w:rFonts w:ascii="Consolas" w:hAnsi="Consolas" w:cs="Consolas"/>
          <w:noProof/>
          <w:color w:val="008080"/>
          <w:szCs w:val="20"/>
          <w:lang w:eastAsia="en-GB"/>
        </w:rPr>
        <w:t>&gt;</w:t>
      </w:r>
      <w:r w:rsidRPr="00EF5571">
        <w:rPr>
          <w:rFonts w:ascii="Consolas" w:hAnsi="Consolas" w:cs="Consolas"/>
          <w:noProof/>
          <w:color w:val="000000"/>
          <w:szCs w:val="20"/>
          <w:lang w:eastAsia="en-GB"/>
        </w:rPr>
        <w:t xml:space="preserve">        </w:t>
      </w:r>
      <w:r w:rsidRPr="00EF5571">
        <w:rPr>
          <w:rFonts w:ascii="Consolas" w:hAnsi="Consolas" w:cs="Consolas"/>
          <w:noProof/>
          <w:color w:val="000000"/>
          <w:szCs w:val="20"/>
          <w:lang w:eastAsia="en-GB"/>
        </w:rPr>
        <w:tab/>
        <w:t xml:space="preserve">              </w:t>
      </w:r>
    </w:p>
    <w:p w14:paraId="3A0449A0" w14:textId="77777777" w:rsidR="00A40B46" w:rsidRPr="00951E22" w:rsidRDefault="00A40B46" w:rsidP="00210091">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noProof/>
          <w:szCs w:val="20"/>
          <w:lang w:val="en-US" w:eastAsia="en-GB"/>
        </w:rPr>
      </w:pPr>
      <w:r w:rsidRPr="00AD168F">
        <w:rPr>
          <w:rFonts w:ascii="Consolas" w:hAnsi="Consolas" w:cs="Consolas"/>
          <w:noProof/>
          <w:color w:val="000000"/>
          <w:szCs w:val="20"/>
          <w:lang w:val="en-US" w:eastAsia="en-GB"/>
        </w:rPr>
        <w:t xml:space="preserve">      </w:t>
      </w:r>
      <w:r w:rsidRPr="00AD168F">
        <w:rPr>
          <w:rFonts w:ascii="Consolas" w:hAnsi="Consolas" w:cs="Consolas"/>
          <w:noProof/>
          <w:color w:val="000000"/>
          <w:szCs w:val="20"/>
          <w:lang w:val="en-US" w:eastAsia="en-GB"/>
        </w:rPr>
        <w:tab/>
      </w:r>
      <w:r w:rsidRPr="00AD168F">
        <w:rPr>
          <w:rFonts w:ascii="Consolas" w:hAnsi="Consolas" w:cs="Consolas"/>
          <w:noProof/>
          <w:color w:val="000000"/>
          <w:szCs w:val="20"/>
          <w:lang w:val="en-US" w:eastAsia="en-GB"/>
        </w:rPr>
        <w:tab/>
      </w:r>
      <w:r w:rsidRPr="00951E22">
        <w:rPr>
          <w:rFonts w:ascii="Consolas" w:hAnsi="Consolas" w:cs="Consolas"/>
          <w:noProof/>
          <w:color w:val="008080"/>
          <w:szCs w:val="20"/>
          <w:lang w:val="en-US" w:eastAsia="en-GB"/>
        </w:rPr>
        <w:t>&lt;</w:t>
      </w:r>
      <w:r w:rsidRPr="00951E22">
        <w:rPr>
          <w:rFonts w:ascii="Consolas" w:hAnsi="Consolas" w:cs="Consolas"/>
          <w:noProof/>
          <w:color w:val="3F7F7F"/>
          <w:szCs w:val="20"/>
          <w:lang w:val="en-US" w:eastAsia="en-GB"/>
        </w:rPr>
        <w:t>DigestAlgorithm</w:t>
      </w:r>
      <w:r w:rsidRPr="00951E22">
        <w:rPr>
          <w:rFonts w:ascii="Consolas" w:hAnsi="Consolas" w:cs="Consolas"/>
          <w:noProof/>
          <w:color w:val="008080"/>
          <w:szCs w:val="20"/>
          <w:lang w:val="en-US" w:eastAsia="en-GB"/>
        </w:rPr>
        <w:t>&gt;</w:t>
      </w:r>
      <w:r w:rsidRPr="00951E22">
        <w:rPr>
          <w:rFonts w:ascii="Consolas" w:hAnsi="Consolas" w:cs="Consolas"/>
          <w:noProof/>
          <w:color w:val="000000"/>
          <w:szCs w:val="20"/>
          <w:lang w:val="en-US" w:eastAsia="en-GB"/>
        </w:rPr>
        <w:t>SHA256</w:t>
      </w:r>
      <w:r w:rsidRPr="00951E22">
        <w:rPr>
          <w:rFonts w:ascii="Consolas" w:hAnsi="Consolas" w:cs="Consolas"/>
          <w:noProof/>
          <w:color w:val="008080"/>
          <w:szCs w:val="20"/>
          <w:lang w:val="en-US" w:eastAsia="en-GB"/>
        </w:rPr>
        <w:t>&lt;/</w:t>
      </w:r>
      <w:r w:rsidRPr="00951E22">
        <w:rPr>
          <w:rFonts w:ascii="Consolas" w:hAnsi="Consolas" w:cs="Consolas"/>
          <w:noProof/>
          <w:color w:val="3F7F7F"/>
          <w:szCs w:val="20"/>
          <w:lang w:val="en-US" w:eastAsia="en-GB"/>
        </w:rPr>
        <w:t>DigestAlgorithm</w:t>
      </w:r>
      <w:r w:rsidRPr="00951E22">
        <w:rPr>
          <w:rFonts w:ascii="Consolas" w:hAnsi="Consolas" w:cs="Consolas"/>
          <w:noProof/>
          <w:color w:val="008080"/>
          <w:szCs w:val="20"/>
          <w:lang w:val="en-US" w:eastAsia="en-GB"/>
        </w:rPr>
        <w:t>&gt;</w:t>
      </w:r>
      <w:r w:rsidRPr="00951E22">
        <w:rPr>
          <w:rFonts w:ascii="Consolas" w:hAnsi="Consolas" w:cs="Consolas"/>
          <w:noProof/>
          <w:color w:val="000000"/>
          <w:szCs w:val="20"/>
          <w:lang w:val="en-US" w:eastAsia="en-GB"/>
        </w:rPr>
        <w:t xml:space="preserve">        </w:t>
      </w:r>
      <w:r w:rsidRPr="00951E22">
        <w:rPr>
          <w:rFonts w:ascii="Consolas" w:hAnsi="Consolas" w:cs="Consolas"/>
          <w:noProof/>
          <w:color w:val="000000"/>
          <w:szCs w:val="20"/>
          <w:lang w:val="en-US" w:eastAsia="en-GB"/>
        </w:rPr>
        <w:tab/>
        <w:t xml:space="preserve">                </w:t>
      </w:r>
    </w:p>
    <w:p w14:paraId="51895EF5" w14:textId="77777777" w:rsidR="00A40B46" w:rsidRPr="00951E22" w:rsidRDefault="00A40B46" w:rsidP="00210091">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noProof/>
          <w:szCs w:val="20"/>
          <w:lang w:val="en-US" w:eastAsia="en-GB"/>
        </w:rPr>
      </w:pPr>
      <w:r w:rsidRPr="00951E22">
        <w:rPr>
          <w:rFonts w:ascii="Consolas" w:hAnsi="Consolas" w:cs="Consolas"/>
          <w:noProof/>
          <w:color w:val="000000"/>
          <w:szCs w:val="20"/>
          <w:lang w:val="en-US" w:eastAsia="en-GB"/>
        </w:rPr>
        <w:t xml:space="preserve">      </w:t>
      </w:r>
      <w:r w:rsidRPr="00951E22">
        <w:rPr>
          <w:rFonts w:ascii="Consolas" w:hAnsi="Consolas" w:cs="Consolas"/>
          <w:noProof/>
          <w:color w:val="000000"/>
          <w:szCs w:val="20"/>
          <w:lang w:val="en-US" w:eastAsia="en-GB"/>
        </w:rPr>
        <w:tab/>
      </w:r>
      <w:r w:rsidRPr="00951E22">
        <w:rPr>
          <w:rFonts w:ascii="Consolas" w:hAnsi="Consolas" w:cs="Consolas"/>
          <w:noProof/>
          <w:color w:val="000000"/>
          <w:szCs w:val="20"/>
          <w:lang w:val="en-US" w:eastAsia="en-GB"/>
        </w:rPr>
        <w:tab/>
      </w:r>
      <w:r w:rsidRPr="00951E22">
        <w:rPr>
          <w:rFonts w:ascii="Consolas" w:hAnsi="Consolas" w:cs="Consolas"/>
          <w:noProof/>
          <w:color w:val="008080"/>
          <w:szCs w:val="20"/>
          <w:lang w:val="en-US" w:eastAsia="en-GB"/>
        </w:rPr>
        <w:t>&lt;</w:t>
      </w:r>
      <w:r w:rsidRPr="00951E22">
        <w:rPr>
          <w:rFonts w:ascii="Consolas" w:hAnsi="Consolas" w:cs="Consolas"/>
          <w:noProof/>
          <w:color w:val="3F7F7F"/>
          <w:szCs w:val="20"/>
          <w:lang w:val="en-US" w:eastAsia="en-GB"/>
        </w:rPr>
        <w:t>DigestAlgorithm</w:t>
      </w:r>
      <w:r w:rsidRPr="00951E22">
        <w:rPr>
          <w:rFonts w:ascii="Consolas" w:hAnsi="Consolas" w:cs="Consolas"/>
          <w:noProof/>
          <w:color w:val="008080"/>
          <w:szCs w:val="20"/>
          <w:lang w:val="en-US" w:eastAsia="en-GB"/>
        </w:rPr>
        <w:t>&gt;</w:t>
      </w:r>
      <w:r w:rsidRPr="00951E22">
        <w:rPr>
          <w:rFonts w:ascii="Consolas" w:hAnsi="Consolas" w:cs="Consolas"/>
          <w:noProof/>
          <w:color w:val="000000"/>
          <w:szCs w:val="20"/>
          <w:lang w:val="en-US" w:eastAsia="en-GB"/>
        </w:rPr>
        <w:t>SHA1</w:t>
      </w:r>
      <w:r w:rsidRPr="00951E22">
        <w:rPr>
          <w:rFonts w:ascii="Consolas" w:hAnsi="Consolas" w:cs="Consolas"/>
          <w:noProof/>
          <w:color w:val="008080"/>
          <w:szCs w:val="20"/>
          <w:lang w:val="en-US" w:eastAsia="en-GB"/>
        </w:rPr>
        <w:t>&lt;/</w:t>
      </w:r>
      <w:r w:rsidRPr="00951E22">
        <w:rPr>
          <w:rFonts w:ascii="Consolas" w:hAnsi="Consolas" w:cs="Consolas"/>
          <w:noProof/>
          <w:color w:val="3F7F7F"/>
          <w:szCs w:val="20"/>
          <w:lang w:val="en-US" w:eastAsia="en-GB"/>
        </w:rPr>
        <w:t>DigestAlgorithm</w:t>
      </w:r>
      <w:r w:rsidRPr="00951E22">
        <w:rPr>
          <w:rFonts w:ascii="Consolas" w:hAnsi="Consolas" w:cs="Consolas"/>
          <w:noProof/>
          <w:color w:val="008080"/>
          <w:szCs w:val="20"/>
          <w:lang w:val="en-US" w:eastAsia="en-GB"/>
        </w:rPr>
        <w:t>&gt;</w:t>
      </w:r>
      <w:r w:rsidRPr="00951E22">
        <w:rPr>
          <w:rFonts w:ascii="Consolas" w:hAnsi="Consolas" w:cs="Consolas"/>
          <w:noProof/>
          <w:color w:val="000000"/>
          <w:szCs w:val="20"/>
          <w:lang w:val="en-US" w:eastAsia="en-GB"/>
        </w:rPr>
        <w:t xml:space="preserve">        </w:t>
      </w:r>
      <w:r w:rsidRPr="00951E22">
        <w:rPr>
          <w:rFonts w:ascii="Consolas" w:hAnsi="Consolas" w:cs="Consolas"/>
          <w:noProof/>
          <w:color w:val="000000"/>
          <w:szCs w:val="20"/>
          <w:lang w:val="en-US" w:eastAsia="en-GB"/>
        </w:rPr>
        <w:tab/>
        <w:t xml:space="preserve">                </w:t>
      </w:r>
    </w:p>
    <w:p w14:paraId="1E0CC30F" w14:textId="77777777" w:rsidR="00EB6386" w:rsidRPr="00210091" w:rsidRDefault="00A40B46" w:rsidP="00210091">
      <w:pPr>
        <w:pBdr>
          <w:top w:val="single" w:sz="4" w:space="1" w:color="auto"/>
          <w:left w:val="single" w:sz="4" w:space="4" w:color="auto"/>
          <w:bottom w:val="single" w:sz="4" w:space="1" w:color="auto"/>
          <w:right w:val="single" w:sz="4" w:space="4" w:color="auto"/>
        </w:pBdr>
        <w:rPr>
          <w:noProof/>
        </w:rPr>
      </w:pPr>
      <w:r w:rsidRPr="00951E22">
        <w:rPr>
          <w:rFonts w:ascii="Consolas" w:hAnsi="Consolas" w:cs="Consolas"/>
          <w:noProof/>
          <w:color w:val="000000"/>
          <w:szCs w:val="20"/>
          <w:lang w:val="en-US" w:eastAsia="en-GB"/>
        </w:rPr>
        <w:t xml:space="preserve">        </w:t>
      </w:r>
      <w:r w:rsidRPr="00210091">
        <w:rPr>
          <w:rFonts w:ascii="Consolas" w:hAnsi="Consolas" w:cs="Consolas"/>
          <w:noProof/>
          <w:color w:val="008080"/>
          <w:szCs w:val="20"/>
          <w:lang w:eastAsia="en-GB"/>
        </w:rPr>
        <w:t>&lt;/</w:t>
      </w:r>
      <w:r w:rsidRPr="00210091">
        <w:rPr>
          <w:rFonts w:ascii="Consolas" w:hAnsi="Consolas" w:cs="Consolas"/>
          <w:noProof/>
          <w:color w:val="3F7F7F"/>
          <w:szCs w:val="20"/>
          <w:lang w:eastAsia="en-GB"/>
        </w:rPr>
        <w:t>Defaults</w:t>
      </w:r>
      <w:r w:rsidRPr="00210091">
        <w:rPr>
          <w:rFonts w:ascii="Consolas" w:hAnsi="Consolas" w:cs="Consolas"/>
          <w:noProof/>
          <w:color w:val="008080"/>
          <w:szCs w:val="20"/>
          <w:lang w:eastAsia="en-GB"/>
        </w:rPr>
        <w:t>&gt;</w:t>
      </w:r>
    </w:p>
    <w:p w14:paraId="6AA3D90F" w14:textId="77777777" w:rsidR="00EB6386" w:rsidRPr="00210091" w:rsidRDefault="00EB6386" w:rsidP="00D72A21"/>
    <w:p w14:paraId="2ACB00A6" w14:textId="77777777" w:rsidR="00EB6386" w:rsidRPr="00A40B46" w:rsidRDefault="00EB6386" w:rsidP="00A40B46">
      <w:r w:rsidRPr="00210091">
        <w:t>When configured to work with the RANDOM strategy, the signing service will try to sign with a randomly selected</w:t>
      </w:r>
      <w:r w:rsidR="00072649">
        <w:t xml:space="preserve"> digest algorithm</w:t>
      </w:r>
      <w:r w:rsidRPr="00210091">
        <w:t>, until signing succeed</w:t>
      </w:r>
      <w:r w:rsidR="00A40B46" w:rsidRPr="00210091">
        <w:t>s</w:t>
      </w:r>
      <w:r w:rsidRPr="00210091">
        <w:t>, or it reach</w:t>
      </w:r>
      <w:r w:rsidR="00A40B46" w:rsidRPr="00210091">
        <w:t>es</w:t>
      </w:r>
      <w:r w:rsidRPr="00210091">
        <w:t xml:space="preserve"> the specified maximum of attempt</w:t>
      </w:r>
      <w:r w:rsidR="00A40B46" w:rsidRPr="00210091">
        <w:t>s, at which point it will make a final attempt to sign with the default algorithm</w:t>
      </w:r>
      <w:r w:rsidRPr="00210091">
        <w:t>.</w:t>
      </w:r>
    </w:p>
    <w:p w14:paraId="48E49EDF" w14:textId="77777777" w:rsidR="00A40B46" w:rsidRPr="00210091" w:rsidRDefault="00A40B46" w:rsidP="00210091">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noProof/>
          <w:szCs w:val="20"/>
          <w:lang w:eastAsia="en-GB"/>
        </w:rPr>
      </w:pPr>
      <w:r w:rsidRPr="00210091">
        <w:rPr>
          <w:rFonts w:ascii="Consolas" w:hAnsi="Consolas" w:cs="Consolas"/>
          <w:noProof/>
          <w:color w:val="000000"/>
          <w:szCs w:val="20"/>
          <w:lang w:eastAsia="en-GB"/>
        </w:rPr>
        <w:t xml:space="preserve">        </w:t>
      </w:r>
      <w:r w:rsidRPr="00210091">
        <w:rPr>
          <w:rFonts w:ascii="Consolas" w:hAnsi="Consolas" w:cs="Consolas"/>
          <w:noProof/>
          <w:color w:val="008080"/>
          <w:szCs w:val="20"/>
          <w:lang w:eastAsia="en-GB"/>
        </w:rPr>
        <w:t>&lt;</w:t>
      </w:r>
      <w:r w:rsidRPr="00210091">
        <w:rPr>
          <w:rFonts w:ascii="Consolas" w:hAnsi="Consolas" w:cs="Consolas"/>
          <w:noProof/>
          <w:color w:val="3F7F7F"/>
          <w:szCs w:val="20"/>
          <w:lang w:eastAsia="en-GB"/>
        </w:rPr>
        <w:t>Defaults</w:t>
      </w:r>
      <w:r w:rsidRPr="00210091">
        <w:rPr>
          <w:rFonts w:ascii="Consolas" w:hAnsi="Consolas" w:cs="Consolas"/>
          <w:noProof/>
          <w:color w:val="008080"/>
          <w:szCs w:val="20"/>
          <w:lang w:eastAsia="en-GB"/>
        </w:rPr>
        <w:t>&gt;</w:t>
      </w:r>
    </w:p>
    <w:p w14:paraId="05AF9E31" w14:textId="77777777" w:rsidR="00A40B46" w:rsidRPr="00210091" w:rsidRDefault="00A40B46" w:rsidP="00210091">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noProof/>
          <w:szCs w:val="20"/>
          <w:lang w:eastAsia="en-GB"/>
        </w:rPr>
      </w:pPr>
      <w:r w:rsidRPr="00210091">
        <w:rPr>
          <w:rFonts w:ascii="Consolas" w:hAnsi="Consolas" w:cs="Consolas"/>
          <w:noProof/>
          <w:color w:val="000000"/>
          <w:szCs w:val="20"/>
          <w:lang w:eastAsia="en-GB"/>
        </w:rPr>
        <w:t xml:space="preserve">         </w:t>
      </w:r>
      <w:r w:rsidRPr="00210091">
        <w:rPr>
          <w:rFonts w:ascii="Consolas" w:hAnsi="Consolas" w:cs="Consolas"/>
          <w:noProof/>
          <w:color w:val="000000"/>
          <w:szCs w:val="20"/>
          <w:lang w:eastAsia="en-GB"/>
        </w:rPr>
        <w:tab/>
      </w:r>
      <w:r w:rsidRPr="00210091">
        <w:rPr>
          <w:rFonts w:ascii="Consolas" w:hAnsi="Consolas" w:cs="Consolas"/>
          <w:noProof/>
          <w:color w:val="008080"/>
          <w:szCs w:val="20"/>
          <w:lang w:eastAsia="en-GB"/>
        </w:rPr>
        <w:t>&lt;</w:t>
      </w:r>
      <w:r w:rsidRPr="00210091">
        <w:rPr>
          <w:rFonts w:ascii="Consolas" w:hAnsi="Consolas" w:cs="Consolas"/>
          <w:noProof/>
          <w:color w:val="3F7F7F"/>
          <w:szCs w:val="20"/>
          <w:lang w:eastAsia="en-GB"/>
        </w:rPr>
        <w:t>Strategy</w:t>
      </w:r>
      <w:r w:rsidRPr="00210091">
        <w:rPr>
          <w:rFonts w:ascii="Consolas" w:hAnsi="Consolas" w:cs="Consolas"/>
          <w:noProof/>
          <w:color w:val="008080"/>
          <w:szCs w:val="20"/>
          <w:lang w:eastAsia="en-GB"/>
        </w:rPr>
        <w:t>&gt;</w:t>
      </w:r>
      <w:r w:rsidRPr="00210091">
        <w:rPr>
          <w:rFonts w:ascii="Consolas" w:hAnsi="Consolas" w:cs="Consolas"/>
          <w:noProof/>
          <w:color w:val="000000"/>
          <w:szCs w:val="20"/>
          <w:lang w:eastAsia="en-GB"/>
        </w:rPr>
        <w:t>RANDOM</w:t>
      </w:r>
      <w:r w:rsidRPr="00210091">
        <w:rPr>
          <w:rFonts w:ascii="Consolas" w:hAnsi="Consolas" w:cs="Consolas"/>
          <w:noProof/>
          <w:color w:val="008080"/>
          <w:szCs w:val="20"/>
          <w:lang w:eastAsia="en-GB"/>
        </w:rPr>
        <w:t>&lt;/</w:t>
      </w:r>
      <w:r w:rsidRPr="00210091">
        <w:rPr>
          <w:rFonts w:ascii="Consolas" w:hAnsi="Consolas" w:cs="Consolas"/>
          <w:noProof/>
          <w:color w:val="3F7F7F"/>
          <w:szCs w:val="20"/>
          <w:lang w:eastAsia="en-GB"/>
        </w:rPr>
        <w:t>Strategy</w:t>
      </w:r>
      <w:r w:rsidRPr="00210091">
        <w:rPr>
          <w:rFonts w:ascii="Consolas" w:hAnsi="Consolas" w:cs="Consolas"/>
          <w:noProof/>
          <w:color w:val="008080"/>
          <w:szCs w:val="20"/>
          <w:lang w:eastAsia="en-GB"/>
        </w:rPr>
        <w:t>&gt;</w:t>
      </w:r>
    </w:p>
    <w:p w14:paraId="3D5474B9" w14:textId="77777777" w:rsidR="00A40B46" w:rsidRPr="00210091" w:rsidRDefault="00A40B46" w:rsidP="00210091">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noProof/>
          <w:szCs w:val="20"/>
          <w:lang w:eastAsia="en-GB"/>
        </w:rPr>
      </w:pPr>
      <w:r w:rsidRPr="00210091">
        <w:rPr>
          <w:rFonts w:ascii="Consolas" w:hAnsi="Consolas" w:cs="Consolas"/>
          <w:noProof/>
          <w:color w:val="000000"/>
          <w:szCs w:val="20"/>
          <w:lang w:eastAsia="en-GB"/>
        </w:rPr>
        <w:t xml:space="preserve">        </w:t>
      </w:r>
      <w:r w:rsidRPr="00210091">
        <w:rPr>
          <w:rFonts w:ascii="Consolas" w:hAnsi="Consolas" w:cs="Consolas"/>
          <w:noProof/>
          <w:color w:val="000000"/>
          <w:szCs w:val="20"/>
          <w:lang w:eastAsia="en-GB"/>
        </w:rPr>
        <w:tab/>
      </w:r>
      <w:r w:rsidRPr="00210091">
        <w:rPr>
          <w:rFonts w:ascii="Consolas" w:hAnsi="Consolas" w:cs="Consolas"/>
          <w:noProof/>
          <w:color w:val="008080"/>
          <w:szCs w:val="20"/>
          <w:lang w:eastAsia="en-GB"/>
        </w:rPr>
        <w:t>&lt;</w:t>
      </w:r>
      <w:r w:rsidRPr="00210091">
        <w:rPr>
          <w:rFonts w:ascii="Consolas" w:hAnsi="Consolas" w:cs="Consolas"/>
          <w:noProof/>
          <w:color w:val="3F7F7F"/>
          <w:szCs w:val="20"/>
          <w:lang w:eastAsia="en-GB"/>
        </w:rPr>
        <w:t>MaxTries</w:t>
      </w:r>
      <w:r w:rsidRPr="00210091">
        <w:rPr>
          <w:rFonts w:ascii="Consolas" w:hAnsi="Consolas" w:cs="Consolas"/>
          <w:noProof/>
          <w:color w:val="008080"/>
          <w:szCs w:val="20"/>
          <w:lang w:eastAsia="en-GB"/>
        </w:rPr>
        <w:t>&gt;</w:t>
      </w:r>
      <w:r w:rsidRPr="00210091">
        <w:rPr>
          <w:rFonts w:ascii="Consolas" w:hAnsi="Consolas" w:cs="Consolas"/>
          <w:noProof/>
          <w:color w:val="000000"/>
          <w:szCs w:val="20"/>
          <w:lang w:eastAsia="en-GB"/>
        </w:rPr>
        <w:t>4</w:t>
      </w:r>
      <w:r w:rsidRPr="00210091">
        <w:rPr>
          <w:rFonts w:ascii="Consolas" w:hAnsi="Consolas" w:cs="Consolas"/>
          <w:noProof/>
          <w:color w:val="008080"/>
          <w:szCs w:val="20"/>
          <w:lang w:eastAsia="en-GB"/>
        </w:rPr>
        <w:t>&lt;/</w:t>
      </w:r>
      <w:r w:rsidRPr="00210091">
        <w:rPr>
          <w:rFonts w:ascii="Consolas" w:hAnsi="Consolas" w:cs="Consolas"/>
          <w:noProof/>
          <w:color w:val="3F7F7F"/>
          <w:szCs w:val="20"/>
          <w:lang w:eastAsia="en-GB"/>
        </w:rPr>
        <w:t>MaxTries</w:t>
      </w:r>
      <w:r w:rsidRPr="00210091">
        <w:rPr>
          <w:rFonts w:ascii="Consolas" w:hAnsi="Consolas" w:cs="Consolas"/>
          <w:noProof/>
          <w:color w:val="008080"/>
          <w:szCs w:val="20"/>
          <w:lang w:eastAsia="en-GB"/>
        </w:rPr>
        <w:t>&gt;</w:t>
      </w:r>
    </w:p>
    <w:p w14:paraId="6C0EBC83" w14:textId="77777777" w:rsidR="00A40B46" w:rsidRPr="00210091" w:rsidRDefault="00A40B46" w:rsidP="00210091">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noProof/>
          <w:szCs w:val="20"/>
          <w:lang w:eastAsia="en-GB"/>
        </w:rPr>
      </w:pPr>
      <w:r w:rsidRPr="00210091">
        <w:rPr>
          <w:rFonts w:ascii="Consolas" w:hAnsi="Consolas" w:cs="Consolas"/>
          <w:noProof/>
          <w:color w:val="000000"/>
          <w:szCs w:val="20"/>
          <w:lang w:eastAsia="en-GB"/>
        </w:rPr>
        <w:t xml:space="preserve">      </w:t>
      </w:r>
      <w:r w:rsidRPr="00210091">
        <w:rPr>
          <w:rFonts w:ascii="Consolas" w:hAnsi="Consolas" w:cs="Consolas"/>
          <w:noProof/>
          <w:color w:val="000000"/>
          <w:szCs w:val="20"/>
          <w:lang w:eastAsia="en-GB"/>
        </w:rPr>
        <w:tab/>
      </w:r>
      <w:r w:rsidRPr="00210091">
        <w:rPr>
          <w:rFonts w:ascii="Consolas" w:hAnsi="Consolas" w:cs="Consolas"/>
          <w:noProof/>
          <w:color w:val="000000"/>
          <w:szCs w:val="20"/>
          <w:lang w:eastAsia="en-GB"/>
        </w:rPr>
        <w:tab/>
      </w:r>
      <w:r w:rsidRPr="00210091">
        <w:rPr>
          <w:rFonts w:ascii="Consolas" w:hAnsi="Consolas" w:cs="Consolas"/>
          <w:noProof/>
          <w:color w:val="008080"/>
          <w:szCs w:val="20"/>
          <w:lang w:eastAsia="en-GB"/>
        </w:rPr>
        <w:t>&lt;</w:t>
      </w:r>
      <w:r w:rsidR="00072649">
        <w:rPr>
          <w:rFonts w:ascii="Consolas" w:hAnsi="Consolas" w:cs="Consolas"/>
          <w:noProof/>
          <w:color w:val="008080"/>
          <w:szCs w:val="20"/>
          <w:lang w:eastAsia="en-GB"/>
        </w:rPr>
        <w:t>Default</w:t>
      </w:r>
      <w:r w:rsidRPr="00210091">
        <w:rPr>
          <w:rFonts w:ascii="Consolas" w:hAnsi="Consolas" w:cs="Consolas"/>
          <w:noProof/>
          <w:color w:val="3F7F7F"/>
          <w:szCs w:val="20"/>
          <w:lang w:eastAsia="en-GB"/>
        </w:rPr>
        <w:t>DigAlgorithm</w:t>
      </w:r>
      <w:r w:rsidRPr="00210091">
        <w:rPr>
          <w:rFonts w:ascii="Consolas" w:hAnsi="Consolas" w:cs="Consolas"/>
          <w:noProof/>
          <w:color w:val="008080"/>
          <w:szCs w:val="20"/>
          <w:lang w:eastAsia="en-GB"/>
        </w:rPr>
        <w:t>&gt;</w:t>
      </w:r>
      <w:r w:rsidRPr="00210091">
        <w:rPr>
          <w:rFonts w:ascii="Consolas" w:hAnsi="Consolas" w:cs="Consolas"/>
          <w:noProof/>
          <w:color w:val="000000"/>
          <w:szCs w:val="20"/>
          <w:lang w:eastAsia="en-GB"/>
        </w:rPr>
        <w:t>SHA1</w:t>
      </w:r>
      <w:r w:rsidRPr="00210091">
        <w:rPr>
          <w:rFonts w:ascii="Consolas" w:hAnsi="Consolas" w:cs="Consolas"/>
          <w:noProof/>
          <w:color w:val="008080"/>
          <w:szCs w:val="20"/>
          <w:lang w:eastAsia="en-GB"/>
        </w:rPr>
        <w:t>&lt;/</w:t>
      </w:r>
      <w:r w:rsidR="00072649">
        <w:rPr>
          <w:rFonts w:ascii="Consolas" w:hAnsi="Consolas" w:cs="Consolas"/>
          <w:noProof/>
          <w:color w:val="008080"/>
          <w:szCs w:val="20"/>
          <w:lang w:eastAsia="en-GB"/>
        </w:rPr>
        <w:t>Default</w:t>
      </w:r>
      <w:r w:rsidRPr="00210091">
        <w:rPr>
          <w:rFonts w:ascii="Consolas" w:hAnsi="Consolas" w:cs="Consolas"/>
          <w:noProof/>
          <w:color w:val="3F7F7F"/>
          <w:szCs w:val="20"/>
          <w:lang w:eastAsia="en-GB"/>
        </w:rPr>
        <w:t>DigAlgorithm</w:t>
      </w:r>
      <w:r w:rsidRPr="00210091">
        <w:rPr>
          <w:rFonts w:ascii="Consolas" w:hAnsi="Consolas" w:cs="Consolas"/>
          <w:noProof/>
          <w:color w:val="008080"/>
          <w:szCs w:val="20"/>
          <w:lang w:eastAsia="en-GB"/>
        </w:rPr>
        <w:t>&gt;</w:t>
      </w:r>
      <w:r w:rsidRPr="00210091">
        <w:rPr>
          <w:rFonts w:ascii="Consolas" w:hAnsi="Consolas" w:cs="Consolas"/>
          <w:noProof/>
          <w:color w:val="000000"/>
          <w:szCs w:val="20"/>
          <w:lang w:eastAsia="en-GB"/>
        </w:rPr>
        <w:t xml:space="preserve">        </w:t>
      </w:r>
      <w:r w:rsidRPr="00210091">
        <w:rPr>
          <w:rFonts w:ascii="Consolas" w:hAnsi="Consolas" w:cs="Consolas"/>
          <w:noProof/>
          <w:color w:val="000000"/>
          <w:szCs w:val="20"/>
          <w:lang w:eastAsia="en-GB"/>
        </w:rPr>
        <w:tab/>
        <w:t xml:space="preserve">        </w:t>
      </w:r>
    </w:p>
    <w:p w14:paraId="0C62EF98" w14:textId="77777777" w:rsidR="00A40B46" w:rsidRPr="00210091" w:rsidRDefault="00A40B46" w:rsidP="00210091">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noProof/>
          <w:szCs w:val="20"/>
          <w:lang w:eastAsia="en-GB"/>
        </w:rPr>
      </w:pPr>
      <w:r w:rsidRPr="00210091">
        <w:rPr>
          <w:rFonts w:ascii="Consolas" w:hAnsi="Consolas" w:cs="Consolas"/>
          <w:noProof/>
          <w:color w:val="000000"/>
          <w:szCs w:val="20"/>
          <w:lang w:eastAsia="en-GB"/>
        </w:rPr>
        <w:t xml:space="preserve">      </w:t>
      </w:r>
      <w:r w:rsidRPr="00210091">
        <w:rPr>
          <w:rFonts w:ascii="Consolas" w:hAnsi="Consolas" w:cs="Consolas"/>
          <w:noProof/>
          <w:color w:val="000000"/>
          <w:szCs w:val="20"/>
          <w:lang w:eastAsia="en-GB"/>
        </w:rPr>
        <w:tab/>
      </w:r>
      <w:r w:rsidRPr="00210091">
        <w:rPr>
          <w:rFonts w:ascii="Consolas" w:hAnsi="Consolas" w:cs="Consolas"/>
          <w:noProof/>
          <w:color w:val="000000"/>
          <w:szCs w:val="20"/>
          <w:lang w:eastAsia="en-GB"/>
        </w:rPr>
        <w:tab/>
      </w:r>
      <w:r w:rsidRPr="00210091">
        <w:rPr>
          <w:rFonts w:ascii="Consolas" w:hAnsi="Consolas" w:cs="Consolas"/>
          <w:noProof/>
          <w:color w:val="008080"/>
          <w:szCs w:val="20"/>
          <w:lang w:eastAsia="en-GB"/>
        </w:rPr>
        <w:t>&lt;</w:t>
      </w:r>
      <w:r w:rsidRPr="00210091">
        <w:rPr>
          <w:rFonts w:ascii="Consolas" w:hAnsi="Consolas" w:cs="Consolas"/>
          <w:noProof/>
          <w:color w:val="3F7F7F"/>
          <w:szCs w:val="20"/>
          <w:lang w:eastAsia="en-GB"/>
        </w:rPr>
        <w:t>DigestAlgorithm</w:t>
      </w:r>
      <w:r w:rsidRPr="00210091">
        <w:rPr>
          <w:rFonts w:ascii="Consolas" w:hAnsi="Consolas" w:cs="Consolas"/>
          <w:noProof/>
          <w:color w:val="008080"/>
          <w:szCs w:val="20"/>
          <w:lang w:eastAsia="en-GB"/>
        </w:rPr>
        <w:t>&gt;</w:t>
      </w:r>
      <w:r w:rsidRPr="00210091">
        <w:rPr>
          <w:rFonts w:ascii="Consolas" w:hAnsi="Consolas" w:cs="Consolas"/>
          <w:noProof/>
          <w:color w:val="000000"/>
          <w:szCs w:val="20"/>
          <w:lang w:eastAsia="en-GB"/>
        </w:rPr>
        <w:t>MD2</w:t>
      </w:r>
      <w:r w:rsidRPr="00210091">
        <w:rPr>
          <w:rFonts w:ascii="Consolas" w:hAnsi="Consolas" w:cs="Consolas"/>
          <w:noProof/>
          <w:color w:val="008080"/>
          <w:szCs w:val="20"/>
          <w:lang w:eastAsia="en-GB"/>
        </w:rPr>
        <w:t>&lt;/</w:t>
      </w:r>
      <w:r w:rsidRPr="00210091">
        <w:rPr>
          <w:rFonts w:ascii="Consolas" w:hAnsi="Consolas" w:cs="Consolas"/>
          <w:noProof/>
          <w:color w:val="3F7F7F"/>
          <w:szCs w:val="20"/>
          <w:lang w:eastAsia="en-GB"/>
        </w:rPr>
        <w:t>DigestAlgorithm</w:t>
      </w:r>
      <w:r w:rsidRPr="00210091">
        <w:rPr>
          <w:rFonts w:ascii="Consolas" w:hAnsi="Consolas" w:cs="Consolas"/>
          <w:noProof/>
          <w:color w:val="008080"/>
          <w:szCs w:val="20"/>
          <w:lang w:eastAsia="en-GB"/>
        </w:rPr>
        <w:t>&gt;</w:t>
      </w:r>
    </w:p>
    <w:p w14:paraId="4A8E5364" w14:textId="77777777" w:rsidR="00A40B46" w:rsidRPr="00951E22" w:rsidRDefault="00A40B46" w:rsidP="00210091">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noProof/>
          <w:szCs w:val="20"/>
          <w:lang w:eastAsia="en-GB"/>
        </w:rPr>
      </w:pPr>
      <w:r w:rsidRPr="00AD168F">
        <w:rPr>
          <w:rFonts w:ascii="Consolas" w:hAnsi="Consolas" w:cs="Consolas"/>
          <w:noProof/>
          <w:color w:val="000000"/>
          <w:szCs w:val="20"/>
          <w:lang w:eastAsia="en-GB"/>
        </w:rPr>
        <w:t xml:space="preserve">      </w:t>
      </w:r>
      <w:r w:rsidRPr="00AD168F">
        <w:rPr>
          <w:rFonts w:ascii="Consolas" w:hAnsi="Consolas" w:cs="Consolas"/>
          <w:noProof/>
          <w:color w:val="000000"/>
          <w:szCs w:val="20"/>
          <w:lang w:eastAsia="en-GB"/>
        </w:rPr>
        <w:tab/>
      </w:r>
      <w:r w:rsidRPr="00AD168F">
        <w:rPr>
          <w:rFonts w:ascii="Consolas" w:hAnsi="Consolas" w:cs="Consolas"/>
          <w:noProof/>
          <w:color w:val="000000"/>
          <w:szCs w:val="20"/>
          <w:lang w:eastAsia="en-GB"/>
        </w:rPr>
        <w:tab/>
      </w:r>
      <w:r w:rsidRPr="00951E22">
        <w:rPr>
          <w:rFonts w:ascii="Consolas" w:hAnsi="Consolas" w:cs="Consolas"/>
          <w:noProof/>
          <w:color w:val="008080"/>
          <w:szCs w:val="20"/>
          <w:lang w:eastAsia="en-GB"/>
        </w:rPr>
        <w:t>&lt;</w:t>
      </w:r>
      <w:r w:rsidRPr="00951E22">
        <w:rPr>
          <w:rFonts w:ascii="Consolas" w:hAnsi="Consolas" w:cs="Consolas"/>
          <w:noProof/>
          <w:color w:val="3F7F7F"/>
          <w:szCs w:val="20"/>
          <w:lang w:eastAsia="en-GB"/>
        </w:rPr>
        <w:t>DigestAlgorithm</w:t>
      </w:r>
      <w:r w:rsidRPr="00951E22">
        <w:rPr>
          <w:rFonts w:ascii="Consolas" w:hAnsi="Consolas" w:cs="Consolas"/>
          <w:noProof/>
          <w:color w:val="008080"/>
          <w:szCs w:val="20"/>
          <w:lang w:eastAsia="en-GB"/>
        </w:rPr>
        <w:t>&gt;</w:t>
      </w:r>
      <w:r w:rsidRPr="00951E22">
        <w:rPr>
          <w:rFonts w:ascii="Consolas" w:hAnsi="Consolas" w:cs="Consolas"/>
          <w:noProof/>
          <w:color w:val="000000"/>
          <w:szCs w:val="20"/>
          <w:lang w:eastAsia="en-GB"/>
        </w:rPr>
        <w:t>MD5</w:t>
      </w:r>
      <w:r w:rsidRPr="00951E22">
        <w:rPr>
          <w:rFonts w:ascii="Consolas" w:hAnsi="Consolas" w:cs="Consolas"/>
          <w:noProof/>
          <w:color w:val="008080"/>
          <w:szCs w:val="20"/>
          <w:lang w:eastAsia="en-GB"/>
        </w:rPr>
        <w:t>&lt;/</w:t>
      </w:r>
      <w:r w:rsidRPr="00951E22">
        <w:rPr>
          <w:rFonts w:ascii="Consolas" w:hAnsi="Consolas" w:cs="Consolas"/>
          <w:noProof/>
          <w:color w:val="3F7F7F"/>
          <w:szCs w:val="20"/>
          <w:lang w:eastAsia="en-GB"/>
        </w:rPr>
        <w:t>DigestAlgorithm</w:t>
      </w:r>
      <w:r w:rsidRPr="00951E22">
        <w:rPr>
          <w:rFonts w:ascii="Consolas" w:hAnsi="Consolas" w:cs="Consolas"/>
          <w:noProof/>
          <w:color w:val="008080"/>
          <w:szCs w:val="20"/>
          <w:lang w:eastAsia="en-GB"/>
        </w:rPr>
        <w:t>&gt;</w:t>
      </w:r>
    </w:p>
    <w:p w14:paraId="5121ED82" w14:textId="77777777" w:rsidR="00A40B46" w:rsidRPr="00951E22" w:rsidRDefault="00A40B46" w:rsidP="00210091">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noProof/>
          <w:szCs w:val="20"/>
          <w:lang w:eastAsia="en-GB"/>
        </w:rPr>
      </w:pPr>
      <w:r w:rsidRPr="00951E22">
        <w:rPr>
          <w:rFonts w:ascii="Consolas" w:hAnsi="Consolas" w:cs="Consolas"/>
          <w:noProof/>
          <w:color w:val="000000"/>
          <w:szCs w:val="20"/>
          <w:lang w:eastAsia="en-GB"/>
        </w:rPr>
        <w:t xml:space="preserve">      </w:t>
      </w:r>
      <w:r w:rsidRPr="00951E22">
        <w:rPr>
          <w:rFonts w:ascii="Consolas" w:hAnsi="Consolas" w:cs="Consolas"/>
          <w:noProof/>
          <w:color w:val="000000"/>
          <w:szCs w:val="20"/>
          <w:lang w:eastAsia="en-GB"/>
        </w:rPr>
        <w:tab/>
      </w:r>
      <w:r w:rsidRPr="00951E22">
        <w:rPr>
          <w:rFonts w:ascii="Consolas" w:hAnsi="Consolas" w:cs="Consolas"/>
          <w:noProof/>
          <w:color w:val="000000"/>
          <w:szCs w:val="20"/>
          <w:lang w:eastAsia="en-GB"/>
        </w:rPr>
        <w:tab/>
      </w:r>
      <w:r w:rsidRPr="00951E22">
        <w:rPr>
          <w:rFonts w:ascii="Consolas" w:hAnsi="Consolas" w:cs="Consolas"/>
          <w:noProof/>
          <w:color w:val="008080"/>
          <w:szCs w:val="20"/>
          <w:lang w:eastAsia="en-GB"/>
        </w:rPr>
        <w:t>&lt;</w:t>
      </w:r>
      <w:r w:rsidRPr="00951E22">
        <w:rPr>
          <w:rFonts w:ascii="Consolas" w:hAnsi="Consolas" w:cs="Consolas"/>
          <w:noProof/>
          <w:color w:val="3F7F7F"/>
          <w:szCs w:val="20"/>
          <w:lang w:eastAsia="en-GB"/>
        </w:rPr>
        <w:t>DigestAlgorithm</w:t>
      </w:r>
      <w:r w:rsidRPr="00951E22">
        <w:rPr>
          <w:rFonts w:ascii="Consolas" w:hAnsi="Consolas" w:cs="Consolas"/>
          <w:noProof/>
          <w:color w:val="008080"/>
          <w:szCs w:val="20"/>
          <w:lang w:eastAsia="en-GB"/>
        </w:rPr>
        <w:t>&gt;</w:t>
      </w:r>
      <w:r w:rsidRPr="00951E22">
        <w:rPr>
          <w:rFonts w:ascii="Consolas" w:hAnsi="Consolas" w:cs="Consolas"/>
          <w:noProof/>
          <w:color w:val="000000"/>
          <w:szCs w:val="20"/>
          <w:lang w:eastAsia="en-GB"/>
        </w:rPr>
        <w:t>SHA512</w:t>
      </w:r>
      <w:r w:rsidRPr="00951E22">
        <w:rPr>
          <w:rFonts w:ascii="Consolas" w:hAnsi="Consolas" w:cs="Consolas"/>
          <w:noProof/>
          <w:color w:val="008080"/>
          <w:szCs w:val="20"/>
          <w:lang w:eastAsia="en-GB"/>
        </w:rPr>
        <w:t>&lt;/</w:t>
      </w:r>
      <w:r w:rsidRPr="00951E22">
        <w:rPr>
          <w:rFonts w:ascii="Consolas" w:hAnsi="Consolas" w:cs="Consolas"/>
          <w:noProof/>
          <w:color w:val="3F7F7F"/>
          <w:szCs w:val="20"/>
          <w:lang w:eastAsia="en-GB"/>
        </w:rPr>
        <w:t>DigestAlgorithm</w:t>
      </w:r>
      <w:r w:rsidRPr="00951E22">
        <w:rPr>
          <w:rFonts w:ascii="Consolas" w:hAnsi="Consolas" w:cs="Consolas"/>
          <w:noProof/>
          <w:color w:val="008080"/>
          <w:szCs w:val="20"/>
          <w:lang w:eastAsia="en-GB"/>
        </w:rPr>
        <w:t>&gt;</w:t>
      </w:r>
    </w:p>
    <w:p w14:paraId="1DA16753" w14:textId="77777777" w:rsidR="00A40B46" w:rsidRPr="00210091" w:rsidRDefault="00A40B46" w:rsidP="00210091">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noProof/>
          <w:szCs w:val="20"/>
          <w:lang w:eastAsia="en-GB"/>
        </w:rPr>
      </w:pPr>
      <w:r w:rsidRPr="00951E22">
        <w:rPr>
          <w:rFonts w:ascii="Consolas" w:hAnsi="Consolas" w:cs="Consolas"/>
          <w:noProof/>
          <w:color w:val="000000"/>
          <w:szCs w:val="20"/>
          <w:lang w:eastAsia="en-GB"/>
        </w:rPr>
        <w:t xml:space="preserve">      </w:t>
      </w:r>
      <w:r w:rsidRPr="00951E22">
        <w:rPr>
          <w:rFonts w:ascii="Consolas" w:hAnsi="Consolas" w:cs="Consolas"/>
          <w:noProof/>
          <w:color w:val="000000"/>
          <w:szCs w:val="20"/>
          <w:lang w:eastAsia="en-GB"/>
        </w:rPr>
        <w:tab/>
      </w:r>
      <w:r w:rsidRPr="00951E22">
        <w:rPr>
          <w:rFonts w:ascii="Consolas" w:hAnsi="Consolas" w:cs="Consolas"/>
          <w:noProof/>
          <w:color w:val="000000"/>
          <w:szCs w:val="20"/>
          <w:lang w:eastAsia="en-GB"/>
        </w:rPr>
        <w:tab/>
      </w:r>
      <w:r w:rsidRPr="00210091">
        <w:rPr>
          <w:rFonts w:ascii="Consolas" w:hAnsi="Consolas" w:cs="Consolas"/>
          <w:noProof/>
          <w:color w:val="008080"/>
          <w:szCs w:val="20"/>
          <w:lang w:eastAsia="en-GB"/>
        </w:rPr>
        <w:t>&lt;</w:t>
      </w:r>
      <w:r w:rsidRPr="00210091">
        <w:rPr>
          <w:rFonts w:ascii="Consolas" w:hAnsi="Consolas" w:cs="Consolas"/>
          <w:noProof/>
          <w:color w:val="3F7F7F"/>
          <w:szCs w:val="20"/>
          <w:lang w:eastAsia="en-GB"/>
        </w:rPr>
        <w:t>DigestAlgorithm</w:t>
      </w:r>
      <w:r w:rsidRPr="00210091">
        <w:rPr>
          <w:rFonts w:ascii="Consolas" w:hAnsi="Consolas" w:cs="Consolas"/>
          <w:noProof/>
          <w:color w:val="008080"/>
          <w:szCs w:val="20"/>
          <w:lang w:eastAsia="en-GB"/>
        </w:rPr>
        <w:t>&gt;</w:t>
      </w:r>
      <w:r w:rsidRPr="00210091">
        <w:rPr>
          <w:rFonts w:ascii="Consolas" w:hAnsi="Consolas" w:cs="Consolas"/>
          <w:noProof/>
          <w:color w:val="000000"/>
          <w:szCs w:val="20"/>
          <w:lang w:eastAsia="en-GB"/>
        </w:rPr>
        <w:t>SHA256</w:t>
      </w:r>
      <w:r w:rsidRPr="00210091">
        <w:rPr>
          <w:rFonts w:ascii="Consolas" w:hAnsi="Consolas" w:cs="Consolas"/>
          <w:noProof/>
          <w:color w:val="008080"/>
          <w:szCs w:val="20"/>
          <w:lang w:eastAsia="en-GB"/>
        </w:rPr>
        <w:t>&lt;/</w:t>
      </w:r>
      <w:r w:rsidRPr="00210091">
        <w:rPr>
          <w:rFonts w:ascii="Consolas" w:hAnsi="Consolas" w:cs="Consolas"/>
          <w:noProof/>
          <w:color w:val="3F7F7F"/>
          <w:szCs w:val="20"/>
          <w:lang w:eastAsia="en-GB"/>
        </w:rPr>
        <w:t>DigestAlgorithm</w:t>
      </w:r>
      <w:r w:rsidRPr="00210091">
        <w:rPr>
          <w:rFonts w:ascii="Consolas" w:hAnsi="Consolas" w:cs="Consolas"/>
          <w:noProof/>
          <w:color w:val="008080"/>
          <w:szCs w:val="20"/>
          <w:lang w:eastAsia="en-GB"/>
        </w:rPr>
        <w:t>&gt;</w:t>
      </w:r>
    </w:p>
    <w:p w14:paraId="54059F7C" w14:textId="77777777" w:rsidR="00A40B46" w:rsidRPr="00210091" w:rsidRDefault="00A40B46" w:rsidP="00210091">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noProof/>
          <w:szCs w:val="20"/>
          <w:lang w:eastAsia="en-GB"/>
        </w:rPr>
      </w:pPr>
      <w:r w:rsidRPr="00210091">
        <w:rPr>
          <w:rFonts w:ascii="Consolas" w:hAnsi="Consolas" w:cs="Consolas"/>
          <w:noProof/>
          <w:color w:val="000000"/>
          <w:szCs w:val="20"/>
          <w:lang w:eastAsia="en-GB"/>
        </w:rPr>
        <w:t xml:space="preserve">        </w:t>
      </w:r>
      <w:r w:rsidRPr="00210091">
        <w:rPr>
          <w:rFonts w:ascii="Consolas" w:hAnsi="Consolas" w:cs="Consolas"/>
          <w:noProof/>
          <w:color w:val="008080"/>
          <w:szCs w:val="20"/>
          <w:lang w:eastAsia="en-GB"/>
        </w:rPr>
        <w:t>&lt;/</w:t>
      </w:r>
      <w:r w:rsidRPr="00210091">
        <w:rPr>
          <w:rFonts w:ascii="Consolas" w:hAnsi="Consolas" w:cs="Consolas"/>
          <w:noProof/>
          <w:color w:val="3F7F7F"/>
          <w:szCs w:val="20"/>
          <w:lang w:eastAsia="en-GB"/>
        </w:rPr>
        <w:t>Defaults</w:t>
      </w:r>
      <w:r w:rsidRPr="00210091">
        <w:rPr>
          <w:rFonts w:ascii="Consolas" w:hAnsi="Consolas" w:cs="Consolas"/>
          <w:noProof/>
          <w:color w:val="008080"/>
          <w:szCs w:val="20"/>
          <w:lang w:eastAsia="en-GB"/>
        </w:rPr>
        <w:t>&gt;</w:t>
      </w:r>
    </w:p>
    <w:p w14:paraId="76C44B0F" w14:textId="77777777" w:rsidR="00686470" w:rsidRDefault="00686470" w:rsidP="00D72A21"/>
    <w:p w14:paraId="638077AE" w14:textId="77777777" w:rsidR="00454082" w:rsidRDefault="00454082" w:rsidP="00851ED3">
      <w:pPr>
        <w:pStyle w:val="Heading3"/>
      </w:pPr>
      <w:bookmarkStart w:id="106" w:name="_Toc413924075"/>
      <w:r>
        <w:rPr>
          <w:lang w:val="en-GB"/>
        </w:rPr>
        <w:t>Signing Methods</w:t>
      </w:r>
      <w:bookmarkEnd w:id="106"/>
    </w:p>
    <w:p w14:paraId="527C4A84" w14:textId="77777777" w:rsidR="00454082" w:rsidRPr="00454082" w:rsidRDefault="00454082">
      <w:r>
        <w:t>Each supported signing method is configured in the XML file. Each configured method appears as a separate entry in the list of signing methods presented to the user. The following box gives as an example the configuration for the Smart Card signing method.</w:t>
      </w:r>
    </w:p>
    <w:p w14:paraId="054390E9" w14:textId="77777777" w:rsidR="00454082" w:rsidRDefault="00454082" w:rsidP="00851ED3">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noProof/>
          <w:szCs w:val="20"/>
          <w:lang w:eastAsia="en-GB"/>
        </w:rPr>
      </w:pPr>
      <w:r>
        <w:rPr>
          <w:rFonts w:ascii="Consolas" w:hAnsi="Consolas" w:cs="Consolas"/>
          <w:noProof/>
          <w:color w:val="000000"/>
          <w:szCs w:val="20"/>
          <w:lang w:eastAsia="en-GB"/>
        </w:rPr>
        <w:tab/>
      </w:r>
      <w:r>
        <w:rPr>
          <w:rFonts w:ascii="Consolas" w:hAnsi="Consolas" w:cs="Consolas"/>
          <w:noProof/>
          <w:color w:val="3F5FBF"/>
          <w:szCs w:val="20"/>
          <w:lang w:eastAsia="en-GB"/>
        </w:rPr>
        <w:t>&lt;!-- Smart card--&gt;</w:t>
      </w:r>
    </w:p>
    <w:p w14:paraId="0C1ADDCA" w14:textId="77777777" w:rsidR="00454082" w:rsidRDefault="00454082" w:rsidP="00851ED3">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noProof/>
          <w:szCs w:val="20"/>
          <w:lang w:eastAsia="en-GB"/>
        </w:rPr>
      </w:pPr>
      <w:r>
        <w:rPr>
          <w:rFonts w:ascii="Consolas" w:hAnsi="Consolas" w:cs="Consolas"/>
          <w:noProof/>
          <w:color w:val="000000"/>
          <w:szCs w:val="20"/>
          <w:lang w:eastAsia="en-GB"/>
        </w:rPr>
        <w:tab/>
      </w:r>
      <w:r>
        <w:rPr>
          <w:rFonts w:ascii="Consolas" w:hAnsi="Consolas" w:cs="Consolas"/>
          <w:noProof/>
          <w:color w:val="008080"/>
          <w:szCs w:val="20"/>
          <w:lang w:eastAsia="en-GB"/>
        </w:rPr>
        <w:t>&lt;</w:t>
      </w:r>
      <w:r>
        <w:rPr>
          <w:rFonts w:ascii="Consolas" w:hAnsi="Consolas" w:cs="Consolas"/>
          <w:noProof/>
          <w:color w:val="3F7F7F"/>
          <w:szCs w:val="20"/>
          <w:lang w:eastAsia="en-GB"/>
        </w:rPr>
        <w:t>SigningMethod</w:t>
      </w:r>
      <w:r>
        <w:rPr>
          <w:rFonts w:ascii="Consolas" w:hAnsi="Consolas" w:cs="Consolas"/>
          <w:noProof/>
          <w:color w:val="008080"/>
          <w:szCs w:val="20"/>
          <w:lang w:eastAsia="en-GB"/>
        </w:rPr>
        <w:t>&gt;</w:t>
      </w:r>
    </w:p>
    <w:p w14:paraId="7DBB4920" w14:textId="77777777" w:rsidR="00454082" w:rsidRDefault="00454082" w:rsidP="00851ED3">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noProof/>
          <w:szCs w:val="20"/>
          <w:lang w:eastAsia="en-GB"/>
        </w:rPr>
      </w:pPr>
      <w:r>
        <w:rPr>
          <w:rFonts w:ascii="Consolas" w:hAnsi="Consolas" w:cs="Consolas"/>
          <w:noProof/>
          <w:color w:val="000000"/>
          <w:szCs w:val="20"/>
          <w:lang w:eastAsia="en-GB"/>
        </w:rPr>
        <w:tab/>
      </w:r>
      <w:r>
        <w:rPr>
          <w:rFonts w:ascii="Consolas" w:hAnsi="Consolas" w:cs="Consolas"/>
          <w:noProof/>
          <w:color w:val="000000"/>
          <w:szCs w:val="20"/>
          <w:lang w:eastAsia="en-GB"/>
        </w:rPr>
        <w:tab/>
      </w:r>
      <w:r>
        <w:rPr>
          <w:rFonts w:ascii="Consolas" w:hAnsi="Consolas" w:cs="Consolas"/>
          <w:noProof/>
          <w:color w:val="008080"/>
          <w:szCs w:val="20"/>
          <w:lang w:eastAsia="en-GB"/>
        </w:rPr>
        <w:t>&lt;</w:t>
      </w:r>
      <w:r>
        <w:rPr>
          <w:rFonts w:ascii="Consolas" w:hAnsi="Consolas" w:cs="Consolas"/>
          <w:noProof/>
          <w:color w:val="3F7F7F"/>
          <w:szCs w:val="20"/>
          <w:lang w:eastAsia="en-GB"/>
        </w:rPr>
        <w:t>needsJavaScript</w:t>
      </w:r>
      <w:r>
        <w:rPr>
          <w:rFonts w:ascii="Consolas" w:hAnsi="Consolas" w:cs="Consolas"/>
          <w:noProof/>
          <w:color w:val="008080"/>
          <w:szCs w:val="20"/>
          <w:lang w:eastAsia="en-GB"/>
        </w:rPr>
        <w:t>&gt;</w:t>
      </w:r>
      <w:r>
        <w:rPr>
          <w:rFonts w:ascii="Consolas" w:hAnsi="Consolas" w:cs="Consolas"/>
          <w:noProof/>
          <w:color w:val="000000"/>
          <w:szCs w:val="20"/>
          <w:lang w:eastAsia="en-GB"/>
        </w:rPr>
        <w:t>true</w:t>
      </w:r>
      <w:r>
        <w:rPr>
          <w:rFonts w:ascii="Consolas" w:hAnsi="Consolas" w:cs="Consolas"/>
          <w:noProof/>
          <w:color w:val="008080"/>
          <w:szCs w:val="20"/>
          <w:lang w:eastAsia="en-GB"/>
        </w:rPr>
        <w:t>&lt;/</w:t>
      </w:r>
      <w:r>
        <w:rPr>
          <w:rFonts w:ascii="Consolas" w:hAnsi="Consolas" w:cs="Consolas"/>
          <w:noProof/>
          <w:color w:val="3F7F7F"/>
          <w:szCs w:val="20"/>
          <w:lang w:eastAsia="en-GB"/>
        </w:rPr>
        <w:t>needsJavaScript</w:t>
      </w:r>
      <w:r>
        <w:rPr>
          <w:rFonts w:ascii="Consolas" w:hAnsi="Consolas" w:cs="Consolas"/>
          <w:noProof/>
          <w:color w:val="008080"/>
          <w:szCs w:val="20"/>
          <w:lang w:eastAsia="en-GB"/>
        </w:rPr>
        <w:t>&gt;</w:t>
      </w:r>
    </w:p>
    <w:p w14:paraId="14F13A0D" w14:textId="77777777" w:rsidR="00454082" w:rsidRPr="00951E22" w:rsidRDefault="00454082" w:rsidP="00851ED3">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noProof/>
          <w:szCs w:val="20"/>
          <w:lang w:eastAsia="en-GB"/>
        </w:rPr>
      </w:pPr>
      <w:r>
        <w:rPr>
          <w:rFonts w:ascii="Consolas" w:hAnsi="Consolas" w:cs="Consolas"/>
          <w:noProof/>
          <w:color w:val="000000"/>
          <w:szCs w:val="20"/>
          <w:lang w:eastAsia="en-GB"/>
        </w:rPr>
        <w:tab/>
      </w:r>
      <w:r>
        <w:rPr>
          <w:rFonts w:ascii="Consolas" w:hAnsi="Consolas" w:cs="Consolas"/>
          <w:noProof/>
          <w:color w:val="000000"/>
          <w:szCs w:val="20"/>
          <w:lang w:eastAsia="en-GB"/>
        </w:rPr>
        <w:tab/>
      </w:r>
      <w:r w:rsidRPr="00951E22">
        <w:rPr>
          <w:rFonts w:ascii="Consolas" w:hAnsi="Consolas" w:cs="Consolas"/>
          <w:noProof/>
          <w:color w:val="008080"/>
          <w:szCs w:val="20"/>
          <w:lang w:eastAsia="en-GB"/>
        </w:rPr>
        <w:t>&lt;</w:t>
      </w:r>
      <w:r w:rsidRPr="00951E22">
        <w:rPr>
          <w:rFonts w:ascii="Consolas" w:hAnsi="Consolas" w:cs="Consolas"/>
          <w:noProof/>
          <w:color w:val="3F7F7F"/>
          <w:szCs w:val="20"/>
          <w:lang w:eastAsia="en-GB"/>
        </w:rPr>
        <w:t>needsJava</w:t>
      </w:r>
      <w:r w:rsidRPr="00951E22">
        <w:rPr>
          <w:rFonts w:ascii="Consolas" w:hAnsi="Consolas" w:cs="Consolas"/>
          <w:noProof/>
          <w:color w:val="008080"/>
          <w:szCs w:val="20"/>
          <w:lang w:eastAsia="en-GB"/>
        </w:rPr>
        <w:t>&gt;</w:t>
      </w:r>
      <w:r w:rsidRPr="00951E22">
        <w:rPr>
          <w:rFonts w:ascii="Consolas" w:hAnsi="Consolas" w:cs="Consolas"/>
          <w:noProof/>
          <w:color w:val="000000"/>
          <w:szCs w:val="20"/>
          <w:lang w:eastAsia="en-GB"/>
        </w:rPr>
        <w:t>true</w:t>
      </w:r>
      <w:r w:rsidRPr="00951E22">
        <w:rPr>
          <w:rFonts w:ascii="Consolas" w:hAnsi="Consolas" w:cs="Consolas"/>
          <w:noProof/>
          <w:color w:val="008080"/>
          <w:szCs w:val="20"/>
          <w:lang w:eastAsia="en-GB"/>
        </w:rPr>
        <w:t>&lt;/</w:t>
      </w:r>
      <w:r w:rsidRPr="00951E22">
        <w:rPr>
          <w:rFonts w:ascii="Consolas" w:hAnsi="Consolas" w:cs="Consolas"/>
          <w:noProof/>
          <w:color w:val="3F7F7F"/>
          <w:szCs w:val="20"/>
          <w:lang w:eastAsia="en-GB"/>
        </w:rPr>
        <w:t>needsJava</w:t>
      </w:r>
      <w:r w:rsidRPr="00951E22">
        <w:rPr>
          <w:rFonts w:ascii="Consolas" w:hAnsi="Consolas" w:cs="Consolas"/>
          <w:noProof/>
          <w:color w:val="008080"/>
          <w:szCs w:val="20"/>
          <w:lang w:eastAsia="en-GB"/>
        </w:rPr>
        <w:t>&gt;</w:t>
      </w:r>
    </w:p>
    <w:p w14:paraId="054CCE15" w14:textId="77777777" w:rsidR="00454082" w:rsidRPr="00184F7C" w:rsidRDefault="00454082" w:rsidP="00851ED3">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noProof/>
          <w:szCs w:val="20"/>
          <w:lang w:eastAsia="en-GB"/>
        </w:rPr>
      </w:pPr>
      <w:r w:rsidRPr="00951E22">
        <w:rPr>
          <w:rFonts w:ascii="Consolas" w:hAnsi="Consolas" w:cs="Consolas"/>
          <w:noProof/>
          <w:color w:val="000000"/>
          <w:szCs w:val="20"/>
          <w:lang w:eastAsia="en-GB"/>
        </w:rPr>
        <w:tab/>
      </w:r>
      <w:r w:rsidRPr="00951E22">
        <w:rPr>
          <w:rFonts w:ascii="Consolas" w:hAnsi="Consolas" w:cs="Consolas"/>
          <w:noProof/>
          <w:color w:val="000000"/>
          <w:szCs w:val="20"/>
          <w:lang w:eastAsia="en-GB"/>
        </w:rPr>
        <w:tab/>
      </w:r>
      <w:r w:rsidRPr="00551A2C">
        <w:rPr>
          <w:rFonts w:ascii="Consolas" w:hAnsi="Consolas" w:cs="Consolas"/>
          <w:noProof/>
          <w:color w:val="008080"/>
          <w:szCs w:val="20"/>
          <w:lang w:eastAsia="en-GB"/>
        </w:rPr>
        <w:t>&lt;</w:t>
      </w:r>
      <w:r w:rsidRPr="00282EE9">
        <w:rPr>
          <w:rFonts w:ascii="Consolas" w:hAnsi="Consolas" w:cs="Consolas"/>
          <w:noProof/>
          <w:color w:val="3F7F7F"/>
          <w:szCs w:val="20"/>
          <w:lang w:eastAsia="en-GB"/>
        </w:rPr>
        <w:t>code</w:t>
      </w:r>
      <w:r w:rsidRPr="00184F7C">
        <w:rPr>
          <w:rFonts w:ascii="Consolas" w:hAnsi="Consolas" w:cs="Consolas"/>
          <w:noProof/>
          <w:color w:val="008080"/>
          <w:szCs w:val="20"/>
          <w:lang w:eastAsia="en-GB"/>
        </w:rPr>
        <w:t>&gt;</w:t>
      </w:r>
      <w:r w:rsidRPr="00184F7C">
        <w:rPr>
          <w:rFonts w:ascii="Consolas" w:hAnsi="Consolas" w:cs="Consolas"/>
          <w:noProof/>
          <w:color w:val="000000"/>
          <w:szCs w:val="20"/>
          <w:lang w:eastAsia="en-GB"/>
        </w:rPr>
        <w:t>sc</w:t>
      </w:r>
      <w:r w:rsidRPr="00184F7C">
        <w:rPr>
          <w:rFonts w:ascii="Consolas" w:hAnsi="Consolas" w:cs="Consolas"/>
          <w:noProof/>
          <w:color w:val="008080"/>
          <w:szCs w:val="20"/>
          <w:lang w:eastAsia="en-GB"/>
        </w:rPr>
        <w:t>&lt;/</w:t>
      </w:r>
      <w:r w:rsidRPr="00184F7C">
        <w:rPr>
          <w:rFonts w:ascii="Consolas" w:hAnsi="Consolas" w:cs="Consolas"/>
          <w:noProof/>
          <w:color w:val="3F7F7F"/>
          <w:szCs w:val="20"/>
          <w:lang w:eastAsia="en-GB"/>
        </w:rPr>
        <w:t>code</w:t>
      </w:r>
      <w:r w:rsidRPr="00184F7C">
        <w:rPr>
          <w:rFonts w:ascii="Consolas" w:hAnsi="Consolas" w:cs="Consolas"/>
          <w:noProof/>
          <w:color w:val="008080"/>
          <w:szCs w:val="20"/>
          <w:lang w:eastAsia="en-GB"/>
        </w:rPr>
        <w:t>&gt;</w:t>
      </w:r>
    </w:p>
    <w:p w14:paraId="6E8AA86F" w14:textId="77777777" w:rsidR="00454082" w:rsidRPr="00184F7C" w:rsidRDefault="00454082" w:rsidP="00851ED3">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noProof/>
          <w:szCs w:val="20"/>
          <w:lang w:eastAsia="en-GB"/>
        </w:rPr>
      </w:pPr>
      <w:r w:rsidRPr="00184F7C">
        <w:rPr>
          <w:rFonts w:ascii="Consolas" w:hAnsi="Consolas" w:cs="Consolas"/>
          <w:noProof/>
          <w:color w:val="000000"/>
          <w:szCs w:val="20"/>
          <w:lang w:eastAsia="en-GB"/>
        </w:rPr>
        <w:tab/>
      </w:r>
      <w:r w:rsidRPr="00184F7C">
        <w:rPr>
          <w:rFonts w:ascii="Consolas" w:hAnsi="Consolas" w:cs="Consolas"/>
          <w:noProof/>
          <w:color w:val="000000"/>
          <w:szCs w:val="20"/>
          <w:lang w:eastAsia="en-GB"/>
        </w:rPr>
        <w:tab/>
      </w:r>
      <w:r w:rsidRPr="00184F7C">
        <w:rPr>
          <w:rFonts w:ascii="Consolas" w:hAnsi="Consolas" w:cs="Consolas"/>
          <w:noProof/>
          <w:color w:val="008080"/>
          <w:szCs w:val="20"/>
          <w:lang w:eastAsia="en-GB"/>
        </w:rPr>
        <w:t>&lt;</w:t>
      </w:r>
      <w:r w:rsidRPr="00184F7C">
        <w:rPr>
          <w:rFonts w:ascii="Consolas" w:hAnsi="Consolas" w:cs="Consolas"/>
          <w:noProof/>
          <w:color w:val="3F7F7F"/>
          <w:szCs w:val="20"/>
          <w:lang w:eastAsia="en-GB"/>
        </w:rPr>
        <w:t>jspPage</w:t>
      </w:r>
      <w:r w:rsidRPr="00184F7C">
        <w:rPr>
          <w:rFonts w:ascii="Consolas" w:hAnsi="Consolas" w:cs="Consolas"/>
          <w:noProof/>
          <w:color w:val="008080"/>
          <w:szCs w:val="20"/>
          <w:lang w:eastAsia="en-GB"/>
        </w:rPr>
        <w:t>&gt;</w:t>
      </w:r>
      <w:r w:rsidRPr="00184F7C">
        <w:rPr>
          <w:rFonts w:ascii="Consolas" w:hAnsi="Consolas" w:cs="Consolas"/>
          <w:noProof/>
          <w:color w:val="000000"/>
          <w:szCs w:val="20"/>
          <w:lang w:eastAsia="en-GB"/>
        </w:rPr>
        <w:t>dynform_dss_applet.jsp</w:t>
      </w:r>
      <w:r w:rsidRPr="00184F7C">
        <w:rPr>
          <w:rFonts w:ascii="Consolas" w:hAnsi="Consolas" w:cs="Consolas"/>
          <w:noProof/>
          <w:color w:val="008080"/>
          <w:szCs w:val="20"/>
          <w:lang w:eastAsia="en-GB"/>
        </w:rPr>
        <w:t>&lt;/</w:t>
      </w:r>
      <w:r w:rsidRPr="00184F7C">
        <w:rPr>
          <w:rFonts w:ascii="Consolas" w:hAnsi="Consolas" w:cs="Consolas"/>
          <w:noProof/>
          <w:color w:val="3F7F7F"/>
          <w:szCs w:val="20"/>
          <w:lang w:eastAsia="en-GB"/>
        </w:rPr>
        <w:t>jspPage</w:t>
      </w:r>
      <w:r w:rsidRPr="00184F7C">
        <w:rPr>
          <w:rFonts w:ascii="Consolas" w:hAnsi="Consolas" w:cs="Consolas"/>
          <w:noProof/>
          <w:color w:val="008080"/>
          <w:szCs w:val="20"/>
          <w:lang w:eastAsia="en-GB"/>
        </w:rPr>
        <w:t>&gt;</w:t>
      </w:r>
      <w:r w:rsidRPr="00184F7C">
        <w:rPr>
          <w:rFonts w:ascii="Consolas" w:hAnsi="Consolas" w:cs="Consolas"/>
          <w:noProof/>
          <w:color w:val="000000"/>
          <w:szCs w:val="20"/>
          <w:lang w:eastAsia="en-GB"/>
        </w:rPr>
        <w:tab/>
      </w:r>
      <w:r w:rsidRPr="00184F7C">
        <w:rPr>
          <w:rFonts w:ascii="Consolas" w:hAnsi="Consolas" w:cs="Consolas"/>
          <w:noProof/>
          <w:color w:val="000000"/>
          <w:szCs w:val="20"/>
          <w:lang w:eastAsia="en-GB"/>
        </w:rPr>
        <w:tab/>
      </w:r>
    </w:p>
    <w:p w14:paraId="586C9BFD" w14:textId="77777777" w:rsidR="00454082" w:rsidRDefault="00454082" w:rsidP="00851ED3">
      <w:pPr>
        <w:pBdr>
          <w:top w:val="single" w:sz="4" w:space="1" w:color="auto"/>
          <w:left w:val="single" w:sz="4" w:space="4" w:color="auto"/>
          <w:bottom w:val="single" w:sz="4" w:space="1" w:color="auto"/>
          <w:right w:val="single" w:sz="4" w:space="4" w:color="auto"/>
        </w:pBdr>
        <w:rPr>
          <w:rFonts w:ascii="Consolas" w:hAnsi="Consolas" w:cs="Consolas"/>
          <w:noProof/>
          <w:color w:val="008080"/>
          <w:szCs w:val="20"/>
          <w:lang w:eastAsia="en-GB"/>
        </w:rPr>
      </w:pPr>
      <w:r w:rsidRPr="00184F7C">
        <w:rPr>
          <w:rFonts w:ascii="Consolas" w:hAnsi="Consolas" w:cs="Consolas"/>
          <w:noProof/>
          <w:color w:val="000000"/>
          <w:szCs w:val="20"/>
          <w:lang w:eastAsia="en-GB"/>
        </w:rPr>
        <w:tab/>
      </w:r>
      <w:r>
        <w:rPr>
          <w:rFonts w:ascii="Consolas" w:hAnsi="Consolas" w:cs="Consolas"/>
          <w:noProof/>
          <w:color w:val="008080"/>
          <w:szCs w:val="20"/>
          <w:lang w:eastAsia="en-GB"/>
        </w:rPr>
        <w:t>&lt;/</w:t>
      </w:r>
      <w:r>
        <w:rPr>
          <w:rFonts w:ascii="Consolas" w:hAnsi="Consolas" w:cs="Consolas"/>
          <w:noProof/>
          <w:color w:val="3F7F7F"/>
          <w:szCs w:val="20"/>
          <w:lang w:eastAsia="en-GB"/>
        </w:rPr>
        <w:t>SigningMethod</w:t>
      </w:r>
      <w:r>
        <w:rPr>
          <w:rFonts w:ascii="Consolas" w:hAnsi="Consolas" w:cs="Consolas"/>
          <w:noProof/>
          <w:color w:val="008080"/>
          <w:szCs w:val="20"/>
          <w:lang w:eastAsia="en-GB"/>
        </w:rPr>
        <w:t>&gt;</w:t>
      </w:r>
    </w:p>
    <w:p w14:paraId="59A927E1" w14:textId="77777777" w:rsidR="00454082" w:rsidRDefault="00454082" w:rsidP="00454082">
      <w:r>
        <w:t>The following parameters are defined:</w:t>
      </w:r>
    </w:p>
    <w:p w14:paraId="496BBCF4" w14:textId="77777777" w:rsidR="00454082" w:rsidRDefault="00454082" w:rsidP="00851ED3">
      <w:pPr>
        <w:pStyle w:val="ListParagraph"/>
        <w:numPr>
          <w:ilvl w:val="0"/>
          <w:numId w:val="30"/>
        </w:numPr>
      </w:pPr>
      <w:r w:rsidRPr="00851ED3">
        <w:rPr>
          <w:rFonts w:ascii="Courier" w:hAnsi="Courier"/>
          <w:noProof/>
        </w:rPr>
        <w:t>needsJavaScript</w:t>
      </w:r>
      <w:r>
        <w:t xml:space="preserve"> is used to disable the choice of the method when JavaScript is not enabled in the browser. </w:t>
      </w:r>
    </w:p>
    <w:p w14:paraId="453CAACA" w14:textId="77777777" w:rsidR="00454082" w:rsidRDefault="00454082" w:rsidP="00851ED3">
      <w:pPr>
        <w:pStyle w:val="ListParagraph"/>
        <w:numPr>
          <w:ilvl w:val="0"/>
          <w:numId w:val="30"/>
        </w:numPr>
      </w:pPr>
      <w:r w:rsidRPr="00851ED3">
        <w:rPr>
          <w:rFonts w:ascii="Courier" w:hAnsi="Courier"/>
          <w:noProof/>
        </w:rPr>
        <w:t>needsJava</w:t>
      </w:r>
      <w:r>
        <w:t xml:space="preserve"> can be used to warn the user that Java is required to use the method. </w:t>
      </w:r>
    </w:p>
    <w:p w14:paraId="4370F288" w14:textId="77777777" w:rsidR="00454082" w:rsidRDefault="00454082" w:rsidP="00851ED3">
      <w:pPr>
        <w:pStyle w:val="ListParagraph"/>
        <w:numPr>
          <w:ilvl w:val="0"/>
          <w:numId w:val="30"/>
        </w:numPr>
      </w:pPr>
      <w:r w:rsidRPr="00851ED3">
        <w:rPr>
          <w:rFonts w:ascii="Courier" w:hAnsi="Courier"/>
          <w:noProof/>
        </w:rPr>
        <w:t>code</w:t>
      </w:r>
      <w:r>
        <w:t xml:space="preserve"> is a unique code for the method. It is used to get translations/descriptive text in a generic manner;</w:t>
      </w:r>
    </w:p>
    <w:p w14:paraId="5F151B81" w14:textId="77777777" w:rsidR="00454082" w:rsidRDefault="00454082" w:rsidP="00851ED3">
      <w:pPr>
        <w:pStyle w:val="ListParagraph"/>
        <w:numPr>
          <w:ilvl w:val="0"/>
          <w:numId w:val="30"/>
        </w:numPr>
      </w:pPr>
      <w:r w:rsidRPr="00851ED3">
        <w:rPr>
          <w:rFonts w:ascii="Courier" w:hAnsi="Courier"/>
          <w:noProof/>
        </w:rPr>
        <w:t>jspPage</w:t>
      </w:r>
      <w:r>
        <w:t xml:space="preserve"> is the JSP that is associated with the signing method.</w:t>
      </w:r>
    </w:p>
    <w:p w14:paraId="47CD045F" w14:textId="77777777" w:rsidR="003A571A" w:rsidRPr="00E26CCF" w:rsidRDefault="003A571A" w:rsidP="006478F7"/>
    <w:p w14:paraId="1F2D888E" w14:textId="77777777" w:rsidR="00454082" w:rsidRPr="00454082" w:rsidRDefault="00454082"/>
    <w:p w14:paraId="30DC7379" w14:textId="77777777" w:rsidR="00657E33" w:rsidRPr="00210091" w:rsidRDefault="00657E33" w:rsidP="00210091">
      <w:pPr>
        <w:pStyle w:val="Heading2"/>
        <w:pageBreakBefore/>
        <w:ind w:left="578" w:hanging="578"/>
        <w:rPr>
          <w:lang w:val="en-GB"/>
        </w:rPr>
      </w:pPr>
      <w:bookmarkStart w:id="107" w:name="_Toc413924076"/>
      <w:r w:rsidRPr="00210091">
        <w:rPr>
          <w:lang w:val="en-GB"/>
        </w:rPr>
        <w:t>Server Seal</w:t>
      </w:r>
      <w:bookmarkEnd w:id="107"/>
    </w:p>
    <w:p w14:paraId="49081C04" w14:textId="38CC29C9" w:rsidR="000D4E10" w:rsidRDefault="00657E33" w:rsidP="00657E33">
      <w:r w:rsidRPr="00210091">
        <w:t xml:space="preserve">Each PDF document provided by the Signing Service to the </w:t>
      </w:r>
      <w:r w:rsidR="00EC4FA2">
        <w:t>signing service</w:t>
      </w:r>
      <w:r w:rsidRPr="00210091">
        <w:t xml:space="preserve"> user </w:t>
      </w:r>
      <w:r w:rsidR="000D4E10">
        <w:t>may be</w:t>
      </w:r>
      <w:r w:rsidRPr="00210091">
        <w:t xml:space="preserve"> signed by the </w:t>
      </w:r>
      <w:r w:rsidR="00EC4FA2">
        <w:t>signing service</w:t>
      </w:r>
      <w:r w:rsidR="00C83FB2">
        <w:rPr>
          <w:rStyle w:val="FootnoteReference"/>
        </w:rPr>
        <w:footnoteReference w:id="2"/>
      </w:r>
      <w:r w:rsidRPr="00210091">
        <w:t>.</w:t>
      </w:r>
      <w:r w:rsidR="000D4E10">
        <w:t xml:space="preserve">It is possible to disable this behaviour in the configuration file (refer to section </w:t>
      </w:r>
      <w:r w:rsidR="000D4E10">
        <w:fldChar w:fldCharType="begin"/>
      </w:r>
      <w:r w:rsidR="000D4E10">
        <w:instrText xml:space="preserve"> REF _Ref346110232 \r \h </w:instrText>
      </w:r>
      <w:r w:rsidR="000D4E10">
        <w:fldChar w:fldCharType="separate"/>
      </w:r>
      <w:r w:rsidR="00986F36">
        <w:t>2.3</w:t>
      </w:r>
      <w:r w:rsidR="000D4E10">
        <w:fldChar w:fldCharType="end"/>
      </w:r>
      <w:r w:rsidR="000D4E10">
        <w:t>).</w:t>
      </w:r>
      <w:r w:rsidRPr="00210091">
        <w:t xml:space="preserve"> </w:t>
      </w:r>
    </w:p>
    <w:p w14:paraId="1446B22A" w14:textId="57279A32" w:rsidR="00657E33" w:rsidRPr="00210091" w:rsidRDefault="00657E33" w:rsidP="00657E33">
      <w:r w:rsidRPr="00210091">
        <w:t>The signing certificate is stored in a PKCS12 file.</w:t>
      </w:r>
      <w:r w:rsidR="00B7222F">
        <w:t xml:space="preserve"> </w:t>
      </w:r>
      <w:r w:rsidR="00AC1D1E">
        <w:t xml:space="preserve">The location of this certificate file is given to the </w:t>
      </w:r>
      <w:r w:rsidR="00C83FB2">
        <w:t>signing service</w:t>
      </w:r>
      <w:r w:rsidR="00AC1D1E">
        <w:t xml:space="preserve"> by the “</w:t>
      </w:r>
      <w:r w:rsidR="00AC1D1E">
        <w:rPr>
          <w:noProof/>
        </w:rPr>
        <w:t>dss_applet_server_seal_cert</w:t>
      </w:r>
      <w:r w:rsidR="00AC1D1E">
        <w:t>” system property.</w:t>
      </w:r>
      <w:r w:rsidRPr="00210091">
        <w:t xml:space="preserve"> Should it be necessary to change the signature applied to the PDF documents, this certificate must be replaced.</w:t>
      </w:r>
      <w:r w:rsidR="00121FFF">
        <w:t xml:space="preserve"> </w:t>
      </w:r>
      <w:r w:rsidR="00121FFF" w:rsidRPr="00210091">
        <w:t xml:space="preserve">The </w:t>
      </w:r>
      <w:r w:rsidR="00C83FB2">
        <w:t>signing service</w:t>
      </w:r>
      <w:r w:rsidR="00121FFF" w:rsidRPr="00210091">
        <w:t xml:space="preserve"> must be re-deployed for the change to take effect.</w:t>
      </w:r>
      <w:r w:rsidRPr="00210091">
        <w:t xml:space="preserve"> The password of the PKCS12 file </w:t>
      </w:r>
      <w:r w:rsidR="00121FFF">
        <w:t xml:space="preserve">is stored in </w:t>
      </w:r>
      <w:r w:rsidR="00B7222F">
        <w:t>a file that</w:t>
      </w:r>
      <w:r w:rsidR="00121FFF">
        <w:t xml:space="preserve"> must contain </w:t>
      </w:r>
      <w:r w:rsidR="00B7222F">
        <w:t xml:space="preserve">only </w:t>
      </w:r>
      <w:r w:rsidR="00121FFF">
        <w:t>one line</w:t>
      </w:r>
      <w:r w:rsidR="00B7222F">
        <w:t>;</w:t>
      </w:r>
      <w:r w:rsidR="00121FFF">
        <w:t xml:space="preserve"> the password must be disguised for casual readers by base 64 encoding</w:t>
      </w:r>
      <w:r w:rsidRPr="00210091">
        <w:t>.</w:t>
      </w:r>
      <w:r w:rsidR="00B7222F">
        <w:t xml:space="preserve"> The location of the password file is given to the </w:t>
      </w:r>
      <w:r w:rsidR="00C83FB2">
        <w:t>signing service</w:t>
      </w:r>
      <w:r w:rsidR="00B7222F">
        <w:t xml:space="preserve"> by the “</w:t>
      </w:r>
      <w:r w:rsidR="00B7222F">
        <w:rPr>
          <w:noProof/>
        </w:rPr>
        <w:t>dss_applet_server_seal_pwd</w:t>
      </w:r>
      <w:r w:rsidR="00B7222F">
        <w:t>” system property.</w:t>
      </w:r>
      <w:r w:rsidRPr="00210091">
        <w:t xml:space="preserve"> </w:t>
      </w:r>
    </w:p>
    <w:p w14:paraId="772DBA7D" w14:textId="77777777" w:rsidR="00C83FB2" w:rsidRDefault="003C23AC" w:rsidP="00657E33">
      <w:r w:rsidRPr="00210091">
        <w:t xml:space="preserve">Note that the </w:t>
      </w:r>
      <w:r w:rsidR="00C83FB2">
        <w:t>signing service</w:t>
      </w:r>
      <w:r w:rsidRPr="00210091">
        <w:t xml:space="preserve"> validates the origin of uploaded PDF documents by referencing this certificate. Depending on the validation configuration</w:t>
      </w:r>
      <w:r w:rsidR="00FE014E" w:rsidRPr="00210091">
        <w:t xml:space="preserve"> (refer to section </w:t>
      </w:r>
      <w:r w:rsidR="00FE014E" w:rsidRPr="00210091">
        <w:fldChar w:fldCharType="begin"/>
      </w:r>
      <w:r w:rsidR="00FE014E" w:rsidRPr="00210091">
        <w:instrText xml:space="preserve"> REF _Ref346110232 \r \h </w:instrText>
      </w:r>
      <w:r w:rsidR="00FE014E" w:rsidRPr="00210091">
        <w:fldChar w:fldCharType="separate"/>
      </w:r>
      <w:r w:rsidR="00986F36">
        <w:t>2.3</w:t>
      </w:r>
      <w:r w:rsidR="00FE014E" w:rsidRPr="00210091">
        <w:fldChar w:fldCharType="end"/>
      </w:r>
      <w:r w:rsidR="00FE014E" w:rsidRPr="00210091">
        <w:t>)</w:t>
      </w:r>
      <w:r w:rsidRPr="00210091">
        <w:t xml:space="preserve">, documents provided by the </w:t>
      </w:r>
      <w:r w:rsidR="00C83FB2">
        <w:t>signing service</w:t>
      </w:r>
      <w:r w:rsidRPr="00210091">
        <w:t xml:space="preserve"> before a change of certificate may prompt a validation warning or error if they are uploaded after the change of certificate.</w:t>
      </w:r>
    </w:p>
    <w:p w14:paraId="6925CB2B" w14:textId="5A0C1A88" w:rsidR="000D4E10" w:rsidRPr="00210091" w:rsidRDefault="000D4E10" w:rsidP="00657E33">
      <w:r>
        <w:t>The certificate used to seal the PDF is also used to secure the communication between the applet and the signing service. The server uses the private key to sign each outgoing communication, while the DSS Applet has the public key to verify the signature</w:t>
      </w:r>
    </w:p>
    <w:p w14:paraId="30584752" w14:textId="77777777" w:rsidR="003C23AC" w:rsidRPr="00210091" w:rsidRDefault="003C23AC" w:rsidP="003C23AC">
      <w:pPr>
        <w:pStyle w:val="Heading2"/>
        <w:rPr>
          <w:lang w:val="en-GB"/>
        </w:rPr>
      </w:pPr>
      <w:bookmarkStart w:id="108" w:name="_Ref346110232"/>
      <w:bookmarkStart w:id="109" w:name="_Toc413924077"/>
      <w:r w:rsidRPr="00210091">
        <w:rPr>
          <w:lang w:val="en-GB"/>
        </w:rPr>
        <w:t>Validation Configuration</w:t>
      </w:r>
      <w:bookmarkEnd w:id="108"/>
      <w:bookmarkEnd w:id="109"/>
    </w:p>
    <w:p w14:paraId="45B4DCA5" w14:textId="77777777" w:rsidR="003C23AC" w:rsidRDefault="003C23AC" w:rsidP="003C23AC">
      <w:r w:rsidRPr="00210091">
        <w:t xml:space="preserve">The validation of the uploaded, signed PDF document includes five steps. </w:t>
      </w:r>
      <w:r w:rsidR="00342FD8">
        <w:t xml:space="preserve">It is the responsibility of the </w:t>
      </w:r>
      <w:r w:rsidR="00D2028E">
        <w:t>enterprise application</w:t>
      </w:r>
      <w:r w:rsidR="00342FD8">
        <w:t xml:space="preserve"> to provide the validation configuration to the signing service, via the </w:t>
      </w:r>
      <w:r w:rsidR="00342FD8" w:rsidRPr="00342FD8">
        <w:t>DocumentValidationConfig</w:t>
      </w:r>
      <w:r w:rsidR="00342FD8">
        <w:t xml:space="preserve"> interface. A default implementation is </w:t>
      </w:r>
      <w:r w:rsidR="00342FD8" w:rsidRPr="00342FD8">
        <w:t>DefaultDocumentValidationConfig</w:t>
      </w:r>
      <w:r w:rsidR="00342FD8">
        <w:t xml:space="preserve">, which takes the configuration from the </w:t>
      </w:r>
      <w:r w:rsidR="00A40B46">
        <w:rPr>
          <w:rFonts w:ascii="Courier New" w:hAnsi="Courier New" w:cs="Courier New"/>
          <w:noProof/>
        </w:rPr>
        <w:t>dss_</w:t>
      </w:r>
      <w:r w:rsidR="00121FFF">
        <w:rPr>
          <w:rFonts w:ascii="Courier New" w:hAnsi="Courier New" w:cs="Courier New"/>
          <w:noProof/>
        </w:rPr>
        <w:t>v</w:t>
      </w:r>
      <w:r w:rsidRPr="00A40B46">
        <w:rPr>
          <w:rFonts w:ascii="Courier New" w:hAnsi="Courier New" w:cs="Courier New"/>
          <w:noProof/>
        </w:rPr>
        <w:t>alidation.properties</w:t>
      </w:r>
      <w:r w:rsidRPr="00A40B46">
        <w:t xml:space="preserve"> f</w:t>
      </w:r>
      <w:r w:rsidR="00342FD8">
        <w:t>rom the classpath</w:t>
      </w:r>
      <w:r w:rsidRPr="00A40B46">
        <w:t xml:space="preserve">. The contents of this file are reproduced below, and are self-explanatory. </w:t>
      </w:r>
      <w:r w:rsidR="00342FD8">
        <w:t>T</w:t>
      </w:r>
    </w:p>
    <w:p w14:paraId="4CA6FA21" w14:textId="77777777" w:rsidR="000B03A3" w:rsidRDefault="000B03A3" w:rsidP="00951E22">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szCs w:val="20"/>
          <w:lang w:eastAsia="en-GB"/>
        </w:rPr>
      </w:pPr>
      <w:r>
        <w:rPr>
          <w:rFonts w:ascii="Consolas" w:hAnsi="Consolas" w:cs="Consolas"/>
          <w:color w:val="3F7F5F"/>
          <w:szCs w:val="20"/>
          <w:lang w:eastAsia="en-GB"/>
        </w:rPr>
        <w:t>##The URL for the root of the trusted lists</w:t>
      </w:r>
    </w:p>
    <w:p w14:paraId="3CD69EA7" w14:textId="77777777" w:rsidR="000B03A3" w:rsidRDefault="000B03A3" w:rsidP="00951E22">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szCs w:val="20"/>
          <w:lang w:eastAsia="en-GB"/>
        </w:rPr>
      </w:pPr>
      <w:r>
        <w:rPr>
          <w:rFonts w:ascii="Consolas" w:hAnsi="Consolas" w:cs="Consolas"/>
          <w:color w:val="000000"/>
          <w:szCs w:val="20"/>
          <w:lang w:eastAsia="en-GB"/>
        </w:rPr>
        <w:t>LOTL_URL=</w:t>
      </w:r>
      <w:r>
        <w:rPr>
          <w:rFonts w:ascii="Consolas" w:hAnsi="Consolas" w:cs="Consolas"/>
          <w:color w:val="2A00FF"/>
          <w:szCs w:val="20"/>
          <w:lang w:eastAsia="en-GB"/>
        </w:rPr>
        <w:t>https://ec.europa.eu/information_society/policy/esignature/trusted-list/tl-mp.xml</w:t>
      </w:r>
    </w:p>
    <w:p w14:paraId="10913E45" w14:textId="77777777" w:rsidR="000B03A3" w:rsidRDefault="000B03A3" w:rsidP="00951E22">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szCs w:val="20"/>
          <w:lang w:eastAsia="en-GB"/>
        </w:rPr>
      </w:pPr>
      <w:r>
        <w:rPr>
          <w:rFonts w:ascii="Consolas" w:hAnsi="Consolas" w:cs="Consolas"/>
          <w:color w:val="3F7F5F"/>
          <w:szCs w:val="20"/>
          <w:lang w:eastAsia="en-GB"/>
        </w:rPr>
        <w:t>##How often the trusted list cache in the Signing Service is refreshed, in seconds</w:t>
      </w:r>
    </w:p>
    <w:p w14:paraId="2F0E8920" w14:textId="77777777" w:rsidR="000B03A3" w:rsidRDefault="000B03A3" w:rsidP="00951E22">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szCs w:val="20"/>
          <w:lang w:eastAsia="en-GB"/>
        </w:rPr>
      </w:pPr>
      <w:r>
        <w:rPr>
          <w:rFonts w:ascii="Consolas" w:hAnsi="Consolas" w:cs="Consolas"/>
          <w:color w:val="000000"/>
          <w:szCs w:val="20"/>
          <w:lang w:eastAsia="en-GB"/>
        </w:rPr>
        <w:t>LOTL_REFRESH_PERIOD=</w:t>
      </w:r>
      <w:r>
        <w:rPr>
          <w:rFonts w:ascii="Consolas" w:hAnsi="Consolas" w:cs="Consolas"/>
          <w:color w:val="2A00FF"/>
          <w:szCs w:val="20"/>
          <w:lang w:eastAsia="en-GB"/>
        </w:rPr>
        <w:t>3600</w:t>
      </w:r>
    </w:p>
    <w:p w14:paraId="5BAF62F8" w14:textId="77777777" w:rsidR="000B03A3" w:rsidRDefault="000B03A3" w:rsidP="00951E22">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szCs w:val="20"/>
          <w:lang w:eastAsia="en-GB"/>
        </w:rPr>
      </w:pPr>
      <w:r>
        <w:rPr>
          <w:rFonts w:ascii="Consolas" w:hAnsi="Consolas" w:cs="Consolas"/>
          <w:color w:val="3F7F5F"/>
          <w:szCs w:val="20"/>
          <w:lang w:eastAsia="en-GB"/>
        </w:rPr>
        <w:t>##Test if we should check the signatures of each certificate in the trusted list.</w:t>
      </w:r>
    </w:p>
    <w:p w14:paraId="7274B5D5" w14:textId="77777777" w:rsidR="000B03A3" w:rsidRDefault="000B03A3" w:rsidP="00951E22">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szCs w:val="20"/>
          <w:lang w:eastAsia="en-GB"/>
        </w:rPr>
      </w:pPr>
      <w:r>
        <w:rPr>
          <w:rFonts w:ascii="Consolas" w:hAnsi="Consolas" w:cs="Consolas"/>
          <w:color w:val="000000"/>
          <w:szCs w:val="20"/>
          <w:lang w:eastAsia="en-GB"/>
        </w:rPr>
        <w:t>CHECK_LOTL_SIGNATURE=</w:t>
      </w:r>
      <w:r>
        <w:rPr>
          <w:rFonts w:ascii="Consolas" w:hAnsi="Consolas" w:cs="Consolas"/>
          <w:color w:val="2A00FF"/>
          <w:szCs w:val="20"/>
          <w:lang w:eastAsia="en-GB"/>
        </w:rPr>
        <w:t>false</w:t>
      </w:r>
    </w:p>
    <w:p w14:paraId="0270A23F" w14:textId="77777777" w:rsidR="000B03A3" w:rsidRDefault="000B03A3" w:rsidP="00951E22">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szCs w:val="20"/>
          <w:lang w:eastAsia="en-GB"/>
        </w:rPr>
      </w:pPr>
    </w:p>
    <w:p w14:paraId="360CF3B9" w14:textId="77777777" w:rsidR="000B03A3" w:rsidRDefault="000B03A3" w:rsidP="00951E22">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szCs w:val="20"/>
          <w:lang w:eastAsia="en-GB"/>
        </w:rPr>
      </w:pPr>
    </w:p>
    <w:p w14:paraId="29EED9D3" w14:textId="77777777" w:rsidR="000B03A3" w:rsidRDefault="000B03A3" w:rsidP="00951E22">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szCs w:val="20"/>
          <w:lang w:eastAsia="en-GB"/>
        </w:rPr>
      </w:pPr>
      <w:r>
        <w:rPr>
          <w:rFonts w:ascii="Consolas" w:hAnsi="Consolas" w:cs="Consolas"/>
          <w:color w:val="3F7F5F"/>
          <w:szCs w:val="20"/>
          <w:lang w:eastAsia="en-GB"/>
        </w:rPr>
        <w:t>##The properties controlling the validation of the digital signature.</w:t>
      </w:r>
    </w:p>
    <w:p w14:paraId="4B27476C" w14:textId="77777777" w:rsidR="000B03A3" w:rsidRDefault="000B03A3" w:rsidP="00951E22">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szCs w:val="20"/>
          <w:lang w:eastAsia="en-GB"/>
        </w:rPr>
      </w:pPr>
      <w:r>
        <w:rPr>
          <w:rFonts w:ascii="Consolas" w:hAnsi="Consolas" w:cs="Consolas"/>
          <w:color w:val="3F7F5F"/>
          <w:szCs w:val="20"/>
          <w:lang w:eastAsia="en-GB"/>
        </w:rPr>
        <w:t xml:space="preserve">##Possible values are </w:t>
      </w:r>
    </w:p>
    <w:p w14:paraId="3CEBD6EC" w14:textId="77777777" w:rsidR="000B03A3" w:rsidRDefault="000B03A3" w:rsidP="00951E22">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szCs w:val="20"/>
          <w:lang w:eastAsia="en-GB"/>
        </w:rPr>
      </w:pPr>
      <w:r>
        <w:rPr>
          <w:rFonts w:ascii="Consolas" w:hAnsi="Consolas" w:cs="Consolas"/>
          <w:color w:val="3F7F5F"/>
          <w:szCs w:val="20"/>
          <w:lang w:eastAsia="en-GB"/>
        </w:rPr>
        <w:t xml:space="preserve">##    E (Exception - prevents upload) </w:t>
      </w:r>
    </w:p>
    <w:p w14:paraId="3EA0E9A9" w14:textId="77777777" w:rsidR="000B03A3" w:rsidRDefault="000B03A3" w:rsidP="00951E22">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szCs w:val="20"/>
          <w:lang w:eastAsia="en-GB"/>
        </w:rPr>
      </w:pPr>
      <w:r>
        <w:rPr>
          <w:rFonts w:ascii="Consolas" w:hAnsi="Consolas" w:cs="Consolas"/>
          <w:color w:val="3F7F5F"/>
          <w:szCs w:val="20"/>
          <w:lang w:eastAsia="en-GB"/>
        </w:rPr>
        <w:t xml:space="preserve">##    W (Warning - does not prevent upload) </w:t>
      </w:r>
    </w:p>
    <w:p w14:paraId="3E30CEA3" w14:textId="77777777" w:rsidR="000B03A3" w:rsidRDefault="000B03A3" w:rsidP="00951E22">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szCs w:val="20"/>
          <w:lang w:eastAsia="en-GB"/>
        </w:rPr>
      </w:pPr>
      <w:r>
        <w:rPr>
          <w:rFonts w:ascii="Consolas" w:hAnsi="Consolas" w:cs="Consolas"/>
          <w:color w:val="3F7F5F"/>
          <w:szCs w:val="20"/>
          <w:lang w:eastAsia="en-GB"/>
        </w:rPr>
        <w:t>##    D (Disabled - the validation is not done)</w:t>
      </w:r>
    </w:p>
    <w:p w14:paraId="71741FAC" w14:textId="77777777" w:rsidR="000B03A3" w:rsidRDefault="000B03A3" w:rsidP="00951E22">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szCs w:val="20"/>
          <w:lang w:eastAsia="en-GB"/>
        </w:rPr>
      </w:pPr>
    </w:p>
    <w:p w14:paraId="0EF00F3C" w14:textId="77777777" w:rsidR="000B03A3" w:rsidRDefault="000B03A3" w:rsidP="00951E22">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szCs w:val="20"/>
          <w:lang w:eastAsia="en-GB"/>
        </w:rPr>
      </w:pPr>
      <w:r>
        <w:rPr>
          <w:rFonts w:ascii="Consolas" w:hAnsi="Consolas" w:cs="Consolas"/>
          <w:color w:val="3F7F5F"/>
          <w:szCs w:val="20"/>
          <w:lang w:eastAsia="en-GB"/>
        </w:rPr>
        <w:t>##Check if the PDF originated on the enterprise application</w:t>
      </w:r>
    </w:p>
    <w:p w14:paraId="2A852D1E" w14:textId="77777777" w:rsidR="000B03A3" w:rsidRDefault="000B03A3" w:rsidP="00951E22">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szCs w:val="20"/>
          <w:lang w:eastAsia="en-GB"/>
        </w:rPr>
      </w:pPr>
      <w:r>
        <w:rPr>
          <w:rFonts w:ascii="Consolas" w:hAnsi="Consolas" w:cs="Consolas"/>
          <w:color w:val="000000"/>
          <w:szCs w:val="20"/>
          <w:lang w:eastAsia="en-GB"/>
        </w:rPr>
        <w:t>ORIGIN=</w:t>
      </w:r>
      <w:r>
        <w:rPr>
          <w:rFonts w:ascii="Consolas" w:hAnsi="Consolas" w:cs="Consolas"/>
          <w:color w:val="2A00FF"/>
          <w:szCs w:val="20"/>
          <w:lang w:eastAsia="en-GB"/>
        </w:rPr>
        <w:t>D</w:t>
      </w:r>
    </w:p>
    <w:p w14:paraId="522093D7" w14:textId="77777777" w:rsidR="000B03A3" w:rsidRDefault="000B03A3" w:rsidP="00951E22">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szCs w:val="20"/>
          <w:lang w:eastAsia="en-GB"/>
        </w:rPr>
      </w:pPr>
    </w:p>
    <w:p w14:paraId="46D484EF" w14:textId="77777777" w:rsidR="000B03A3" w:rsidRDefault="000B03A3" w:rsidP="00951E22">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szCs w:val="20"/>
          <w:lang w:eastAsia="en-GB"/>
        </w:rPr>
      </w:pPr>
      <w:r>
        <w:rPr>
          <w:rFonts w:ascii="Consolas" w:hAnsi="Consolas" w:cs="Consolas"/>
          <w:color w:val="3F7F5F"/>
          <w:szCs w:val="20"/>
          <w:lang w:eastAsia="en-GB"/>
        </w:rPr>
        <w:t xml:space="preserve">##Check if the PDF belongs to the current </w:t>
      </w:r>
      <w:r>
        <w:rPr>
          <w:rFonts w:ascii="Consolas" w:hAnsi="Consolas" w:cs="Consolas"/>
          <w:color w:val="3F7F5F"/>
          <w:szCs w:val="20"/>
          <w:u w:val="single"/>
          <w:lang w:eastAsia="en-GB"/>
        </w:rPr>
        <w:t>workflow</w:t>
      </w:r>
    </w:p>
    <w:p w14:paraId="61FC98E4" w14:textId="77777777" w:rsidR="000B03A3" w:rsidRDefault="000B03A3" w:rsidP="00951E22">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szCs w:val="20"/>
          <w:lang w:eastAsia="en-GB"/>
        </w:rPr>
      </w:pPr>
      <w:r>
        <w:rPr>
          <w:rFonts w:ascii="Consolas" w:hAnsi="Consolas" w:cs="Consolas"/>
          <w:color w:val="000000"/>
          <w:szCs w:val="20"/>
          <w:lang w:eastAsia="en-GB"/>
        </w:rPr>
        <w:t>WORKFLOW=</w:t>
      </w:r>
      <w:r>
        <w:rPr>
          <w:rFonts w:ascii="Consolas" w:hAnsi="Consolas" w:cs="Consolas"/>
          <w:color w:val="2A00FF"/>
          <w:szCs w:val="20"/>
          <w:lang w:eastAsia="en-GB"/>
        </w:rPr>
        <w:t>D</w:t>
      </w:r>
    </w:p>
    <w:p w14:paraId="32825B64" w14:textId="77777777" w:rsidR="000B03A3" w:rsidRDefault="000B03A3" w:rsidP="00951E22">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szCs w:val="20"/>
          <w:lang w:eastAsia="en-GB"/>
        </w:rPr>
      </w:pPr>
    </w:p>
    <w:p w14:paraId="4DF8C8C5" w14:textId="77777777" w:rsidR="000B03A3" w:rsidRDefault="000B03A3" w:rsidP="00951E22">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szCs w:val="20"/>
          <w:lang w:eastAsia="en-GB"/>
        </w:rPr>
      </w:pPr>
      <w:r>
        <w:rPr>
          <w:rFonts w:ascii="Consolas" w:hAnsi="Consolas" w:cs="Consolas"/>
          <w:color w:val="3F7F5F"/>
          <w:szCs w:val="20"/>
          <w:lang w:eastAsia="en-GB"/>
        </w:rPr>
        <w:t xml:space="preserve">##Check if the PDF was tampered with </w:t>
      </w:r>
    </w:p>
    <w:p w14:paraId="5C3B054E" w14:textId="77777777" w:rsidR="000B03A3" w:rsidRDefault="000B03A3" w:rsidP="00951E22">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szCs w:val="20"/>
          <w:lang w:eastAsia="en-GB"/>
        </w:rPr>
      </w:pPr>
      <w:r>
        <w:rPr>
          <w:rFonts w:ascii="Consolas" w:hAnsi="Consolas" w:cs="Consolas"/>
          <w:color w:val="000000"/>
          <w:szCs w:val="20"/>
          <w:lang w:eastAsia="en-GB"/>
        </w:rPr>
        <w:t>TAMPERED=</w:t>
      </w:r>
      <w:r>
        <w:rPr>
          <w:rFonts w:ascii="Consolas" w:hAnsi="Consolas" w:cs="Consolas"/>
          <w:color w:val="2A00FF"/>
          <w:szCs w:val="20"/>
          <w:lang w:eastAsia="en-GB"/>
        </w:rPr>
        <w:t>D</w:t>
      </w:r>
    </w:p>
    <w:p w14:paraId="5F477613" w14:textId="77777777" w:rsidR="000B03A3" w:rsidRDefault="000B03A3" w:rsidP="00951E22">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szCs w:val="20"/>
          <w:lang w:eastAsia="en-GB"/>
        </w:rPr>
      </w:pPr>
    </w:p>
    <w:p w14:paraId="53899097" w14:textId="77777777" w:rsidR="000B03A3" w:rsidRDefault="000B03A3" w:rsidP="00951E22">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szCs w:val="20"/>
          <w:lang w:eastAsia="en-GB"/>
        </w:rPr>
      </w:pPr>
      <w:r>
        <w:rPr>
          <w:rFonts w:ascii="Consolas" w:hAnsi="Consolas" w:cs="Consolas"/>
          <w:color w:val="3F7F5F"/>
          <w:szCs w:val="20"/>
          <w:lang w:eastAsia="en-GB"/>
        </w:rPr>
        <w:t>##Check if the signing certificate is trusted</w:t>
      </w:r>
    </w:p>
    <w:p w14:paraId="5F7CDAF4" w14:textId="77777777" w:rsidR="000B03A3" w:rsidRDefault="000B03A3" w:rsidP="00951E22">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szCs w:val="20"/>
          <w:lang w:eastAsia="en-GB"/>
        </w:rPr>
      </w:pPr>
      <w:r>
        <w:rPr>
          <w:rFonts w:ascii="Consolas" w:hAnsi="Consolas" w:cs="Consolas"/>
          <w:color w:val="000000"/>
          <w:szCs w:val="20"/>
          <w:lang w:eastAsia="en-GB"/>
        </w:rPr>
        <w:t>TRUSTED=</w:t>
      </w:r>
      <w:r>
        <w:rPr>
          <w:rFonts w:ascii="Consolas" w:hAnsi="Consolas" w:cs="Consolas"/>
          <w:color w:val="2A00FF"/>
          <w:szCs w:val="20"/>
          <w:lang w:eastAsia="en-GB"/>
        </w:rPr>
        <w:t>D</w:t>
      </w:r>
    </w:p>
    <w:p w14:paraId="53E8A445" w14:textId="77777777" w:rsidR="000B03A3" w:rsidRDefault="000B03A3" w:rsidP="00951E22">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szCs w:val="20"/>
          <w:lang w:eastAsia="en-GB"/>
        </w:rPr>
      </w:pPr>
    </w:p>
    <w:p w14:paraId="1EF2DEE8" w14:textId="77777777" w:rsidR="000B03A3" w:rsidRDefault="000B03A3" w:rsidP="00951E22">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szCs w:val="20"/>
          <w:lang w:eastAsia="en-GB"/>
        </w:rPr>
      </w:pPr>
      <w:r>
        <w:rPr>
          <w:rFonts w:ascii="Consolas" w:hAnsi="Consolas" w:cs="Consolas"/>
          <w:color w:val="3F7F5F"/>
          <w:szCs w:val="20"/>
          <w:lang w:eastAsia="en-GB"/>
        </w:rPr>
        <w:t>##Check if the signing certificate is revoked</w:t>
      </w:r>
    </w:p>
    <w:p w14:paraId="665E3D13" w14:textId="77777777" w:rsidR="000B03A3" w:rsidRDefault="000B03A3" w:rsidP="00951E22">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szCs w:val="20"/>
          <w:lang w:eastAsia="en-GB"/>
        </w:rPr>
      </w:pPr>
      <w:r>
        <w:rPr>
          <w:rFonts w:ascii="Consolas" w:hAnsi="Consolas" w:cs="Consolas"/>
          <w:color w:val="000000"/>
          <w:szCs w:val="20"/>
          <w:lang w:eastAsia="en-GB"/>
        </w:rPr>
        <w:t>REVOKED=</w:t>
      </w:r>
      <w:r>
        <w:rPr>
          <w:rFonts w:ascii="Consolas" w:hAnsi="Consolas" w:cs="Consolas"/>
          <w:color w:val="2A00FF"/>
          <w:szCs w:val="20"/>
          <w:lang w:eastAsia="en-GB"/>
        </w:rPr>
        <w:t>D</w:t>
      </w:r>
    </w:p>
    <w:p w14:paraId="4859F717" w14:textId="77777777" w:rsidR="000B03A3" w:rsidRDefault="000B03A3" w:rsidP="00951E22">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szCs w:val="20"/>
          <w:lang w:eastAsia="en-GB"/>
        </w:rPr>
      </w:pPr>
    </w:p>
    <w:p w14:paraId="3E690A7E" w14:textId="77777777" w:rsidR="000B03A3" w:rsidRDefault="000B03A3" w:rsidP="00951E22">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szCs w:val="20"/>
          <w:lang w:eastAsia="en-GB"/>
        </w:rPr>
      </w:pPr>
      <w:r>
        <w:rPr>
          <w:rFonts w:ascii="Consolas" w:hAnsi="Consolas" w:cs="Consolas"/>
          <w:color w:val="3F7F5F"/>
          <w:szCs w:val="20"/>
          <w:lang w:eastAsia="en-GB"/>
        </w:rPr>
        <w:t>##Check that the user has signed the PDF</w:t>
      </w:r>
    </w:p>
    <w:p w14:paraId="5EC45525" w14:textId="77777777" w:rsidR="000B03A3" w:rsidRDefault="000B03A3" w:rsidP="00951E22">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szCs w:val="20"/>
          <w:lang w:eastAsia="en-GB"/>
        </w:rPr>
      </w:pPr>
      <w:r>
        <w:rPr>
          <w:rFonts w:ascii="Consolas" w:hAnsi="Consolas" w:cs="Consolas"/>
          <w:color w:val="000000"/>
          <w:szCs w:val="20"/>
          <w:lang w:eastAsia="en-GB"/>
        </w:rPr>
        <w:t>SIGNED=</w:t>
      </w:r>
      <w:r>
        <w:rPr>
          <w:rFonts w:ascii="Consolas" w:hAnsi="Consolas" w:cs="Consolas"/>
          <w:color w:val="2A00FF"/>
          <w:szCs w:val="20"/>
          <w:lang w:eastAsia="en-GB"/>
        </w:rPr>
        <w:t>E</w:t>
      </w:r>
    </w:p>
    <w:p w14:paraId="2D035053" w14:textId="77777777" w:rsidR="000B03A3" w:rsidRDefault="000B03A3" w:rsidP="00951E22">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szCs w:val="20"/>
          <w:lang w:eastAsia="en-GB"/>
        </w:rPr>
      </w:pPr>
    </w:p>
    <w:p w14:paraId="732D387F" w14:textId="77777777" w:rsidR="000B03A3" w:rsidRDefault="000B03A3" w:rsidP="00951E22">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szCs w:val="20"/>
          <w:lang w:eastAsia="en-GB"/>
        </w:rPr>
      </w:pPr>
      <w:r>
        <w:rPr>
          <w:rFonts w:ascii="Consolas" w:hAnsi="Consolas" w:cs="Consolas"/>
          <w:color w:val="3F7F5F"/>
          <w:szCs w:val="20"/>
          <w:lang w:eastAsia="en-GB"/>
        </w:rPr>
        <w:t>##check that the signature format is OK (this means that the signature format has the right</w:t>
      </w:r>
    </w:p>
    <w:p w14:paraId="28DD50C1" w14:textId="77777777" w:rsidR="000B03A3" w:rsidRDefault="000B03A3" w:rsidP="00951E22">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szCs w:val="20"/>
          <w:lang w:eastAsia="en-GB"/>
        </w:rPr>
      </w:pPr>
      <w:proofErr w:type="gramStart"/>
      <w:r>
        <w:rPr>
          <w:rFonts w:ascii="Consolas" w:hAnsi="Consolas" w:cs="Consolas"/>
          <w:color w:val="3F7F5F"/>
          <w:szCs w:val="20"/>
          <w:lang w:eastAsia="en-GB"/>
        </w:rPr>
        <w:t>##pieces of information that allow us to validate.</w:t>
      </w:r>
      <w:proofErr w:type="gramEnd"/>
    </w:p>
    <w:p w14:paraId="4D6FD640" w14:textId="77777777" w:rsidR="000B03A3" w:rsidRDefault="000B03A3" w:rsidP="00951E22">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szCs w:val="20"/>
          <w:lang w:eastAsia="en-GB"/>
        </w:rPr>
      </w:pPr>
      <w:r>
        <w:rPr>
          <w:rFonts w:ascii="Consolas" w:hAnsi="Consolas" w:cs="Consolas"/>
          <w:color w:val="000000"/>
          <w:szCs w:val="20"/>
          <w:lang w:eastAsia="en-GB"/>
        </w:rPr>
        <w:t>SIGNATURE_FORMAT=</w:t>
      </w:r>
      <w:r>
        <w:rPr>
          <w:rFonts w:ascii="Consolas" w:hAnsi="Consolas" w:cs="Consolas"/>
          <w:color w:val="2A00FF"/>
          <w:szCs w:val="20"/>
          <w:lang w:eastAsia="en-GB"/>
        </w:rPr>
        <w:t>D</w:t>
      </w:r>
    </w:p>
    <w:p w14:paraId="567B42CB" w14:textId="77777777" w:rsidR="000B03A3" w:rsidRDefault="000B03A3" w:rsidP="00951E22">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szCs w:val="20"/>
          <w:lang w:eastAsia="en-GB"/>
        </w:rPr>
      </w:pPr>
    </w:p>
    <w:p w14:paraId="51BE5504" w14:textId="77777777" w:rsidR="000B03A3" w:rsidRDefault="000B03A3" w:rsidP="00951E22">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szCs w:val="20"/>
          <w:lang w:eastAsia="en-GB"/>
        </w:rPr>
      </w:pPr>
      <w:r>
        <w:rPr>
          <w:rFonts w:ascii="Consolas" w:hAnsi="Consolas" w:cs="Consolas"/>
          <w:color w:val="3F7F5F"/>
          <w:szCs w:val="20"/>
          <w:lang w:eastAsia="en-GB"/>
        </w:rPr>
        <w:t>##Check if the signature has expired</w:t>
      </w:r>
    </w:p>
    <w:p w14:paraId="0DD04A2E" w14:textId="77777777" w:rsidR="000B03A3" w:rsidRDefault="000B03A3" w:rsidP="00951E22">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szCs w:val="20"/>
          <w:lang w:eastAsia="en-GB"/>
        </w:rPr>
      </w:pPr>
      <w:r>
        <w:rPr>
          <w:rFonts w:ascii="Consolas" w:hAnsi="Consolas" w:cs="Consolas"/>
          <w:color w:val="000000"/>
          <w:szCs w:val="20"/>
          <w:lang w:eastAsia="en-GB"/>
        </w:rPr>
        <w:t>EXPIRED=</w:t>
      </w:r>
      <w:r>
        <w:rPr>
          <w:rFonts w:ascii="Consolas" w:hAnsi="Consolas" w:cs="Consolas"/>
          <w:color w:val="2A00FF"/>
          <w:szCs w:val="20"/>
          <w:lang w:eastAsia="en-GB"/>
        </w:rPr>
        <w:t>W</w:t>
      </w:r>
    </w:p>
    <w:p w14:paraId="0ABA8461" w14:textId="77777777" w:rsidR="000B03A3" w:rsidRDefault="000B03A3" w:rsidP="00951E22">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szCs w:val="20"/>
          <w:lang w:eastAsia="en-GB"/>
        </w:rPr>
      </w:pPr>
    </w:p>
    <w:p w14:paraId="30754386" w14:textId="77777777" w:rsidR="000B03A3" w:rsidRDefault="000B03A3" w:rsidP="00951E22">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szCs w:val="20"/>
          <w:lang w:eastAsia="en-GB"/>
        </w:rPr>
      </w:pPr>
      <w:r>
        <w:rPr>
          <w:rFonts w:ascii="Consolas" w:hAnsi="Consolas" w:cs="Consolas"/>
          <w:color w:val="3F7F5F"/>
          <w:szCs w:val="20"/>
          <w:lang w:eastAsia="en-GB"/>
        </w:rPr>
        <w:t>##Seal method to be used.</w:t>
      </w:r>
    </w:p>
    <w:p w14:paraId="1DAC2DB2" w14:textId="77777777" w:rsidR="000B03A3" w:rsidRDefault="000B03A3" w:rsidP="00951E22">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szCs w:val="20"/>
          <w:lang w:eastAsia="en-GB"/>
        </w:rPr>
      </w:pPr>
      <w:r>
        <w:rPr>
          <w:rFonts w:ascii="Consolas" w:hAnsi="Consolas" w:cs="Consolas"/>
          <w:color w:val="3F7F5F"/>
          <w:szCs w:val="20"/>
          <w:lang w:eastAsia="en-GB"/>
        </w:rPr>
        <w:t>##Possible values are:</w:t>
      </w:r>
    </w:p>
    <w:p w14:paraId="7161BA1C" w14:textId="77777777" w:rsidR="000B03A3" w:rsidRDefault="000B03A3" w:rsidP="00951E22">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szCs w:val="20"/>
          <w:lang w:eastAsia="en-GB"/>
        </w:rPr>
      </w:pPr>
      <w:r>
        <w:rPr>
          <w:rFonts w:ascii="Consolas" w:hAnsi="Consolas" w:cs="Consolas"/>
          <w:color w:val="3F7F5F"/>
          <w:szCs w:val="20"/>
          <w:lang w:eastAsia="en-GB"/>
        </w:rPr>
        <w:t>## C (</w:t>
      </w:r>
      <w:proofErr w:type="spellStart"/>
      <w:r>
        <w:rPr>
          <w:rFonts w:ascii="Consolas" w:hAnsi="Consolas" w:cs="Consolas"/>
          <w:color w:val="3F7F5F"/>
          <w:szCs w:val="20"/>
          <w:lang w:eastAsia="en-GB"/>
        </w:rPr>
        <w:t>sealPDFCustom</w:t>
      </w:r>
      <w:proofErr w:type="spellEnd"/>
      <w:r>
        <w:rPr>
          <w:rFonts w:ascii="Consolas" w:hAnsi="Consolas" w:cs="Consolas"/>
          <w:color w:val="3F7F5F"/>
          <w:szCs w:val="20"/>
          <w:lang w:eastAsia="en-GB"/>
        </w:rPr>
        <w:t>)</w:t>
      </w:r>
    </w:p>
    <w:p w14:paraId="4D2DCA11" w14:textId="0B6BC43D" w:rsidR="000B03A3" w:rsidRDefault="000B03A3" w:rsidP="00951E22">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szCs w:val="20"/>
          <w:lang w:eastAsia="en-GB"/>
        </w:rPr>
      </w:pPr>
      <w:r>
        <w:rPr>
          <w:rFonts w:ascii="Consolas" w:hAnsi="Consolas" w:cs="Consolas"/>
          <w:color w:val="3F7F5F"/>
          <w:szCs w:val="20"/>
          <w:lang w:eastAsia="en-GB"/>
        </w:rPr>
        <w:t>## S (</w:t>
      </w:r>
      <w:r w:rsidR="00201447">
        <w:rPr>
          <w:rFonts w:ascii="Consolas" w:hAnsi="Consolas" w:cs="Consolas"/>
          <w:color w:val="3F7F5F"/>
          <w:szCs w:val="20"/>
          <w:lang w:eastAsia="en-GB"/>
        </w:rPr>
        <w:t>PAdES seal method</w:t>
      </w:r>
      <w:r>
        <w:rPr>
          <w:rFonts w:ascii="Consolas" w:hAnsi="Consolas" w:cs="Consolas"/>
          <w:color w:val="3F7F5F"/>
          <w:szCs w:val="20"/>
          <w:lang w:eastAsia="en-GB"/>
        </w:rPr>
        <w:t>)</w:t>
      </w:r>
    </w:p>
    <w:p w14:paraId="70ADDECA" w14:textId="77777777" w:rsidR="000B03A3" w:rsidRDefault="000B03A3" w:rsidP="00951E22">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color w:val="3F7F5F"/>
          <w:szCs w:val="20"/>
          <w:lang w:eastAsia="en-GB"/>
        </w:rPr>
      </w:pPr>
      <w:r>
        <w:rPr>
          <w:rFonts w:ascii="Consolas" w:hAnsi="Consolas" w:cs="Consolas"/>
          <w:color w:val="3F7F5F"/>
          <w:szCs w:val="20"/>
          <w:lang w:eastAsia="en-GB"/>
        </w:rPr>
        <w:t>## N (no seal)</w:t>
      </w:r>
    </w:p>
    <w:p w14:paraId="5D8B4AED" w14:textId="43C64110" w:rsidR="000B03A3" w:rsidRDefault="000B03A3" w:rsidP="00951E22">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szCs w:val="20"/>
          <w:lang w:eastAsia="en-GB"/>
        </w:rPr>
      </w:pPr>
      <w:r>
        <w:rPr>
          <w:rFonts w:ascii="Consolas" w:hAnsi="Consolas" w:cs="Consolas"/>
          <w:color w:val="3F7F5F"/>
          <w:szCs w:val="20"/>
          <w:lang w:eastAsia="en-GB"/>
        </w:rPr>
        <w:t>## It is strongly recommended to set this to N</w:t>
      </w:r>
    </w:p>
    <w:p w14:paraId="1A16C456" w14:textId="7F585139" w:rsidR="000B03A3" w:rsidRDefault="000B03A3">
      <w:pPr>
        <w:pBdr>
          <w:top w:val="single" w:sz="4" w:space="1" w:color="auto"/>
          <w:left w:val="single" w:sz="4" w:space="4" w:color="auto"/>
          <w:bottom w:val="single" w:sz="4" w:space="1" w:color="auto"/>
          <w:right w:val="single" w:sz="4" w:space="4" w:color="auto"/>
        </w:pBdr>
        <w:rPr>
          <w:rFonts w:ascii="Consolas" w:hAnsi="Consolas" w:cs="Consolas"/>
          <w:color w:val="2A00FF"/>
          <w:szCs w:val="20"/>
          <w:lang w:eastAsia="en-GB"/>
        </w:rPr>
      </w:pPr>
      <w:r>
        <w:rPr>
          <w:rFonts w:ascii="Consolas" w:hAnsi="Consolas" w:cs="Consolas"/>
          <w:color w:val="000000"/>
          <w:szCs w:val="20"/>
          <w:lang w:eastAsia="en-GB"/>
        </w:rPr>
        <w:t>SEAL_METHOD=</w:t>
      </w:r>
      <w:r>
        <w:rPr>
          <w:rFonts w:ascii="Consolas" w:hAnsi="Consolas" w:cs="Consolas"/>
          <w:color w:val="2A00FF"/>
          <w:szCs w:val="20"/>
          <w:lang w:eastAsia="en-GB"/>
        </w:rPr>
        <w:t>N</w:t>
      </w:r>
    </w:p>
    <w:p w14:paraId="7676E5FD" w14:textId="77777777" w:rsidR="000B03A3" w:rsidRPr="00210091" w:rsidRDefault="000B03A3" w:rsidP="00951E22"/>
    <w:p w14:paraId="44BCEBF0" w14:textId="77777777" w:rsidR="00CC1EEB" w:rsidRPr="00210091" w:rsidRDefault="00CC1EEB" w:rsidP="00CC1EEB">
      <w:pPr>
        <w:pStyle w:val="Heading2"/>
        <w:rPr>
          <w:lang w:val="en-GB"/>
        </w:rPr>
      </w:pPr>
      <w:bookmarkStart w:id="110" w:name="_Toc413924078"/>
      <w:r w:rsidRPr="00210091">
        <w:rPr>
          <w:lang w:val="en-GB"/>
        </w:rPr>
        <w:t>Logging</w:t>
      </w:r>
      <w:bookmarkEnd w:id="110"/>
    </w:p>
    <w:p w14:paraId="1EB421B8" w14:textId="590BAEB4" w:rsidR="00FE014E" w:rsidRDefault="00FE014E" w:rsidP="00FE014E">
      <w:r w:rsidRPr="00210091">
        <w:t xml:space="preserve">The Signing Service </w:t>
      </w:r>
      <w:r w:rsidR="00D72A21" w:rsidRPr="00210091">
        <w:t xml:space="preserve">server-side components use </w:t>
      </w:r>
      <w:r w:rsidR="00C83FB2">
        <w:t>slf4j logging where logger names</w:t>
      </w:r>
      <w:r w:rsidR="002A6AC0">
        <w:t xml:space="preserve"> correspond to the </w:t>
      </w:r>
      <w:r w:rsidR="00D46B44">
        <w:t xml:space="preserve">simple </w:t>
      </w:r>
      <w:r w:rsidR="002A6AC0">
        <w:t>class name in which the logger is declared</w:t>
      </w:r>
      <w:r w:rsidR="00D72A21" w:rsidRPr="00210091">
        <w:t xml:space="preserve">. All classes (and the corresponding loggers) belong in the </w:t>
      </w:r>
      <w:r w:rsidR="00D72A21" w:rsidRPr="00210091">
        <w:rPr>
          <w:rFonts w:ascii="Courier New" w:hAnsi="Courier New" w:cs="Courier New"/>
          <w:noProof/>
        </w:rPr>
        <w:t>eu.europa.ejusticeportal.dss.controller</w:t>
      </w:r>
      <w:r w:rsidR="00D72A21" w:rsidRPr="00210091">
        <w:t xml:space="preserve"> package.</w:t>
      </w:r>
    </w:p>
    <w:p w14:paraId="7F7E46EA" w14:textId="7998709D" w:rsidR="00180215" w:rsidRDefault="00180215" w:rsidP="00FE014E">
      <w:r>
        <w:t xml:space="preserve">In addition to </w:t>
      </w:r>
      <w:r w:rsidR="002A1E56">
        <w:t xml:space="preserve">these </w:t>
      </w:r>
      <w:r>
        <w:t>debug/error loggers, there are some special loggers:</w:t>
      </w:r>
    </w:p>
    <w:p w14:paraId="2A736C41" w14:textId="77777777" w:rsidR="00180215" w:rsidRPr="00851ED3" w:rsidRDefault="00180215" w:rsidP="00851ED3">
      <w:pPr>
        <w:pStyle w:val="ListParagraph"/>
        <w:numPr>
          <w:ilvl w:val="0"/>
          <w:numId w:val="31"/>
        </w:numPr>
        <w:rPr>
          <w:rFonts w:ascii="Courier" w:hAnsi="Courier"/>
          <w:noProof/>
        </w:rPr>
      </w:pPr>
      <w:r w:rsidRPr="00851ED3">
        <w:rPr>
          <w:rFonts w:ascii="Courier" w:hAnsi="Courier"/>
          <w:noProof/>
        </w:rPr>
        <w:t>eu.europa.ejusticeportal.dss.controller.statistics.sign</w:t>
      </w:r>
    </w:p>
    <w:p w14:paraId="290CCD29" w14:textId="77777777" w:rsidR="00180215" w:rsidRDefault="00180215" w:rsidP="00851ED3">
      <w:pPr>
        <w:pStyle w:val="ListParagraph"/>
        <w:numPr>
          <w:ilvl w:val="1"/>
          <w:numId w:val="31"/>
        </w:numPr>
        <w:rPr>
          <w:noProof/>
        </w:rPr>
      </w:pPr>
      <w:r>
        <w:rPr>
          <w:noProof/>
        </w:rPr>
        <w:t>Logs attempts to sign a document</w:t>
      </w:r>
    </w:p>
    <w:p w14:paraId="6B2765AC" w14:textId="77777777" w:rsidR="00180215" w:rsidRPr="00851ED3" w:rsidRDefault="00180215" w:rsidP="00851ED3">
      <w:pPr>
        <w:pStyle w:val="ListParagraph"/>
        <w:numPr>
          <w:ilvl w:val="0"/>
          <w:numId w:val="31"/>
        </w:numPr>
        <w:rPr>
          <w:rFonts w:ascii="Courier" w:hAnsi="Courier"/>
          <w:noProof/>
        </w:rPr>
      </w:pPr>
      <w:r w:rsidRPr="00851ED3">
        <w:rPr>
          <w:rFonts w:ascii="Courier" w:hAnsi="Courier"/>
          <w:noProof/>
        </w:rPr>
        <w:t>eu.europa.ejusticeportal.dss.controller.statistics.repo</w:t>
      </w:r>
    </w:p>
    <w:p w14:paraId="61747822" w14:textId="77777777" w:rsidR="00180215" w:rsidRDefault="00180215" w:rsidP="00851ED3">
      <w:pPr>
        <w:pStyle w:val="ListParagraph"/>
        <w:numPr>
          <w:ilvl w:val="1"/>
          <w:numId w:val="31"/>
        </w:numPr>
        <w:rPr>
          <w:noProof/>
        </w:rPr>
      </w:pPr>
      <w:r>
        <w:rPr>
          <w:noProof/>
        </w:rPr>
        <w:t>Logs access to the card repository</w:t>
      </w:r>
    </w:p>
    <w:p w14:paraId="4C31ABE8" w14:textId="77777777" w:rsidR="00180215" w:rsidRPr="00851ED3" w:rsidRDefault="00180215" w:rsidP="00851ED3">
      <w:pPr>
        <w:pStyle w:val="ListParagraph"/>
        <w:numPr>
          <w:ilvl w:val="0"/>
          <w:numId w:val="31"/>
        </w:numPr>
        <w:rPr>
          <w:rFonts w:ascii="Courier" w:hAnsi="Courier"/>
          <w:noProof/>
        </w:rPr>
      </w:pPr>
      <w:r w:rsidRPr="00851ED3">
        <w:rPr>
          <w:rFonts w:ascii="Courier" w:hAnsi="Courier"/>
          <w:noProof/>
        </w:rPr>
        <w:t>eu.europa.ejusticeportal.dss.controller.statistics.newprofile</w:t>
      </w:r>
    </w:p>
    <w:p w14:paraId="289CD147" w14:textId="77777777" w:rsidR="00180215" w:rsidRDefault="00180215" w:rsidP="00851ED3">
      <w:pPr>
        <w:pStyle w:val="ListParagraph"/>
        <w:numPr>
          <w:ilvl w:val="1"/>
          <w:numId w:val="31"/>
        </w:numPr>
        <w:rPr>
          <w:noProof/>
        </w:rPr>
      </w:pPr>
      <w:r>
        <w:rPr>
          <w:noProof/>
        </w:rPr>
        <w:t>Logs information that might be sufficient to make a new card profile</w:t>
      </w:r>
    </w:p>
    <w:p w14:paraId="23155D26" w14:textId="77777777" w:rsidR="00180215" w:rsidRPr="00851ED3" w:rsidRDefault="00180215" w:rsidP="00851ED3">
      <w:pPr>
        <w:pStyle w:val="ListParagraph"/>
        <w:numPr>
          <w:ilvl w:val="0"/>
          <w:numId w:val="31"/>
        </w:numPr>
        <w:rPr>
          <w:rFonts w:ascii="Courier" w:hAnsi="Courier"/>
          <w:noProof/>
        </w:rPr>
      </w:pPr>
      <w:r w:rsidRPr="00851ED3">
        <w:rPr>
          <w:rFonts w:ascii="Courier" w:hAnsi="Courier"/>
          <w:noProof/>
        </w:rPr>
        <w:t>eu.europa.ejusticeportal.dss.controller.statistics.error</w:t>
      </w:r>
    </w:p>
    <w:p w14:paraId="05A331CE" w14:textId="77777777" w:rsidR="00180215" w:rsidRDefault="00180215" w:rsidP="00851ED3">
      <w:pPr>
        <w:pStyle w:val="ListParagraph"/>
        <w:numPr>
          <w:ilvl w:val="1"/>
          <w:numId w:val="31"/>
        </w:numPr>
        <w:rPr>
          <w:noProof/>
        </w:rPr>
      </w:pPr>
      <w:r>
        <w:rPr>
          <w:noProof/>
        </w:rPr>
        <w:t>Records errors reported by the applet</w:t>
      </w:r>
    </w:p>
    <w:p w14:paraId="60BA6BC0" w14:textId="77777777" w:rsidR="00180215" w:rsidRPr="00851ED3" w:rsidRDefault="00180215" w:rsidP="00851ED3">
      <w:pPr>
        <w:pStyle w:val="ListParagraph"/>
        <w:numPr>
          <w:ilvl w:val="0"/>
          <w:numId w:val="31"/>
        </w:numPr>
        <w:rPr>
          <w:rFonts w:ascii="Courier" w:hAnsi="Courier"/>
          <w:noProof/>
        </w:rPr>
      </w:pPr>
      <w:r w:rsidRPr="00851ED3">
        <w:rPr>
          <w:rFonts w:ascii="Courier" w:hAnsi="Courier"/>
          <w:noProof/>
        </w:rPr>
        <w:t>eu.europa.ejusticeportal.dss.controller.statistics.applet</w:t>
      </w:r>
    </w:p>
    <w:p w14:paraId="6AC47C44" w14:textId="77777777" w:rsidR="00180215" w:rsidRDefault="00180215" w:rsidP="00851ED3">
      <w:pPr>
        <w:pStyle w:val="ListParagraph"/>
        <w:numPr>
          <w:ilvl w:val="1"/>
          <w:numId w:val="31"/>
        </w:numPr>
        <w:rPr>
          <w:noProof/>
        </w:rPr>
      </w:pPr>
      <w:r>
        <w:rPr>
          <w:noProof/>
        </w:rPr>
        <w:t>Records the applet log (when the user agrees to upload it)</w:t>
      </w:r>
    </w:p>
    <w:p w14:paraId="0EE01C8A" w14:textId="77777777" w:rsidR="000A3ADF" w:rsidRPr="00851ED3" w:rsidRDefault="00180215" w:rsidP="00851ED3">
      <w:pPr>
        <w:pStyle w:val="ListParagraph"/>
        <w:numPr>
          <w:ilvl w:val="0"/>
          <w:numId w:val="31"/>
        </w:numPr>
        <w:rPr>
          <w:rFonts w:ascii="Courier" w:hAnsi="Courier"/>
          <w:noProof/>
        </w:rPr>
      </w:pPr>
      <w:r w:rsidRPr="00851ED3">
        <w:rPr>
          <w:rFonts w:ascii="Courier" w:hAnsi="Courier"/>
          <w:noProof/>
        </w:rPr>
        <w:t>eu.europa.ejusticeportal.dss.controller.CommonsHttpLoaderFactory.external</w:t>
      </w:r>
    </w:p>
    <w:p w14:paraId="46B399E6" w14:textId="77777777" w:rsidR="00180215" w:rsidRDefault="00180215" w:rsidP="00851ED3">
      <w:pPr>
        <w:pStyle w:val="ListParagraph"/>
        <w:numPr>
          <w:ilvl w:val="1"/>
          <w:numId w:val="31"/>
        </w:numPr>
        <w:rPr>
          <w:noProof/>
        </w:rPr>
      </w:pPr>
      <w:r>
        <w:rPr>
          <w:noProof/>
        </w:rPr>
        <w:t>Logs access by the signing controller to external URLs</w:t>
      </w:r>
    </w:p>
    <w:p w14:paraId="7323D622" w14:textId="77777777" w:rsidR="00B87159" w:rsidRDefault="00B87159" w:rsidP="00851ED3">
      <w:pPr>
        <w:pStyle w:val="Heading2"/>
      </w:pPr>
      <w:bookmarkStart w:id="111" w:name="_Toc413924079"/>
      <w:r>
        <w:rPr>
          <w:lang w:val="en-GB"/>
        </w:rPr>
        <w:t>HTTP(S) Proxy</w:t>
      </w:r>
      <w:bookmarkEnd w:id="111"/>
    </w:p>
    <w:p w14:paraId="40DABE6D" w14:textId="77777777" w:rsidR="002D630A" w:rsidRDefault="00C50E69">
      <w:r>
        <w:t>The following box contains the configuration parameters for the HTTP(S) proxy that can be enabled for the Signing Service. When enabled, the proxy will be used to contact the trusted lists and certificate revocation lists servers during digital signature validation.</w:t>
      </w:r>
      <w:r w:rsidR="004B3FB8">
        <w:t xml:space="preserve"> </w:t>
      </w:r>
    </w:p>
    <w:p w14:paraId="22C840FA" w14:textId="77777777" w:rsidR="00B87159" w:rsidRDefault="002D630A">
      <w:r>
        <w:t xml:space="preserve">It is the responsibility of the </w:t>
      </w:r>
      <w:r w:rsidR="006B5CE0">
        <w:t>enterprise application</w:t>
      </w:r>
      <w:r>
        <w:t xml:space="preserve"> to provide the proxy configuration to the signing service via the </w:t>
      </w:r>
      <w:r w:rsidRPr="00851ED3">
        <w:rPr>
          <w:rFonts w:ascii="Courier" w:hAnsi="Courier"/>
        </w:rPr>
        <w:t>HttpProxyConfig</w:t>
      </w:r>
      <w:r>
        <w:t xml:space="preserve"> interface. A default implementation </w:t>
      </w:r>
      <w:r w:rsidRPr="00851ED3">
        <w:rPr>
          <w:rFonts w:ascii="Courier" w:hAnsi="Courier"/>
        </w:rPr>
        <w:t>DefaultHttpProxyConfig</w:t>
      </w:r>
      <w:r>
        <w:t xml:space="preserve"> takes the information from a properties file in the class path (f</w:t>
      </w:r>
      <w:r w:rsidR="004B3FB8">
        <w:t xml:space="preserve">ile </w:t>
      </w:r>
      <w:r w:rsidR="004B3FB8" w:rsidRPr="00851ED3">
        <w:rPr>
          <w:rFonts w:ascii="Courier" w:hAnsi="Courier"/>
        </w:rPr>
        <w:t>dss_http_proxy.properties</w:t>
      </w:r>
      <w:r w:rsidR="004B3FB8">
        <w:t>).</w:t>
      </w:r>
    </w:p>
    <w:p w14:paraId="77718771" w14:textId="77777777" w:rsidR="00C50E69" w:rsidRDefault="00C50E69" w:rsidP="00851ED3">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noProof/>
          <w:szCs w:val="20"/>
          <w:lang w:eastAsia="en-GB"/>
        </w:rPr>
      </w:pPr>
      <w:r>
        <w:rPr>
          <w:rFonts w:ascii="Consolas" w:hAnsi="Consolas" w:cs="Consolas"/>
          <w:noProof/>
          <w:color w:val="3F7F5F"/>
          <w:szCs w:val="20"/>
          <w:lang w:eastAsia="en-GB"/>
        </w:rPr>
        <w:t xml:space="preserve">##This file configures </w:t>
      </w:r>
      <w:r w:rsidRPr="00851ED3">
        <w:rPr>
          <w:rFonts w:ascii="Consolas" w:hAnsi="Consolas" w:cs="Consolas"/>
          <w:noProof/>
          <w:color w:val="3F7F5F"/>
          <w:szCs w:val="20"/>
          <w:lang w:eastAsia="en-GB"/>
        </w:rPr>
        <w:t>internet proxy for signature validation by the dss</w:t>
      </w:r>
      <w:r>
        <w:rPr>
          <w:rFonts w:ascii="Consolas" w:hAnsi="Consolas" w:cs="Consolas"/>
          <w:noProof/>
          <w:color w:val="3F7F5F"/>
          <w:szCs w:val="20"/>
          <w:lang w:eastAsia="en-GB"/>
        </w:rPr>
        <w:t xml:space="preserve"> service.</w:t>
      </w:r>
    </w:p>
    <w:p w14:paraId="5965E4F9" w14:textId="77777777" w:rsidR="00C50E69" w:rsidRDefault="00C50E69" w:rsidP="00851ED3">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noProof/>
          <w:szCs w:val="20"/>
          <w:lang w:eastAsia="en-GB"/>
        </w:rPr>
      </w:pPr>
      <w:r>
        <w:rPr>
          <w:rFonts w:ascii="Consolas" w:hAnsi="Consolas" w:cs="Consolas"/>
          <w:noProof/>
          <w:color w:val="000000"/>
          <w:szCs w:val="20"/>
          <w:lang w:eastAsia="en-GB"/>
        </w:rPr>
        <w:t>HttpEnabled=</w:t>
      </w:r>
      <w:r>
        <w:rPr>
          <w:rFonts w:ascii="Consolas" w:hAnsi="Consolas" w:cs="Consolas"/>
          <w:noProof/>
          <w:color w:val="2A00FF"/>
          <w:szCs w:val="20"/>
          <w:lang w:eastAsia="en-GB"/>
        </w:rPr>
        <w:t>FALSE</w:t>
      </w:r>
    </w:p>
    <w:p w14:paraId="350E0617" w14:textId="77777777" w:rsidR="00C50E69" w:rsidRDefault="00C50E69" w:rsidP="00851ED3">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noProof/>
          <w:szCs w:val="20"/>
          <w:lang w:eastAsia="en-GB"/>
        </w:rPr>
      </w:pPr>
      <w:r>
        <w:rPr>
          <w:rFonts w:ascii="Consolas" w:hAnsi="Consolas" w:cs="Consolas"/>
          <w:noProof/>
          <w:color w:val="000000"/>
          <w:szCs w:val="20"/>
          <w:lang w:eastAsia="en-GB"/>
        </w:rPr>
        <w:t>HttpHost=</w:t>
      </w:r>
    </w:p>
    <w:p w14:paraId="760C6DD4" w14:textId="77777777" w:rsidR="00C50E69" w:rsidRDefault="00C50E69" w:rsidP="00851ED3">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noProof/>
          <w:szCs w:val="20"/>
          <w:lang w:eastAsia="en-GB"/>
        </w:rPr>
      </w:pPr>
      <w:r>
        <w:rPr>
          <w:rFonts w:ascii="Consolas" w:hAnsi="Consolas" w:cs="Consolas"/>
          <w:noProof/>
          <w:color w:val="000000"/>
          <w:szCs w:val="20"/>
          <w:lang w:eastAsia="en-GB"/>
        </w:rPr>
        <w:t>HttpPassword=</w:t>
      </w:r>
    </w:p>
    <w:p w14:paraId="55DE572C" w14:textId="77777777" w:rsidR="00C50E69" w:rsidRDefault="00C50E69" w:rsidP="00851ED3">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noProof/>
          <w:szCs w:val="20"/>
          <w:lang w:eastAsia="en-GB"/>
        </w:rPr>
      </w:pPr>
      <w:r>
        <w:rPr>
          <w:rFonts w:ascii="Consolas" w:hAnsi="Consolas" w:cs="Consolas"/>
          <w:noProof/>
          <w:color w:val="000000"/>
          <w:szCs w:val="20"/>
          <w:lang w:eastAsia="en-GB"/>
        </w:rPr>
        <w:t>HttpPort=</w:t>
      </w:r>
    </w:p>
    <w:p w14:paraId="4DC3283F" w14:textId="77777777" w:rsidR="00C50E69" w:rsidRDefault="00C50E69" w:rsidP="00851ED3">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noProof/>
          <w:szCs w:val="20"/>
          <w:lang w:eastAsia="en-GB"/>
        </w:rPr>
      </w:pPr>
      <w:r>
        <w:rPr>
          <w:rFonts w:ascii="Consolas" w:hAnsi="Consolas" w:cs="Consolas"/>
          <w:noProof/>
          <w:color w:val="000000"/>
          <w:szCs w:val="20"/>
          <w:lang w:eastAsia="en-GB"/>
        </w:rPr>
        <w:t>HttpUser=</w:t>
      </w:r>
    </w:p>
    <w:p w14:paraId="52EBDCFD" w14:textId="77777777" w:rsidR="00C50E69" w:rsidRDefault="00C50E69" w:rsidP="00851ED3">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noProof/>
          <w:szCs w:val="20"/>
          <w:lang w:eastAsia="en-GB"/>
        </w:rPr>
      </w:pPr>
      <w:r>
        <w:rPr>
          <w:rFonts w:ascii="Consolas" w:hAnsi="Consolas" w:cs="Consolas"/>
          <w:noProof/>
          <w:color w:val="000000"/>
          <w:szCs w:val="20"/>
          <w:lang w:eastAsia="en-GB"/>
        </w:rPr>
        <w:t xml:space="preserve">        </w:t>
      </w:r>
    </w:p>
    <w:p w14:paraId="3D89C986" w14:textId="77777777" w:rsidR="00C50E69" w:rsidRDefault="00C50E69" w:rsidP="00851ED3">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noProof/>
          <w:szCs w:val="20"/>
          <w:lang w:eastAsia="en-GB"/>
        </w:rPr>
      </w:pPr>
      <w:r>
        <w:rPr>
          <w:rFonts w:ascii="Consolas" w:hAnsi="Consolas" w:cs="Consolas"/>
          <w:noProof/>
          <w:color w:val="000000"/>
          <w:szCs w:val="20"/>
          <w:lang w:eastAsia="en-GB"/>
        </w:rPr>
        <w:t>HttpsEnabled=</w:t>
      </w:r>
      <w:r>
        <w:rPr>
          <w:rFonts w:ascii="Consolas" w:hAnsi="Consolas" w:cs="Consolas"/>
          <w:noProof/>
          <w:color w:val="2A00FF"/>
          <w:szCs w:val="20"/>
          <w:lang w:eastAsia="en-GB"/>
        </w:rPr>
        <w:t>FALSE</w:t>
      </w:r>
    </w:p>
    <w:p w14:paraId="6A04FDEE" w14:textId="77777777" w:rsidR="00C50E69" w:rsidRDefault="00C50E69" w:rsidP="00851ED3">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noProof/>
          <w:szCs w:val="20"/>
          <w:lang w:eastAsia="en-GB"/>
        </w:rPr>
      </w:pPr>
      <w:r>
        <w:rPr>
          <w:rFonts w:ascii="Consolas" w:hAnsi="Consolas" w:cs="Consolas"/>
          <w:noProof/>
          <w:color w:val="000000"/>
          <w:szCs w:val="20"/>
          <w:lang w:eastAsia="en-GB"/>
        </w:rPr>
        <w:t>HttpsHost=</w:t>
      </w:r>
    </w:p>
    <w:p w14:paraId="5C8E9503" w14:textId="77777777" w:rsidR="00C50E69" w:rsidRDefault="00C50E69" w:rsidP="00851ED3">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noProof/>
          <w:szCs w:val="20"/>
          <w:lang w:eastAsia="en-GB"/>
        </w:rPr>
      </w:pPr>
      <w:r>
        <w:rPr>
          <w:rFonts w:ascii="Consolas" w:hAnsi="Consolas" w:cs="Consolas"/>
          <w:noProof/>
          <w:color w:val="000000"/>
          <w:szCs w:val="20"/>
          <w:lang w:eastAsia="en-GB"/>
        </w:rPr>
        <w:t>HttpsPassword=</w:t>
      </w:r>
    </w:p>
    <w:p w14:paraId="64F7701A" w14:textId="77777777" w:rsidR="00C50E69" w:rsidRDefault="00C50E69" w:rsidP="00851ED3">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noProof/>
          <w:szCs w:val="20"/>
          <w:lang w:eastAsia="en-GB"/>
        </w:rPr>
      </w:pPr>
      <w:r>
        <w:rPr>
          <w:rFonts w:ascii="Consolas" w:hAnsi="Consolas" w:cs="Consolas"/>
          <w:noProof/>
          <w:color w:val="000000"/>
          <w:szCs w:val="20"/>
          <w:lang w:eastAsia="en-GB"/>
        </w:rPr>
        <w:t>HttpsPort=</w:t>
      </w:r>
    </w:p>
    <w:p w14:paraId="03947163" w14:textId="77777777" w:rsidR="00C50E69" w:rsidRDefault="00C50E69" w:rsidP="00851ED3">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noProof/>
          <w:szCs w:val="20"/>
          <w:lang w:eastAsia="en-GB"/>
        </w:rPr>
      </w:pPr>
      <w:r>
        <w:rPr>
          <w:rFonts w:ascii="Consolas" w:hAnsi="Consolas" w:cs="Consolas"/>
          <w:noProof/>
          <w:color w:val="000000"/>
          <w:szCs w:val="20"/>
          <w:lang w:eastAsia="en-GB"/>
        </w:rPr>
        <w:t>HttpsUser=</w:t>
      </w:r>
    </w:p>
    <w:p w14:paraId="70CE9191" w14:textId="77777777" w:rsidR="00CA47B0" w:rsidRDefault="00CA47B0" w:rsidP="00CA47B0">
      <w:bookmarkStart w:id="112" w:name="_Ref345525492"/>
      <w:bookmarkEnd w:id="98"/>
      <w:bookmarkEnd w:id="99"/>
    </w:p>
    <w:p w14:paraId="3FB36721" w14:textId="77777777" w:rsidR="00CA47B0" w:rsidRPr="00CA47B0" w:rsidRDefault="00CA47B0" w:rsidP="00CA47B0">
      <w:pPr>
        <w:pStyle w:val="Heading1"/>
      </w:pPr>
      <w:bookmarkStart w:id="113" w:name="_Ref387594418"/>
      <w:bookmarkStart w:id="114" w:name="_Toc413924080"/>
      <w:r>
        <w:t>Build</w:t>
      </w:r>
      <w:bookmarkEnd w:id="113"/>
      <w:bookmarkEnd w:id="114"/>
    </w:p>
    <w:p w14:paraId="186977EE" w14:textId="77777777" w:rsidR="008E136E" w:rsidRDefault="002451F6" w:rsidP="0067436F">
      <w:r>
        <w:t xml:space="preserve">The Digital Signature Applet is provided as a maven project. </w:t>
      </w:r>
    </w:p>
    <w:p w14:paraId="142A9E6E" w14:textId="5566191E" w:rsidR="00F20ED8" w:rsidRDefault="00040CF4" w:rsidP="00C2351A">
      <w:pPr>
        <w:pStyle w:val="Heading2"/>
      </w:pPr>
      <w:bookmarkStart w:id="115" w:name="_Toc413924081"/>
      <w:r>
        <w:rPr>
          <w:lang w:val="en-GB"/>
        </w:rPr>
        <w:t>Install</w:t>
      </w:r>
      <w:r w:rsidR="00F20ED8">
        <w:rPr>
          <w:lang w:val="en-GB"/>
        </w:rPr>
        <w:t xml:space="preserve"> Dependencies</w:t>
      </w:r>
      <w:bookmarkEnd w:id="115"/>
    </w:p>
    <w:p w14:paraId="5F30480E" w14:textId="0171DCBF" w:rsidR="008E136E" w:rsidRDefault="008E136E" w:rsidP="0067436F">
      <w:r>
        <w:t>The project has dependencies on the DSS project</w:t>
      </w:r>
      <w:r>
        <w:rPr>
          <w:rStyle w:val="FootnoteReference"/>
        </w:rPr>
        <w:footnoteReference w:id="3"/>
      </w:r>
      <w:r>
        <w:t xml:space="preserve"> that is currently not available in a public maven repository. The jar </w:t>
      </w:r>
      <w:r w:rsidR="00970972">
        <w:t xml:space="preserve">and pom </w:t>
      </w:r>
      <w:r>
        <w:t>files are included in the folder dss-dependencies. Install each of these files in your local maven repository by executing the command</w:t>
      </w:r>
      <w:r>
        <w:rPr>
          <w:rStyle w:val="FootnoteReference"/>
        </w:rPr>
        <w:footnoteReference w:id="4"/>
      </w:r>
      <w:r>
        <w:t>:</w:t>
      </w:r>
    </w:p>
    <w:p w14:paraId="04E84F21" w14:textId="2B1F8F1D" w:rsidR="008E136E" w:rsidRDefault="00970972" w:rsidP="0067436F">
      <w:pPr>
        <w:rPr>
          <w:rFonts w:ascii="Courier" w:hAnsi="Courier"/>
          <w:noProof/>
        </w:rPr>
      </w:pPr>
      <w:r w:rsidRPr="00970972">
        <w:rPr>
          <w:rFonts w:ascii="Courier" w:hAnsi="Courier"/>
          <w:noProof/>
        </w:rPr>
        <w:t>mvn install:install-file -Dfile=&lt;path-to-file&gt; -DpomFile=&lt;path-to-pomfile&gt;</w:t>
      </w:r>
    </w:p>
    <w:p w14:paraId="09B6C2EA" w14:textId="41579D82" w:rsidR="00601FF6" w:rsidRDefault="005161C8" w:rsidP="00601FF6">
      <w:proofErr w:type="gramStart"/>
      <w:r>
        <w:t>as</w:t>
      </w:r>
      <w:proofErr w:type="gramEnd"/>
      <w:r>
        <w:t xml:space="preserve"> well as</w:t>
      </w:r>
    </w:p>
    <w:p w14:paraId="29F1EE81" w14:textId="5789B997" w:rsidR="005161C8" w:rsidRPr="007D4759" w:rsidRDefault="005161C8" w:rsidP="007D4759">
      <w:pPr>
        <w:jc w:val="left"/>
        <w:rPr>
          <w:rFonts w:ascii="Courier" w:hAnsi="Courier"/>
          <w:noProof/>
        </w:rPr>
      </w:pPr>
      <w:r w:rsidRPr="007D4759">
        <w:rPr>
          <w:rFonts w:ascii="Courier" w:hAnsi="Courier"/>
          <w:noProof/>
        </w:rPr>
        <w:t xml:space="preserve">mvn install:install-file </w:t>
      </w:r>
      <w:r w:rsidR="007D4759">
        <w:rPr>
          <w:rFonts w:ascii="Courier" w:hAnsi="Courier"/>
          <w:noProof/>
        </w:rPr>
        <w:t>-</w:t>
      </w:r>
      <w:r w:rsidRPr="007D4759">
        <w:rPr>
          <w:rFonts w:ascii="Courier" w:hAnsi="Courier"/>
          <w:noProof/>
        </w:rPr>
        <w:t xml:space="preserve">Dfile=&lt;path-to-file&gt; -DgroupId=eu.europa.ec.joinup.sd-dss </w:t>
      </w:r>
      <w:r w:rsidR="007D4759">
        <w:rPr>
          <w:rFonts w:ascii="Courier" w:hAnsi="Courier"/>
          <w:noProof/>
        </w:rPr>
        <w:t>-</w:t>
      </w:r>
      <w:r w:rsidRPr="007D4759">
        <w:rPr>
          <w:rFonts w:ascii="Courier" w:hAnsi="Courier"/>
          <w:noProof/>
        </w:rPr>
        <w:t>DartifactId=&lt;artifactId&gt; -Dversion=4.0.4 -Dpackaging=pom</w:t>
      </w:r>
    </w:p>
    <w:p w14:paraId="7489FE82" w14:textId="55CFE81E" w:rsidR="005161C8" w:rsidRDefault="005161C8" w:rsidP="00601FF6">
      <w:proofErr w:type="gramStart"/>
      <w:r>
        <w:t>for</w:t>
      </w:r>
      <w:proofErr w:type="gramEnd"/>
      <w:r>
        <w:t xml:space="preserve"> the two pom files sd-dss-4.</w:t>
      </w:r>
      <w:r w:rsidR="000B03A3">
        <w:t>3</w:t>
      </w:r>
      <w:r>
        <w:t>.</w:t>
      </w:r>
      <w:r w:rsidR="000B03A3">
        <w:t>0</w:t>
      </w:r>
      <w:r>
        <w:t>.pom and sd-dss-app-4.</w:t>
      </w:r>
      <w:r w:rsidR="000B03A3">
        <w:t>3</w:t>
      </w:r>
      <w:r>
        <w:t>.</w:t>
      </w:r>
      <w:r w:rsidR="000B03A3">
        <w:t>0</w:t>
      </w:r>
      <w:r>
        <w:t>.pom.</w:t>
      </w:r>
    </w:p>
    <w:p w14:paraId="220E283E" w14:textId="18DFFBB4" w:rsidR="00F20ED8" w:rsidRDefault="00F20ED8" w:rsidP="00C2351A">
      <w:pPr>
        <w:pStyle w:val="Heading2"/>
      </w:pPr>
      <w:bookmarkStart w:id="116" w:name="_Toc413924082"/>
      <w:r>
        <w:rPr>
          <w:lang w:val="en-GB"/>
        </w:rPr>
        <w:t>Build Digital Signature Applet</w:t>
      </w:r>
      <w:bookmarkEnd w:id="116"/>
    </w:p>
    <w:p w14:paraId="115EDD8C" w14:textId="77777777" w:rsidR="00601FF6" w:rsidRDefault="00601FF6" w:rsidP="00601FF6">
      <w:r>
        <w:t>The parent digital-signature-applet pom.xml file contains parameters that give the location and access credentials of a certificate store that will be used to sign the applet jars during the build. These should be adjusted for the local environment. Note that a self-signed certificate suitable only for testing is provided in the certificate folder of the distribution.</w:t>
      </w:r>
    </w:p>
    <w:p w14:paraId="43602F7F" w14:textId="77777777" w:rsidR="00601FF6" w:rsidRDefault="00601FF6" w:rsidP="0067436F"/>
    <w:p w14:paraId="608835C7" w14:textId="76826889" w:rsidR="002451F6" w:rsidRDefault="002451F6" w:rsidP="0067436F">
      <w:r>
        <w:t xml:space="preserve">Then, the project can be built by running </w:t>
      </w:r>
    </w:p>
    <w:p w14:paraId="5A91908E" w14:textId="082E42D6" w:rsidR="008E136E" w:rsidRDefault="002451F6" w:rsidP="0067436F">
      <w:pPr>
        <w:rPr>
          <w:rFonts w:ascii="Courier" w:hAnsi="Courier"/>
          <w:noProof/>
        </w:rPr>
      </w:pPr>
      <w:r w:rsidRPr="00C2351A">
        <w:rPr>
          <w:rFonts w:ascii="Courier" w:hAnsi="Courier"/>
          <w:noProof/>
        </w:rPr>
        <w:t xml:space="preserve">mvn clean install </w:t>
      </w:r>
      <w:r w:rsidR="008E136E">
        <w:rPr>
          <w:rFonts w:ascii="Courier" w:hAnsi="Courier"/>
          <w:noProof/>
        </w:rPr>
        <w:t>-</w:t>
      </w:r>
      <w:r w:rsidRPr="00C2351A">
        <w:rPr>
          <w:rFonts w:ascii="Courier" w:hAnsi="Courier"/>
          <w:noProof/>
        </w:rPr>
        <w:t>Psign-jars</w:t>
      </w:r>
      <w:r w:rsidR="00246A2D" w:rsidRPr="00C2351A">
        <w:rPr>
          <w:rFonts w:ascii="Courier" w:hAnsi="Courier"/>
          <w:noProof/>
        </w:rPr>
        <w:t xml:space="preserve"> </w:t>
      </w:r>
      <w:r w:rsidR="008E136E">
        <w:rPr>
          <w:rFonts w:ascii="Courier" w:hAnsi="Courier"/>
          <w:noProof/>
        </w:rPr>
        <w:t>-</w:t>
      </w:r>
      <w:r w:rsidR="0008562F">
        <w:rPr>
          <w:rFonts w:ascii="Courier" w:hAnsi="Courier"/>
          <w:noProof/>
        </w:rPr>
        <w:t>D</w:t>
      </w:r>
      <w:r w:rsidR="00246A2D" w:rsidRPr="00C2351A">
        <w:rPr>
          <w:rFonts w:ascii="Courier" w:hAnsi="Courier"/>
          <w:noProof/>
        </w:rPr>
        <w:t>maven.test.skip</w:t>
      </w:r>
    </w:p>
    <w:p w14:paraId="72A5E19E" w14:textId="77777777" w:rsidR="009527EC" w:rsidRDefault="009527EC" w:rsidP="0067436F"/>
    <w:p w14:paraId="6483F67F" w14:textId="4E53746A" w:rsidR="002451F6" w:rsidRPr="00A54C9C" w:rsidRDefault="009527EC" w:rsidP="0067436F">
      <w:r w:rsidRPr="00A54C9C">
        <w:t xml:space="preserve">Note that JDK version 1.7 or 1.6 must be used to build the application, and </w:t>
      </w:r>
      <w:r>
        <w:t xml:space="preserve">building </w:t>
      </w:r>
      <w:r w:rsidRPr="00A54C9C">
        <w:t xml:space="preserve">on Windows </w:t>
      </w:r>
      <w:r>
        <w:t xml:space="preserve">requires </w:t>
      </w:r>
      <w:r w:rsidRPr="00A54C9C">
        <w:t>the 32 bit version</w:t>
      </w:r>
      <w:r>
        <w:t>.</w:t>
      </w:r>
    </w:p>
    <w:p w14:paraId="359452DC" w14:textId="77777777" w:rsidR="005754FA" w:rsidRPr="00210091" w:rsidRDefault="00CC1EEB" w:rsidP="005754FA">
      <w:pPr>
        <w:pStyle w:val="Heading1"/>
      </w:pPr>
      <w:bookmarkStart w:id="117" w:name="_Ref387594462"/>
      <w:bookmarkStart w:id="118" w:name="_Ref387594473"/>
      <w:bookmarkStart w:id="119" w:name="_Toc413924083"/>
      <w:r w:rsidRPr="00210091">
        <w:t>Operation</w:t>
      </w:r>
      <w:bookmarkEnd w:id="112"/>
      <w:bookmarkEnd w:id="117"/>
      <w:bookmarkEnd w:id="118"/>
      <w:bookmarkEnd w:id="119"/>
    </w:p>
    <w:p w14:paraId="163B8AE8" w14:textId="77777777" w:rsidR="00C46A16" w:rsidRPr="00210091" w:rsidRDefault="00CC1EEB" w:rsidP="00CC1EEB">
      <w:pPr>
        <w:pStyle w:val="Heading2"/>
        <w:rPr>
          <w:lang w:val="en-GB"/>
        </w:rPr>
      </w:pPr>
      <w:bookmarkStart w:id="120" w:name="_Toc413924084"/>
      <w:r w:rsidRPr="00210091">
        <w:rPr>
          <w:lang w:val="en-GB"/>
        </w:rPr>
        <w:t>Statistics</w:t>
      </w:r>
      <w:r w:rsidR="004D2555">
        <w:rPr>
          <w:lang w:val="en-GB"/>
        </w:rPr>
        <w:t xml:space="preserve"> Logging</w:t>
      </w:r>
      <w:bookmarkEnd w:id="120"/>
    </w:p>
    <w:p w14:paraId="054C969D" w14:textId="77777777" w:rsidR="00E15EB2" w:rsidRPr="00A40B46" w:rsidRDefault="000A0618" w:rsidP="00E15EB2">
      <w:r w:rsidRPr="00210091">
        <w:t>The S</w:t>
      </w:r>
      <w:r w:rsidR="00E15EB2" w:rsidRPr="00210091">
        <w:t xml:space="preserve">igning </w:t>
      </w:r>
      <w:r w:rsidRPr="00210091">
        <w:t>S</w:t>
      </w:r>
      <w:r w:rsidR="00E15EB2" w:rsidRPr="00210091">
        <w:t xml:space="preserve">ervice collects usage statistics, in particular client configurations where there was no suitable Card Profile in the repository (refer to section </w:t>
      </w:r>
      <w:r w:rsidR="00E15EB2" w:rsidRPr="00210091">
        <w:fldChar w:fldCharType="begin"/>
      </w:r>
      <w:r w:rsidR="00E15EB2" w:rsidRPr="00210091">
        <w:instrText xml:space="preserve"> REF _Ref346115918 \r \h </w:instrText>
      </w:r>
      <w:r w:rsidR="00E15EB2" w:rsidRPr="00210091">
        <w:fldChar w:fldCharType="separate"/>
      </w:r>
      <w:r w:rsidR="00986F36">
        <w:t>2.1</w:t>
      </w:r>
      <w:r w:rsidR="00E15EB2" w:rsidRPr="00210091">
        <w:fldChar w:fldCharType="end"/>
      </w:r>
      <w:r w:rsidR="00E15EB2" w:rsidRPr="00A40B46">
        <w:t>) and client configurations where signing was possible with additional input from the user.</w:t>
      </w:r>
    </w:p>
    <w:p w14:paraId="663ABE94" w14:textId="77777777" w:rsidR="000A0618" w:rsidRDefault="000A0618" w:rsidP="00E15EB2">
      <w:r w:rsidRPr="00210091">
        <w:t>Collected information should inform the creation of new Card Profiles in the repository</w:t>
      </w:r>
      <w:r w:rsidR="003307DD" w:rsidRPr="00210091">
        <w:t xml:space="preserve"> therefore it is important to keep the log files at least until they have been analysed.</w:t>
      </w:r>
      <w:r w:rsidR="00952CC1">
        <w:t xml:space="preserve"> The location of the log files is defined in the logging configuration file of the </w:t>
      </w:r>
      <w:r w:rsidR="006B5CE0">
        <w:t>enterprise application</w:t>
      </w:r>
      <w:r w:rsidR="00952CC1">
        <w:t>.</w:t>
      </w:r>
    </w:p>
    <w:p w14:paraId="76AE20C9" w14:textId="77777777" w:rsidR="00FA5AA0" w:rsidRDefault="00FA5AA0" w:rsidP="00E15EB2"/>
    <w:p w14:paraId="112CA3E0" w14:textId="77777777" w:rsidR="00FA5AA0" w:rsidRDefault="00FA5AA0" w:rsidP="00AD168F">
      <w:pPr>
        <w:pStyle w:val="Heading3"/>
      </w:pPr>
      <w:bookmarkStart w:id="121" w:name="_Toc413924085"/>
      <w:r>
        <w:rPr>
          <w:lang w:val="en-GB"/>
        </w:rPr>
        <w:t>Examples of Log Entries</w:t>
      </w:r>
      <w:bookmarkEnd w:id="121"/>
    </w:p>
    <w:p w14:paraId="78978EBB" w14:textId="77777777" w:rsidR="00A67935" w:rsidRPr="004E5F2F" w:rsidRDefault="00A67935" w:rsidP="00AD168F">
      <w:pPr>
        <w:pStyle w:val="Heading4"/>
      </w:pPr>
      <w:r>
        <w:t>Repo Log</w:t>
      </w:r>
    </w:p>
    <w:p w14:paraId="694B8B46" w14:textId="77777777" w:rsidR="00716DAB" w:rsidRPr="004E5F2F" w:rsidRDefault="00716DAB">
      <w:r>
        <w:t xml:space="preserve">The following box contains an example of a “repo” log entry. Such an entry is created whenever the card repository is queried for a specific ATR and, if no card was </w:t>
      </w:r>
      <w:r w:rsidR="00856E7E">
        <w:t>detected,</w:t>
      </w:r>
      <w:r>
        <w:t xml:space="preserve"> whenever the applet user chooses to sign with a smart card. </w:t>
      </w:r>
    </w:p>
    <w:p w14:paraId="122AF9A3" w14:textId="77777777" w:rsidR="00716DAB" w:rsidRPr="00AD168F" w:rsidRDefault="00825DB2" w:rsidP="00AD168F">
      <w:pPr>
        <w:pBdr>
          <w:top w:val="single" w:sz="4" w:space="1" w:color="auto"/>
          <w:left w:val="single" w:sz="4" w:space="4" w:color="auto"/>
          <w:bottom w:val="single" w:sz="4" w:space="1" w:color="auto"/>
          <w:right w:val="single" w:sz="4" w:space="4" w:color="auto"/>
        </w:pBdr>
        <w:rPr>
          <w:noProof/>
        </w:rPr>
      </w:pPr>
      <w:r w:rsidRPr="00825DB2">
        <w:rPr>
          <w:noProof/>
        </w:rPr>
        <w:t>SC 37F46F88FBD9D32C2387E3F18CD532E9</w:t>
      </w:r>
      <w:r w:rsidRPr="00825DB2">
        <w:rPr>
          <w:noProof/>
        </w:rPr>
        <w:tab/>
        <w:t>[Mar 14, 2014 3:22:27 PM]</w:t>
      </w:r>
      <w:r w:rsidRPr="00825DB2">
        <w:rPr>
          <w:noProof/>
        </w:rPr>
        <w:tab/>
        <w:t>arch=32</w:t>
      </w:r>
      <w:r w:rsidRPr="00825DB2">
        <w:rPr>
          <w:noProof/>
        </w:rPr>
        <w:tab/>
        <w:t>os=windows</w:t>
      </w:r>
      <w:r w:rsidRPr="00825DB2">
        <w:rPr>
          <w:noProof/>
        </w:rPr>
        <w:tab/>
        <w:t>jre=1.705</w:t>
      </w:r>
      <w:r w:rsidRPr="00825DB2">
        <w:rPr>
          <w:noProof/>
        </w:rPr>
        <w:tab/>
        <w:t>ATR=3B DD 96 FF 81 B1 FE 45 1F 03 80 31 B0 52 02 03 64 04 1B B4 22 81 05 18</w:t>
      </w:r>
      <w:r w:rsidRPr="00825DB2">
        <w:rPr>
          <w:noProof/>
        </w:rPr>
        <w:tab/>
        <w:t>found=true</w:t>
      </w:r>
      <w:r w:rsidRPr="00825DB2">
        <w:rPr>
          <w:noProof/>
        </w:rPr>
        <w:tab/>
        <w:t>fingerprint=Fingerprint [userAgent=mozilla/5.0 (windows nt 6.1; wow64) applewebkit/537.36 (khtml, like gecko) chrome/33.0.1750.146 safari/537.36, navPlatform=win32, jreVendor=Oracle Corporation, jreVersion=1.7.0_51, osVersion=6.1, arch=x86, os=windows 7, cardDetectionAvailable=true, cardProfiles=[CardProfile [api=MOCCA, digestAlgo=null, libraryPath=null, cardDescription=null, url=null, atr=3B DD 96 FF 81 B1 FE 45 1F 03 80 31 B0 52 02 03 64 04 1B B4 22 81 05 18, even</w:t>
      </w:r>
      <w:r>
        <w:rPr>
          <w:noProof/>
        </w:rPr>
        <w:t>tFilters=null, terminalIndex=0</w:t>
      </w:r>
      <w:r w:rsidRPr="00825DB2">
        <w:rPr>
          <w:noProof/>
        </w:rPr>
        <w:t>, synthetic=false]]]</w:t>
      </w:r>
    </w:p>
    <w:p w14:paraId="15B7A9B3" w14:textId="77777777" w:rsidR="00716DAB" w:rsidRDefault="00716DAB" w:rsidP="004E5F2F">
      <w:r w:rsidRPr="00AD168F">
        <w:t xml:space="preserve">From left to right, the log entry components are: fixed text (SC); the unique session identifier; </w:t>
      </w:r>
      <w:r w:rsidR="004E5F2F" w:rsidRPr="004E5F2F">
        <w:t>the date/time of the log entry</w:t>
      </w:r>
      <w:r w:rsidRPr="00AD168F">
        <w:t>; the architecture calculated from the fingerprint; the operating system calculated from the fingerprint; the JRE version of the applet; the ATR used to query the card store (“null” if no card was detected); true if a card was found in the store for the ATR/OS/architecture, false otherwise; the fingerprint.</w:t>
      </w:r>
    </w:p>
    <w:p w14:paraId="41F5F671" w14:textId="77777777" w:rsidR="00A67935" w:rsidRPr="00FA58E6" w:rsidRDefault="00A67935" w:rsidP="00A67935">
      <w:pPr>
        <w:pStyle w:val="Heading4"/>
      </w:pPr>
      <w:r>
        <w:t>Sign Log</w:t>
      </w:r>
    </w:p>
    <w:p w14:paraId="13FC32A8" w14:textId="77777777" w:rsidR="00A67935" w:rsidRPr="00905054" w:rsidRDefault="00A67935" w:rsidP="00A67935">
      <w:r>
        <w:t>The following box contains an example of a “sign” log entry. Such an entry is created whenever the applet user attempts to sign the PDF document.</w:t>
      </w:r>
    </w:p>
    <w:p w14:paraId="4D301632" w14:textId="77777777" w:rsidR="00A67935" w:rsidRPr="00AD168F" w:rsidRDefault="00825DB2" w:rsidP="00AD168F">
      <w:pPr>
        <w:pBdr>
          <w:top w:val="single" w:sz="4" w:space="1" w:color="auto"/>
          <w:left w:val="single" w:sz="4" w:space="4" w:color="auto"/>
          <w:bottom w:val="single" w:sz="4" w:space="1" w:color="auto"/>
          <w:right w:val="single" w:sz="4" w:space="4" w:color="auto"/>
        </w:pBdr>
        <w:rPr>
          <w:noProof/>
        </w:rPr>
      </w:pPr>
      <w:r w:rsidRPr="00825DB2">
        <w:rPr>
          <w:noProof/>
        </w:rPr>
        <w:t>SG 37F46F88FBD9D32C2387E3F18CD532E9</w:t>
      </w:r>
      <w:r w:rsidRPr="00825DB2">
        <w:rPr>
          <w:noProof/>
        </w:rPr>
        <w:tab/>
        <w:t>[Mar 14, 2014 3:22:45 PM]</w:t>
      </w:r>
      <w:r w:rsidRPr="00825DB2">
        <w:rPr>
          <w:noProof/>
        </w:rPr>
        <w:tab/>
        <w:t>arch=32</w:t>
      </w:r>
      <w:r w:rsidRPr="00825DB2">
        <w:rPr>
          <w:noProof/>
        </w:rPr>
        <w:tab/>
        <w:t>os=windows</w:t>
      </w:r>
      <w:r w:rsidRPr="00825DB2">
        <w:rPr>
          <w:noProof/>
        </w:rPr>
        <w:tab/>
        <w:t>jre=1.705</w:t>
      </w:r>
      <w:r w:rsidRPr="00825DB2">
        <w:rPr>
          <w:noProof/>
        </w:rPr>
        <w:tab/>
        <w:t>newProfile=false</w:t>
      </w:r>
      <w:r w:rsidRPr="00825DB2">
        <w:rPr>
          <w:noProof/>
        </w:rPr>
        <w:tab/>
        <w:t>signed=true</w:t>
      </w:r>
      <w:r w:rsidRPr="00825DB2">
        <w:rPr>
          <w:noProof/>
        </w:rPr>
        <w:tab/>
        <w:t>method=sc</w:t>
      </w:r>
      <w:r w:rsidRPr="00825DB2">
        <w:rPr>
          <w:noProof/>
        </w:rPr>
        <w:tab/>
        <w:t>atr=3B DD 96 FF 81 B1 FE 45 1F 03 80 31 B0 52 02 03 64 04 1B B4 22 81 05 18</w:t>
      </w:r>
      <w:r w:rsidRPr="00825DB2">
        <w:rPr>
          <w:noProof/>
        </w:rPr>
        <w:tab/>
      </w:r>
      <w:r w:rsidRPr="00825DB2">
        <w:rPr>
          <w:noProof/>
        </w:rPr>
        <w:tab/>
        <w:t>api=MOCCA</w:t>
      </w:r>
      <w:r w:rsidRPr="00825DB2">
        <w:rPr>
          <w:noProof/>
        </w:rPr>
        <w:tab/>
        <w:t>digAlgo=SHA1</w:t>
      </w:r>
      <w:r w:rsidRPr="00825DB2">
        <w:rPr>
          <w:noProof/>
        </w:rPr>
        <w:tab/>
        <w:t>sigAlgo=ECDSA</w:t>
      </w:r>
      <w:r w:rsidRPr="00825DB2">
        <w:rPr>
          <w:noProof/>
        </w:rPr>
        <w:tab/>
        <w:t xml:space="preserve">keyUsage=digitalSignature nonRepudiation </w:t>
      </w:r>
      <w:r w:rsidRPr="00825DB2">
        <w:rPr>
          <w:noProof/>
        </w:rPr>
        <w:tab/>
        <w:t>issuer=null</w:t>
      </w:r>
      <w:r w:rsidRPr="00825DB2">
        <w:rPr>
          <w:noProof/>
        </w:rPr>
        <w:tab/>
        <w:t>path=null</w:t>
      </w:r>
      <w:r w:rsidRPr="00825DB2">
        <w:rPr>
          <w:noProof/>
        </w:rPr>
        <w:tab/>
        <w:t>cardCount=1</w:t>
      </w:r>
      <w:r w:rsidRPr="00825DB2">
        <w:rPr>
          <w:noProof/>
        </w:rPr>
        <w:tab/>
        <w:t>error=null</w:t>
      </w:r>
      <w:r w:rsidRPr="00825DB2">
        <w:rPr>
          <w:noProof/>
        </w:rPr>
        <w:tab/>
        <w:t>extensions= etsi_qcs_QcCompliance</w:t>
      </w:r>
      <w:r w:rsidR="00ED2682">
        <w:rPr>
          <w:noProof/>
        </w:rPr>
        <w:t>, recommended=true</w:t>
      </w:r>
    </w:p>
    <w:p w14:paraId="48D05AB9" w14:textId="77777777" w:rsidR="00A67935" w:rsidRDefault="00A67935" w:rsidP="00A67935">
      <w:r w:rsidRPr="00FA58E6">
        <w:t>From left to right, the log entry components are: fixed text (S</w:t>
      </w:r>
      <w:r>
        <w:t>G</w:t>
      </w:r>
      <w:r w:rsidRPr="00FA58E6">
        <w:t xml:space="preserve">); the unique session identifier; </w:t>
      </w:r>
      <w:r w:rsidR="004E5F2F">
        <w:t>the date/time of the log entry</w:t>
      </w:r>
      <w:r w:rsidRPr="00FA58E6">
        <w:t xml:space="preserve">; the architecture calculated from the fingerprint; the operating system calculated from the fingerprint; the JRE version of the applet; </w:t>
      </w:r>
      <w:r>
        <w:t xml:space="preserve">true if the card is not in the card store and there could be enough information to make a new entry in the card store; </w:t>
      </w:r>
      <w:r w:rsidR="004E5F2F">
        <w:t xml:space="preserve">true if signature was successful, false otherwise; </w:t>
      </w:r>
      <w:r w:rsidRPr="00FA58E6">
        <w:t xml:space="preserve">the </w:t>
      </w:r>
      <w:r>
        <w:t xml:space="preserve">signature method (smart card, P12, other); the </w:t>
      </w:r>
      <w:r w:rsidRPr="00FA58E6">
        <w:t xml:space="preserve">ATR used to </w:t>
      </w:r>
      <w:r>
        <w:t>sign (if applicable and if known); the API (MSCAPI, PKCS11, MOCCA, PKCS12); the digest algorithm; the signature algorithm; the key usage flags (space separated if there is more than one); the issuer of the card (if provided by the applet user); the path to the PKCS11 library (if provided by the applet user); the number of detected cards; the error code (if there was an error)</w:t>
      </w:r>
      <w:r w:rsidR="00825DB2">
        <w:t>, the certificate extensions</w:t>
      </w:r>
      <w:r w:rsidR="00ED2682">
        <w:t>, true if the applet recommended the certificate</w:t>
      </w:r>
      <w:r>
        <w:t>.</w:t>
      </w:r>
    </w:p>
    <w:p w14:paraId="7C354DE2" w14:textId="77777777" w:rsidR="00A67935" w:rsidRPr="004E5F2F" w:rsidRDefault="00A67935" w:rsidP="004E5F2F"/>
    <w:p w14:paraId="23F9DFC6" w14:textId="77777777" w:rsidR="002C060A" w:rsidRPr="00210091" w:rsidRDefault="002C060A" w:rsidP="002C060A">
      <w:pPr>
        <w:pStyle w:val="Heading2"/>
        <w:rPr>
          <w:lang w:val="en-GB"/>
        </w:rPr>
      </w:pPr>
      <w:bookmarkStart w:id="122" w:name="_Ref346111209"/>
      <w:bookmarkStart w:id="123" w:name="_Toc413924086"/>
      <w:r w:rsidRPr="00210091">
        <w:rPr>
          <w:lang w:val="en-GB"/>
        </w:rPr>
        <w:t>Applet Log</w:t>
      </w:r>
      <w:bookmarkEnd w:id="122"/>
      <w:bookmarkEnd w:id="123"/>
    </w:p>
    <w:p w14:paraId="440A6E65" w14:textId="77777777" w:rsidR="00C46A16" w:rsidRDefault="00E15EB2" w:rsidP="00B6001E">
      <w:r w:rsidRPr="00A40B46">
        <w:t>The Signing Service applet logs events and exception conditions on the applet console. The co</w:t>
      </w:r>
      <w:r w:rsidRPr="00210091">
        <w:t>nsole can be enabled from the Control Panel (windows), Settings (MacOS) or the appropriate tool in Linux.</w:t>
      </w:r>
      <w:r w:rsidR="005F01F5" w:rsidRPr="00210091">
        <w:t xml:space="preserve"> The </w:t>
      </w:r>
      <w:r w:rsidR="004468F9">
        <w:t xml:space="preserve">“Show Console” and </w:t>
      </w:r>
      <w:r w:rsidR="005F01F5" w:rsidRPr="00210091">
        <w:t>“Enable logging” option in the advanced properties</w:t>
      </w:r>
      <w:r w:rsidR="00952CC1">
        <w:t xml:space="preserve"> tab</w:t>
      </w:r>
      <w:r w:rsidR="005F01F5" w:rsidRPr="00210091">
        <w:t xml:space="preserve"> must be selected.</w:t>
      </w:r>
    </w:p>
    <w:p w14:paraId="5F39ECC2" w14:textId="77777777" w:rsidR="003710CA" w:rsidRDefault="003710CA" w:rsidP="00851ED3">
      <w:pPr>
        <w:pStyle w:val="Heading2"/>
      </w:pPr>
      <w:bookmarkStart w:id="124" w:name="_Toc413924087"/>
      <w:r>
        <w:rPr>
          <w:lang w:val="en-GB"/>
        </w:rPr>
        <w:t>External Access Log</w:t>
      </w:r>
      <w:bookmarkEnd w:id="124"/>
    </w:p>
    <w:p w14:paraId="4C3CC709" w14:textId="77777777" w:rsidR="000A3ADF" w:rsidRDefault="003710CA">
      <w:r>
        <w:t xml:space="preserve">The Signing Service will log each access to an external </w:t>
      </w:r>
      <w:r w:rsidR="00ED2682">
        <w:t xml:space="preserve">URL </w:t>
      </w:r>
      <w:r>
        <w:t>in a dedicated log file.</w:t>
      </w:r>
      <w:r w:rsidR="00A77B08" w:rsidRPr="00A77B08">
        <w:t xml:space="preserve"> </w:t>
      </w:r>
      <w:r w:rsidR="00A77B08">
        <w:t xml:space="preserve">The location of the log file is defined in the logging configuration file </w:t>
      </w:r>
      <w:r w:rsidR="007A0CA9">
        <w:t>of the application</w:t>
      </w:r>
      <w:r w:rsidR="00A77B08">
        <w:t>.</w:t>
      </w:r>
    </w:p>
    <w:p w14:paraId="52AC8813" w14:textId="77777777" w:rsidR="003710CA" w:rsidRDefault="005C51A8" w:rsidP="0067436F">
      <w:pPr>
        <w:pStyle w:val="Heading2"/>
      </w:pPr>
      <w:bookmarkStart w:id="125" w:name="_Toc413924088"/>
      <w:r>
        <w:rPr>
          <w:lang w:val="en-GB"/>
        </w:rPr>
        <w:t>Adding a new Card</w:t>
      </w:r>
      <w:bookmarkEnd w:id="125"/>
    </w:p>
    <w:p w14:paraId="3FED18A5" w14:textId="77777777" w:rsidR="005C51A8" w:rsidRDefault="005C51A8">
      <w:r>
        <w:t xml:space="preserve">In order to add support for a new card, a new CardProfile element must be added to the CardRepository (refer to section </w:t>
      </w:r>
      <w:r>
        <w:fldChar w:fldCharType="begin"/>
      </w:r>
      <w:r>
        <w:instrText xml:space="preserve"> REF _Ref346115918 \r \h </w:instrText>
      </w:r>
      <w:r>
        <w:fldChar w:fldCharType="separate"/>
      </w:r>
      <w:r w:rsidR="00986F36">
        <w:t>2.1</w:t>
      </w:r>
      <w:r>
        <w:fldChar w:fldCharType="end"/>
      </w:r>
      <w:r>
        <w:t>).</w:t>
      </w:r>
      <w:r w:rsidR="008F5CC6">
        <w:t xml:space="preserve"> The easiest way is to copy an existing element and adapt it to the new card. The information required can be obtained from the Sign Log</w:t>
      </w:r>
      <w:r w:rsidR="00E86F1C">
        <w:t xml:space="preserve"> after the card has been tested with the system</w:t>
      </w:r>
      <w:r w:rsidR="008F5CC6">
        <w:t>.</w:t>
      </w:r>
    </w:p>
    <w:p w14:paraId="05D74052" w14:textId="77777777" w:rsidR="005C51A8" w:rsidRDefault="005C51A8">
      <w:r>
        <w:t xml:space="preserve">At the same time the help page should be updated. Currently, the list of supported cards is maintained in the </w:t>
      </w:r>
      <w:r w:rsidR="002B11CB">
        <w:t>TestedCards_en.jsp file. Copy an existing entry and adapt it to the new card. If there is a helpful URL with more information about the card, this should also be included in the CardRepository so that the user can get specific help for his/her card.</w:t>
      </w:r>
    </w:p>
    <w:p w14:paraId="2DCB3D1E" w14:textId="77777777" w:rsidR="0077383A" w:rsidRPr="005C51A8" w:rsidRDefault="0077383A">
      <w:r>
        <w:t>Changes to the card repository are picked up immediately, but if you update the help page you will have to redeploy the application.</w:t>
      </w:r>
    </w:p>
    <w:p w14:paraId="68F46BA2" w14:textId="77777777" w:rsidR="00C70DC1" w:rsidRDefault="00C70DC1" w:rsidP="00263432">
      <w:pPr>
        <w:pStyle w:val="Heading1"/>
      </w:pPr>
      <w:bookmarkStart w:id="126" w:name="_Ref390793548"/>
      <w:bookmarkStart w:id="127" w:name="_Ref390793571"/>
      <w:bookmarkStart w:id="128" w:name="_Toc413924089"/>
      <w:r>
        <w:t>Demonstration Application</w:t>
      </w:r>
      <w:bookmarkEnd w:id="126"/>
      <w:bookmarkEnd w:id="127"/>
      <w:bookmarkEnd w:id="128"/>
    </w:p>
    <w:p w14:paraId="03D2077D" w14:textId="77777777" w:rsidR="00C70DC1" w:rsidRDefault="00C70DC1" w:rsidP="00C70DC1">
      <w:pPr>
        <w:rPr>
          <w:lang w:eastAsia="x-none"/>
        </w:rPr>
      </w:pPr>
      <w:r>
        <w:t xml:space="preserve">The </w:t>
      </w:r>
      <w:r>
        <w:rPr>
          <w:lang w:eastAsia="x-none"/>
        </w:rPr>
        <w:t xml:space="preserve">Digital Signature Applet has a demonstration application for Windows consisting of a Tomcat instance containing, in the </w:t>
      </w:r>
      <w:proofErr w:type="spellStart"/>
      <w:r>
        <w:rPr>
          <w:lang w:eastAsia="x-none"/>
        </w:rPr>
        <w:t>webapps</w:t>
      </w:r>
      <w:proofErr w:type="spellEnd"/>
      <w:r>
        <w:rPr>
          <w:lang w:eastAsia="x-none"/>
        </w:rPr>
        <w:t xml:space="preserve"> folder, a war file.</w:t>
      </w:r>
    </w:p>
    <w:p w14:paraId="2B75ED86" w14:textId="77777777" w:rsidR="00C70DC1" w:rsidRDefault="00C70DC1" w:rsidP="00C70DC1">
      <w:pPr>
        <w:pStyle w:val="Heading2"/>
        <w:rPr>
          <w:lang w:val="en-GB"/>
        </w:rPr>
      </w:pPr>
      <w:bookmarkStart w:id="129" w:name="_Toc413924090"/>
      <w:r>
        <w:rPr>
          <w:lang w:val="en-GB"/>
        </w:rPr>
        <w:t>Installing</w:t>
      </w:r>
      <w:bookmarkEnd w:id="129"/>
    </w:p>
    <w:p w14:paraId="66260079" w14:textId="77777777" w:rsidR="00C70DC1" w:rsidRPr="00C70DC1" w:rsidRDefault="00C70DC1" w:rsidP="00C70DC1">
      <w:r>
        <w:t xml:space="preserve">Unzip the package and copy the </w:t>
      </w:r>
      <w:r w:rsidRPr="00C70DC1">
        <w:t>digital-signature-applet-webapp-full.zip</w:t>
      </w:r>
      <w:r>
        <w:t xml:space="preserve"> file to the installation folder. Unzip this file to that folder.</w:t>
      </w:r>
    </w:p>
    <w:p w14:paraId="5AED1725" w14:textId="77777777" w:rsidR="00C70DC1" w:rsidRDefault="00C70DC1" w:rsidP="00C70DC1">
      <w:pPr>
        <w:pStyle w:val="Heading2"/>
        <w:rPr>
          <w:lang w:val="en-GB"/>
        </w:rPr>
      </w:pPr>
      <w:bookmarkStart w:id="130" w:name="_Toc413924091"/>
      <w:r>
        <w:rPr>
          <w:lang w:val="en-GB"/>
        </w:rPr>
        <w:t>Starting and Stopping the Demonstration Application</w:t>
      </w:r>
      <w:bookmarkEnd w:id="130"/>
    </w:p>
    <w:p w14:paraId="549DC394" w14:textId="77777777" w:rsidR="00C70DC1" w:rsidRDefault="00C70DC1" w:rsidP="00C70DC1">
      <w:r>
        <w:t>Start the demonstration application by double-clicking the bin/</w:t>
      </w:r>
      <w:r w:rsidRPr="00C70DC1">
        <w:t>Webapp-Startup.bat</w:t>
      </w:r>
      <w:r>
        <w:t xml:space="preserve"> file.</w:t>
      </w:r>
    </w:p>
    <w:p w14:paraId="4364D623" w14:textId="77777777" w:rsidR="00C70DC1" w:rsidRDefault="00C70DC1" w:rsidP="00C70DC1">
      <w:r>
        <w:t>Stop the demonstration application by double-clicking the bin/</w:t>
      </w:r>
      <w:r w:rsidRPr="00C70DC1">
        <w:t xml:space="preserve"> </w:t>
      </w:r>
      <w:r>
        <w:t>Webapp-Shutdown</w:t>
      </w:r>
      <w:r w:rsidRPr="00C70DC1">
        <w:t>.bat</w:t>
      </w:r>
      <w:r>
        <w:t xml:space="preserve"> file.</w:t>
      </w:r>
    </w:p>
    <w:p w14:paraId="0E77E099" w14:textId="77777777" w:rsidR="00C70DC1" w:rsidRDefault="00C70DC1" w:rsidP="00C70DC1">
      <w:r>
        <w:t>Note that Tomcat is configured to run on the default 8080 port.</w:t>
      </w:r>
    </w:p>
    <w:p w14:paraId="27F005EE" w14:textId="77777777" w:rsidR="00C70DC1" w:rsidRDefault="00C70DC1" w:rsidP="00C70DC1">
      <w:pPr>
        <w:pStyle w:val="Heading2"/>
        <w:rPr>
          <w:lang w:val="en-GB"/>
        </w:rPr>
      </w:pPr>
      <w:bookmarkStart w:id="131" w:name="_Toc413924092"/>
      <w:r>
        <w:rPr>
          <w:lang w:val="en-GB"/>
        </w:rPr>
        <w:t>Open the Application</w:t>
      </w:r>
      <w:bookmarkEnd w:id="131"/>
    </w:p>
    <w:p w14:paraId="3E2045B7" w14:textId="77777777" w:rsidR="00C70DC1" w:rsidRDefault="00C70DC1" w:rsidP="00C70DC1">
      <w:r>
        <w:t xml:space="preserve">To open the application, double-click the </w:t>
      </w:r>
      <w:proofErr w:type="spellStart"/>
      <w:r w:rsidRPr="00C70DC1">
        <w:t>DigitalSignatureAppletWeb</w:t>
      </w:r>
      <w:proofErr w:type="spellEnd"/>
      <w:r>
        <w:t xml:space="preserve"> link in the installation folder, or directly enter the address </w:t>
      </w:r>
      <w:hyperlink r:id="rId12" w:history="1">
        <w:r w:rsidRPr="00CC1821">
          <w:rPr>
            <w:rStyle w:val="Hyperlink"/>
          </w:rPr>
          <w:t>http://localhost:8080/digital-signature-applet-webapp/choosefile.html</w:t>
        </w:r>
      </w:hyperlink>
      <w:r>
        <w:t xml:space="preserve"> in your browser.</w:t>
      </w:r>
    </w:p>
    <w:p w14:paraId="771F578B" w14:textId="77777777" w:rsidR="00C70DC1" w:rsidRDefault="00C70DC1" w:rsidP="00C70DC1">
      <w:pPr>
        <w:pStyle w:val="Heading2"/>
        <w:rPr>
          <w:lang w:val="en-GB"/>
        </w:rPr>
      </w:pPr>
      <w:bookmarkStart w:id="132" w:name="_Toc413924093"/>
      <w:r>
        <w:rPr>
          <w:lang w:val="en-GB"/>
        </w:rPr>
        <w:t>Additional Configuration</w:t>
      </w:r>
      <w:bookmarkEnd w:id="132"/>
    </w:p>
    <w:p w14:paraId="086E5614" w14:textId="77777777" w:rsidR="00C70DC1" w:rsidRDefault="00C70DC1" w:rsidP="00C70DC1">
      <w:r>
        <w:t>Some jar files are provided under special licenses</w:t>
      </w:r>
      <w:r w:rsidR="00207F0B">
        <w:t xml:space="preserve"> - r</w:t>
      </w:r>
      <w:r>
        <w:t xml:space="preserve">efer to the </w:t>
      </w:r>
      <w:r w:rsidRPr="00C70DC1">
        <w:t>digital-signature-applet-licences</w:t>
      </w:r>
      <w:r>
        <w:t>.zip file in the package.</w:t>
      </w:r>
    </w:p>
    <w:p w14:paraId="0BE8E402" w14:textId="77777777" w:rsidR="00C70DC1" w:rsidRDefault="00C70DC1" w:rsidP="00C70DC1">
      <w:pPr>
        <w:pStyle w:val="Heading3"/>
        <w:rPr>
          <w:lang w:val="en-GB"/>
        </w:rPr>
      </w:pPr>
      <w:bookmarkStart w:id="133" w:name="_Toc413924094"/>
      <w:proofErr w:type="spellStart"/>
      <w:r>
        <w:rPr>
          <w:lang w:val="en-GB"/>
        </w:rPr>
        <w:t>Mocca</w:t>
      </w:r>
      <w:proofErr w:type="spellEnd"/>
      <w:r>
        <w:rPr>
          <w:lang w:val="en-GB"/>
        </w:rPr>
        <w:t xml:space="preserve"> Support</w:t>
      </w:r>
      <w:bookmarkEnd w:id="133"/>
    </w:p>
    <w:p w14:paraId="305909A2" w14:textId="3339E975" w:rsidR="00246A2D" w:rsidRDefault="00C70DC1" w:rsidP="00C70DC1">
      <w:r>
        <w:t xml:space="preserve">Some cards in the repository are configured to use the MOCCA API. In order to add support for this, copy the </w:t>
      </w:r>
      <w:r w:rsidR="00246A2D">
        <w:t xml:space="preserve">following jars from the digital-signature-applet-extras.zip file to the root of the </w:t>
      </w:r>
      <w:r w:rsidR="00246A2D" w:rsidRPr="0030491E">
        <w:t>digital-signature-applet-</w:t>
      </w:r>
      <w:proofErr w:type="spellStart"/>
      <w:r w:rsidR="00246A2D" w:rsidRPr="0030491E">
        <w:t>webapp</w:t>
      </w:r>
      <w:r w:rsidR="00246A2D">
        <w:t>.war</w:t>
      </w:r>
      <w:proofErr w:type="spellEnd"/>
      <w:r w:rsidR="00246A2D">
        <w:t xml:space="preserve"> file:</w:t>
      </w:r>
    </w:p>
    <w:p w14:paraId="5C6D20C5" w14:textId="73040919" w:rsidR="00246A2D" w:rsidRDefault="0030491E" w:rsidP="00C2351A">
      <w:pPr>
        <w:pStyle w:val="ListParagraph"/>
        <w:numPr>
          <w:ilvl w:val="0"/>
          <w:numId w:val="35"/>
        </w:numPr>
      </w:pPr>
      <w:r w:rsidRPr="0030491E">
        <w:t>iaik_jce_me4se-</w:t>
      </w:r>
      <w:r>
        <w:t>*</w:t>
      </w:r>
      <w:r w:rsidRPr="0030491E">
        <w:t>-signed.jar</w:t>
      </w:r>
      <w:r>
        <w:t xml:space="preserve"> </w:t>
      </w:r>
    </w:p>
    <w:p w14:paraId="6BE54067" w14:textId="6A0710E8" w:rsidR="00246A2D" w:rsidRDefault="0030491E" w:rsidP="00C2351A">
      <w:pPr>
        <w:pStyle w:val="ListParagraph"/>
        <w:numPr>
          <w:ilvl w:val="0"/>
          <w:numId w:val="35"/>
        </w:numPr>
      </w:pPr>
      <w:r w:rsidRPr="0030491E">
        <w:t>smcc-</w:t>
      </w:r>
      <w:r>
        <w:t>*</w:t>
      </w:r>
      <w:r w:rsidRPr="0030491E">
        <w:t>-signed.jar</w:t>
      </w:r>
      <w:r>
        <w:t xml:space="preserve"> jars</w:t>
      </w:r>
    </w:p>
    <w:p w14:paraId="27874258" w14:textId="6FE43D14" w:rsidR="00246A2D" w:rsidRDefault="00246A2D" w:rsidP="00C2351A">
      <w:pPr>
        <w:pStyle w:val="ListParagraph"/>
        <w:numPr>
          <w:ilvl w:val="0"/>
          <w:numId w:val="35"/>
        </w:numPr>
      </w:pPr>
      <w:r w:rsidRPr="00246A2D">
        <w:t>ej-portal-dss-mocca</w:t>
      </w:r>
      <w:r>
        <w:t>*.jar</w:t>
      </w:r>
    </w:p>
    <w:p w14:paraId="264CEB1B" w14:textId="57E15569" w:rsidR="00246A2D" w:rsidRDefault="00246A2D" w:rsidP="00C2351A">
      <w:pPr>
        <w:pStyle w:val="ListParagraph"/>
        <w:numPr>
          <w:ilvl w:val="0"/>
          <w:numId w:val="35"/>
        </w:numPr>
      </w:pPr>
      <w:r w:rsidRPr="00246A2D">
        <w:t>sscd-mocca-adapter</w:t>
      </w:r>
      <w:r>
        <w:t>*.jar</w:t>
      </w:r>
    </w:p>
    <w:p w14:paraId="007FD0AF" w14:textId="3C4CD982" w:rsidR="00C70DC1" w:rsidRDefault="0030491E" w:rsidP="00C70DC1">
      <w:r>
        <w:t>Then re-deploy the war.</w:t>
      </w:r>
    </w:p>
    <w:p w14:paraId="427586A4" w14:textId="77777777" w:rsidR="0030491E" w:rsidRDefault="0030491E" w:rsidP="0030491E">
      <w:pPr>
        <w:pStyle w:val="Heading3"/>
        <w:rPr>
          <w:lang w:val="en-GB"/>
        </w:rPr>
      </w:pPr>
      <w:bookmarkStart w:id="134" w:name="_Toc413924095"/>
      <w:r>
        <w:rPr>
          <w:lang w:val="en-GB"/>
        </w:rPr>
        <w:t xml:space="preserve">Improved </w:t>
      </w:r>
      <w:r w:rsidR="00371A27">
        <w:rPr>
          <w:lang w:val="en-GB"/>
        </w:rPr>
        <w:t>Smart Card Support on Windows</w:t>
      </w:r>
      <w:bookmarkEnd w:id="134"/>
    </w:p>
    <w:p w14:paraId="7B567C95" w14:textId="6B411DB3" w:rsidR="00246A2D" w:rsidRDefault="0030491E" w:rsidP="0030491E">
      <w:r>
        <w:t>When using smart cards on Windows, you may be prompted to insert a smartcard even when your card is inserted. This can be due to a previous use of a smart card that has left the certificate entry in the Windows certificate store. For better handling</w:t>
      </w:r>
      <w:r w:rsidR="00246A2D">
        <w:t>:</w:t>
      </w:r>
    </w:p>
    <w:p w14:paraId="32C759C5" w14:textId="4C59E156" w:rsidR="00246A2D" w:rsidRDefault="00246A2D" w:rsidP="00C2351A">
      <w:pPr>
        <w:pStyle w:val="ListParagraph"/>
        <w:numPr>
          <w:ilvl w:val="0"/>
          <w:numId w:val="34"/>
        </w:numPr>
      </w:pPr>
      <w:r>
        <w:t>C</w:t>
      </w:r>
      <w:r w:rsidR="0030491E">
        <w:t xml:space="preserve">opy the ej-portal-dss-mscapi*.jar files </w:t>
      </w:r>
      <w:r>
        <w:t xml:space="preserve">from digital-signature-applet-extras.zip file </w:t>
      </w:r>
      <w:r w:rsidR="0030491E">
        <w:t xml:space="preserve">to the root of the </w:t>
      </w:r>
      <w:r w:rsidR="0030491E" w:rsidRPr="0030491E">
        <w:t>digital-signature-applet-</w:t>
      </w:r>
      <w:proofErr w:type="spellStart"/>
      <w:r w:rsidR="0030491E" w:rsidRPr="0030491E">
        <w:t>webapp</w:t>
      </w:r>
      <w:r w:rsidR="0030491E">
        <w:t>.war</w:t>
      </w:r>
      <w:proofErr w:type="spellEnd"/>
      <w:r w:rsidR="0030491E">
        <w:t xml:space="preserve"> file. </w:t>
      </w:r>
    </w:p>
    <w:p w14:paraId="111D5BDB" w14:textId="03C36C8A" w:rsidR="00246A2D" w:rsidRDefault="00C6781E" w:rsidP="00C6781E">
      <w:pPr>
        <w:pStyle w:val="ListParagraph"/>
        <w:numPr>
          <w:ilvl w:val="0"/>
          <w:numId w:val="34"/>
        </w:numPr>
      </w:pPr>
      <w:r w:rsidRPr="00C6781E">
        <w:t>Edit the SigningRepo.xml file in the WEB-INF/classes folder of this war file by replacing all occurrences of MSCAPI with NEWMSCAPI.</w:t>
      </w:r>
      <w:r w:rsidR="0030491E">
        <w:t xml:space="preserve"> </w:t>
      </w:r>
    </w:p>
    <w:p w14:paraId="31BB1CD8" w14:textId="2F268459" w:rsidR="0030491E" w:rsidRPr="0030491E" w:rsidRDefault="00246A2D" w:rsidP="00C2351A">
      <w:pPr>
        <w:pStyle w:val="ListParagraph"/>
        <w:numPr>
          <w:ilvl w:val="0"/>
          <w:numId w:val="34"/>
        </w:numPr>
      </w:pPr>
      <w:r>
        <w:t>R</w:t>
      </w:r>
      <w:r w:rsidR="0030491E">
        <w:t>edeploy the war.</w:t>
      </w:r>
    </w:p>
    <w:p w14:paraId="724E528C" w14:textId="77777777" w:rsidR="00AA7CBA" w:rsidRDefault="00AA7CBA" w:rsidP="00263432">
      <w:pPr>
        <w:pStyle w:val="Heading1"/>
      </w:pPr>
      <w:bookmarkStart w:id="135" w:name="_Toc413924096"/>
      <w:r>
        <w:t>Annex</w:t>
      </w:r>
      <w:bookmarkEnd w:id="135"/>
    </w:p>
    <w:p w14:paraId="41C1BB06" w14:textId="77777777" w:rsidR="00AA7CBA" w:rsidRDefault="00AA7CBA" w:rsidP="00263432">
      <w:pPr>
        <w:pStyle w:val="Heading2"/>
        <w:rPr>
          <w:lang w:val="en-GB"/>
        </w:rPr>
      </w:pPr>
      <w:bookmarkStart w:id="136" w:name="_Ref350843157"/>
      <w:bookmarkStart w:id="137" w:name="_Toc413924097"/>
      <w:r>
        <w:rPr>
          <w:lang w:val="en-GB"/>
        </w:rPr>
        <w:t>Example of libraryPath wildcard searches</w:t>
      </w:r>
      <w:bookmarkEnd w:id="136"/>
      <w:bookmarkEnd w:id="137"/>
    </w:p>
    <w:p w14:paraId="403099E4" w14:textId="77777777" w:rsidR="00AA7CBA" w:rsidRPr="00AA7CBA" w:rsidRDefault="00AA7CBA" w:rsidP="00263432">
      <w:r>
        <w:t>This section provides some examples of libraryPath wildcard searches for the following folder/file structure:</w:t>
      </w:r>
    </w:p>
    <w:p w14:paraId="238C88F6" w14:textId="77777777" w:rsidR="007B3F99" w:rsidRDefault="007B3F99" w:rsidP="007B3F99">
      <w:pPr>
        <w:autoSpaceDE w:val="0"/>
        <w:autoSpaceDN w:val="0"/>
        <w:adjustRightInd w:val="0"/>
        <w:spacing w:after="0"/>
        <w:jc w:val="left"/>
        <w:rPr>
          <w:rFonts w:ascii="Consolas" w:hAnsi="Consolas" w:cs="Consolas"/>
          <w:szCs w:val="20"/>
          <w:lang w:eastAsia="en-GB"/>
        </w:rPr>
      </w:pPr>
      <w:r>
        <w:rPr>
          <w:rFonts w:ascii="Consolas" w:hAnsi="Consolas" w:cs="Consolas"/>
          <w:color w:val="000000"/>
          <w:szCs w:val="20"/>
          <w:lang w:eastAsia="en-GB"/>
        </w:rPr>
        <w:t>C:\USERS\MACFARPE\DSS_APPLET_TEST</w:t>
      </w:r>
    </w:p>
    <w:p w14:paraId="616F03A2" w14:textId="77777777" w:rsidR="007B3F99" w:rsidRDefault="007B3F99" w:rsidP="007B3F99">
      <w:pPr>
        <w:autoSpaceDE w:val="0"/>
        <w:autoSpaceDN w:val="0"/>
        <w:adjustRightInd w:val="0"/>
        <w:spacing w:after="0"/>
        <w:jc w:val="left"/>
        <w:rPr>
          <w:rFonts w:ascii="Consolas" w:hAnsi="Consolas" w:cs="Consolas"/>
          <w:szCs w:val="20"/>
          <w:lang w:eastAsia="en-GB"/>
        </w:rPr>
      </w:pPr>
      <w:r>
        <w:rPr>
          <w:rFonts w:ascii="Consolas" w:hAnsi="Consolas" w:cs="Consolas"/>
          <w:color w:val="000000"/>
          <w:szCs w:val="20"/>
          <w:lang w:eastAsia="en-GB"/>
        </w:rPr>
        <w:t>\---aaa</w:t>
      </w:r>
    </w:p>
    <w:p w14:paraId="7AEB3584" w14:textId="77777777" w:rsidR="007B3F99" w:rsidRDefault="007B3F99" w:rsidP="007B3F99">
      <w:pPr>
        <w:autoSpaceDE w:val="0"/>
        <w:autoSpaceDN w:val="0"/>
        <w:adjustRightInd w:val="0"/>
        <w:spacing w:after="0"/>
        <w:jc w:val="left"/>
        <w:rPr>
          <w:rFonts w:ascii="Consolas" w:hAnsi="Consolas" w:cs="Consolas"/>
          <w:szCs w:val="20"/>
          <w:lang w:eastAsia="en-GB"/>
        </w:rPr>
      </w:pPr>
      <w:r>
        <w:rPr>
          <w:rFonts w:ascii="Consolas" w:hAnsi="Consolas" w:cs="Consolas"/>
          <w:color w:val="000000"/>
          <w:szCs w:val="20"/>
          <w:lang w:eastAsia="en-GB"/>
        </w:rPr>
        <w:t xml:space="preserve">    |   pkcs11.so</w:t>
      </w:r>
    </w:p>
    <w:p w14:paraId="2C70F6B9" w14:textId="77777777" w:rsidR="007B3F99" w:rsidRDefault="007B3F99" w:rsidP="007B3F99">
      <w:pPr>
        <w:autoSpaceDE w:val="0"/>
        <w:autoSpaceDN w:val="0"/>
        <w:adjustRightInd w:val="0"/>
        <w:spacing w:after="0"/>
        <w:jc w:val="left"/>
        <w:rPr>
          <w:rFonts w:ascii="Consolas" w:hAnsi="Consolas" w:cs="Consolas"/>
          <w:szCs w:val="20"/>
          <w:lang w:eastAsia="en-GB"/>
        </w:rPr>
      </w:pPr>
      <w:r>
        <w:rPr>
          <w:rFonts w:ascii="Consolas" w:hAnsi="Consolas" w:cs="Consolas"/>
          <w:color w:val="000000"/>
          <w:szCs w:val="20"/>
          <w:lang w:eastAsia="en-GB"/>
        </w:rPr>
        <w:t xml:space="preserve">    |   </w:t>
      </w:r>
    </w:p>
    <w:p w14:paraId="04B5F519" w14:textId="77777777" w:rsidR="007B3F99" w:rsidRDefault="007B3F99" w:rsidP="007B3F99">
      <w:pPr>
        <w:autoSpaceDE w:val="0"/>
        <w:autoSpaceDN w:val="0"/>
        <w:adjustRightInd w:val="0"/>
        <w:spacing w:after="0"/>
        <w:jc w:val="left"/>
        <w:rPr>
          <w:rFonts w:ascii="Consolas" w:hAnsi="Consolas" w:cs="Consolas"/>
          <w:szCs w:val="20"/>
          <w:lang w:eastAsia="en-GB"/>
        </w:rPr>
      </w:pPr>
      <w:r>
        <w:rPr>
          <w:rFonts w:ascii="Consolas" w:hAnsi="Consolas" w:cs="Consolas"/>
          <w:color w:val="000000"/>
          <w:szCs w:val="20"/>
          <w:lang w:eastAsia="en-GB"/>
        </w:rPr>
        <w:t xml:space="preserve">    \---bb </w:t>
      </w:r>
      <w:proofErr w:type="spellStart"/>
      <w:r>
        <w:rPr>
          <w:rFonts w:ascii="Consolas" w:hAnsi="Consolas" w:cs="Consolas"/>
          <w:color w:val="000000"/>
          <w:szCs w:val="20"/>
          <w:lang w:eastAsia="en-GB"/>
        </w:rPr>
        <w:t>bb</w:t>
      </w:r>
      <w:proofErr w:type="spellEnd"/>
    </w:p>
    <w:p w14:paraId="5388640C" w14:textId="77777777" w:rsidR="007B3F99" w:rsidRDefault="007B3F99" w:rsidP="007B3F99">
      <w:pPr>
        <w:autoSpaceDE w:val="0"/>
        <w:autoSpaceDN w:val="0"/>
        <w:adjustRightInd w:val="0"/>
        <w:spacing w:after="0"/>
        <w:jc w:val="left"/>
        <w:rPr>
          <w:rFonts w:ascii="Consolas" w:hAnsi="Consolas" w:cs="Consolas"/>
          <w:szCs w:val="20"/>
          <w:lang w:eastAsia="en-GB"/>
        </w:rPr>
      </w:pPr>
      <w:r>
        <w:rPr>
          <w:rFonts w:ascii="Consolas" w:hAnsi="Consolas" w:cs="Consolas"/>
          <w:color w:val="000000"/>
          <w:szCs w:val="20"/>
          <w:lang w:eastAsia="en-GB"/>
        </w:rPr>
        <w:t xml:space="preserve">        \---cc </w:t>
      </w:r>
      <w:proofErr w:type="gramStart"/>
      <w:r>
        <w:rPr>
          <w:rFonts w:ascii="Consolas" w:hAnsi="Consolas" w:cs="Consolas"/>
          <w:color w:val="000000"/>
          <w:szCs w:val="20"/>
          <w:lang w:eastAsia="en-GB"/>
        </w:rPr>
        <w:t>ccc</w:t>
      </w:r>
      <w:proofErr w:type="gramEnd"/>
    </w:p>
    <w:p w14:paraId="32730165" w14:textId="77777777" w:rsidR="007B3F99" w:rsidRDefault="007B3F99" w:rsidP="007B3F99">
      <w:pPr>
        <w:autoSpaceDE w:val="0"/>
        <w:autoSpaceDN w:val="0"/>
        <w:adjustRightInd w:val="0"/>
        <w:spacing w:after="0"/>
        <w:jc w:val="left"/>
        <w:rPr>
          <w:rFonts w:ascii="Consolas" w:hAnsi="Consolas" w:cs="Consolas"/>
          <w:szCs w:val="20"/>
          <w:lang w:eastAsia="en-GB"/>
        </w:rPr>
      </w:pPr>
      <w:r>
        <w:rPr>
          <w:rFonts w:ascii="Consolas" w:hAnsi="Consolas" w:cs="Consolas"/>
          <w:color w:val="000000"/>
          <w:szCs w:val="20"/>
          <w:lang w:eastAsia="en-GB"/>
        </w:rPr>
        <w:t xml:space="preserve">            |   pkcs11.so</w:t>
      </w:r>
    </w:p>
    <w:p w14:paraId="01093BCA" w14:textId="77777777" w:rsidR="007B3F99" w:rsidRDefault="007B3F99" w:rsidP="007B3F99">
      <w:pPr>
        <w:autoSpaceDE w:val="0"/>
        <w:autoSpaceDN w:val="0"/>
        <w:adjustRightInd w:val="0"/>
        <w:spacing w:after="0"/>
        <w:jc w:val="left"/>
        <w:rPr>
          <w:rFonts w:ascii="Consolas" w:hAnsi="Consolas" w:cs="Consolas"/>
          <w:szCs w:val="20"/>
          <w:lang w:eastAsia="en-GB"/>
        </w:rPr>
      </w:pPr>
      <w:r>
        <w:rPr>
          <w:rFonts w:ascii="Consolas" w:hAnsi="Consolas" w:cs="Consolas"/>
          <w:color w:val="000000"/>
          <w:szCs w:val="20"/>
          <w:lang w:eastAsia="en-GB"/>
        </w:rPr>
        <w:t xml:space="preserve">            |   </w:t>
      </w:r>
    </w:p>
    <w:p w14:paraId="5A475B6B" w14:textId="77777777" w:rsidR="007B3F99" w:rsidRDefault="007B3F99" w:rsidP="007B3F99">
      <w:pPr>
        <w:autoSpaceDE w:val="0"/>
        <w:autoSpaceDN w:val="0"/>
        <w:adjustRightInd w:val="0"/>
        <w:spacing w:after="0"/>
        <w:jc w:val="left"/>
        <w:rPr>
          <w:rFonts w:ascii="Consolas" w:hAnsi="Consolas" w:cs="Consolas"/>
          <w:szCs w:val="20"/>
          <w:lang w:eastAsia="en-GB"/>
        </w:rPr>
      </w:pPr>
      <w:r>
        <w:rPr>
          <w:rFonts w:ascii="Consolas" w:hAnsi="Consolas" w:cs="Consolas"/>
          <w:color w:val="000000"/>
          <w:szCs w:val="20"/>
          <w:lang w:eastAsia="en-GB"/>
        </w:rPr>
        <w:t xml:space="preserve">            \---</w:t>
      </w:r>
      <w:proofErr w:type="spellStart"/>
      <w:r>
        <w:rPr>
          <w:rFonts w:ascii="Consolas" w:hAnsi="Consolas" w:cs="Consolas"/>
          <w:color w:val="000000"/>
          <w:szCs w:val="20"/>
          <w:lang w:eastAsia="en-GB"/>
        </w:rPr>
        <w:t>ddd</w:t>
      </w:r>
      <w:proofErr w:type="spellEnd"/>
      <w:r>
        <w:rPr>
          <w:rFonts w:ascii="Consolas" w:hAnsi="Consolas" w:cs="Consolas"/>
          <w:color w:val="000000"/>
          <w:szCs w:val="20"/>
          <w:lang w:eastAsia="en-GB"/>
        </w:rPr>
        <w:t xml:space="preserve"> dd</w:t>
      </w:r>
    </w:p>
    <w:p w14:paraId="7E8B0A0F" w14:textId="77777777" w:rsidR="007B3F99" w:rsidRDefault="007B3F99" w:rsidP="007B3F99">
      <w:pPr>
        <w:autoSpaceDE w:val="0"/>
        <w:autoSpaceDN w:val="0"/>
        <w:adjustRightInd w:val="0"/>
        <w:spacing w:after="0"/>
        <w:jc w:val="left"/>
        <w:rPr>
          <w:rFonts w:ascii="Consolas" w:hAnsi="Consolas" w:cs="Consolas"/>
          <w:szCs w:val="20"/>
          <w:lang w:eastAsia="en-GB"/>
        </w:rPr>
      </w:pPr>
      <w:r>
        <w:rPr>
          <w:rFonts w:ascii="Consolas" w:hAnsi="Consolas" w:cs="Consolas"/>
          <w:color w:val="000000"/>
          <w:szCs w:val="20"/>
          <w:lang w:eastAsia="en-GB"/>
        </w:rPr>
        <w:t xml:space="preserve">                    library.dll</w:t>
      </w:r>
    </w:p>
    <w:p w14:paraId="370DE639" w14:textId="77777777" w:rsidR="007B3F99" w:rsidRDefault="007B3F99" w:rsidP="007B3F99">
      <w:pPr>
        <w:autoSpaceDE w:val="0"/>
        <w:autoSpaceDN w:val="0"/>
        <w:adjustRightInd w:val="0"/>
        <w:spacing w:after="0"/>
        <w:jc w:val="left"/>
        <w:rPr>
          <w:rFonts w:ascii="Consolas" w:hAnsi="Consolas" w:cs="Consolas"/>
          <w:szCs w:val="20"/>
          <w:lang w:eastAsia="en-GB"/>
        </w:rPr>
      </w:pPr>
      <w:r>
        <w:rPr>
          <w:rFonts w:ascii="Consolas" w:hAnsi="Consolas" w:cs="Consolas"/>
          <w:color w:val="000000"/>
          <w:szCs w:val="20"/>
          <w:lang w:eastAsia="en-GB"/>
        </w:rPr>
        <w:t xml:space="preserve">                    </w:t>
      </w:r>
    </w:p>
    <w:p w14:paraId="2B45ED74" w14:textId="77777777" w:rsidR="007B3F99" w:rsidRDefault="007B3F99" w:rsidP="007B3F99">
      <w:pPr>
        <w:autoSpaceDE w:val="0"/>
        <w:autoSpaceDN w:val="0"/>
        <w:adjustRightInd w:val="0"/>
        <w:spacing w:after="0"/>
        <w:jc w:val="left"/>
        <w:rPr>
          <w:rFonts w:ascii="Consolas" w:hAnsi="Consolas" w:cs="Consolas"/>
          <w:szCs w:val="20"/>
          <w:lang w:eastAsia="en-GB"/>
        </w:rPr>
      </w:pPr>
      <w:r>
        <w:rPr>
          <w:rFonts w:ascii="Consolas" w:hAnsi="Consolas" w:cs="Consolas"/>
          <w:color w:val="000000"/>
          <w:szCs w:val="20"/>
          <w:lang w:eastAsia="en-GB"/>
        </w:rPr>
        <w:t>---------------------------------------------------</w:t>
      </w:r>
    </w:p>
    <w:p w14:paraId="34B33F54" w14:textId="77777777" w:rsidR="007B3F99" w:rsidRDefault="007B3F99" w:rsidP="007B3F99">
      <w:pPr>
        <w:autoSpaceDE w:val="0"/>
        <w:autoSpaceDN w:val="0"/>
        <w:adjustRightInd w:val="0"/>
        <w:spacing w:after="0"/>
        <w:jc w:val="left"/>
        <w:rPr>
          <w:rFonts w:ascii="Consolas" w:hAnsi="Consolas" w:cs="Consolas"/>
          <w:szCs w:val="20"/>
          <w:lang w:eastAsia="en-GB"/>
        </w:rPr>
      </w:pPr>
      <w:r>
        <w:rPr>
          <w:rFonts w:ascii="Consolas" w:hAnsi="Consolas" w:cs="Consolas"/>
          <w:color w:val="000000"/>
          <w:szCs w:val="20"/>
          <w:lang w:eastAsia="en-GB"/>
        </w:rPr>
        <w:t>Search: C</w:t>
      </w:r>
      <w:proofErr w:type="gramStart"/>
      <w:r>
        <w:rPr>
          <w:rFonts w:ascii="Consolas" w:hAnsi="Consolas" w:cs="Consolas"/>
          <w:color w:val="000000"/>
          <w:szCs w:val="20"/>
          <w:lang w:eastAsia="en-GB"/>
        </w:rPr>
        <w:t>:/</w:t>
      </w:r>
      <w:proofErr w:type="gramEnd"/>
      <w:r>
        <w:rPr>
          <w:rFonts w:ascii="Consolas" w:hAnsi="Consolas" w:cs="Consolas"/>
          <w:color w:val="000000"/>
          <w:szCs w:val="20"/>
          <w:lang w:eastAsia="en-GB"/>
        </w:rPr>
        <w:t>Users/macfarpe/dss_applet_test/aaa/bb bb/cc ccc/</w:t>
      </w:r>
      <w:proofErr w:type="spellStart"/>
      <w:r>
        <w:rPr>
          <w:rFonts w:ascii="Consolas" w:hAnsi="Consolas" w:cs="Consolas"/>
          <w:color w:val="000000"/>
          <w:szCs w:val="20"/>
          <w:lang w:eastAsia="en-GB"/>
        </w:rPr>
        <w:t>ddd</w:t>
      </w:r>
      <w:proofErr w:type="spellEnd"/>
      <w:r>
        <w:rPr>
          <w:rFonts w:ascii="Consolas" w:hAnsi="Consolas" w:cs="Consolas"/>
          <w:color w:val="000000"/>
          <w:szCs w:val="20"/>
          <w:lang w:eastAsia="en-GB"/>
        </w:rPr>
        <w:t xml:space="preserve"> dd/library.dll</w:t>
      </w:r>
    </w:p>
    <w:p w14:paraId="5B91383B" w14:textId="77777777" w:rsidR="007B3F99" w:rsidRDefault="007B3F99" w:rsidP="007B3F99">
      <w:pPr>
        <w:autoSpaceDE w:val="0"/>
        <w:autoSpaceDN w:val="0"/>
        <w:adjustRightInd w:val="0"/>
        <w:spacing w:after="0"/>
        <w:jc w:val="left"/>
        <w:rPr>
          <w:rFonts w:ascii="Consolas" w:hAnsi="Consolas" w:cs="Consolas"/>
          <w:szCs w:val="20"/>
          <w:lang w:eastAsia="en-GB"/>
        </w:rPr>
      </w:pPr>
      <w:r>
        <w:rPr>
          <w:rFonts w:ascii="Consolas" w:hAnsi="Consolas" w:cs="Consolas"/>
          <w:color w:val="000000"/>
          <w:szCs w:val="20"/>
          <w:lang w:eastAsia="en-GB"/>
        </w:rPr>
        <w:t xml:space="preserve">Find: </w:t>
      </w:r>
    </w:p>
    <w:p w14:paraId="6D270A8B" w14:textId="77777777" w:rsidR="007B3F99" w:rsidRDefault="007B3F99" w:rsidP="007B3F99">
      <w:pPr>
        <w:autoSpaceDE w:val="0"/>
        <w:autoSpaceDN w:val="0"/>
        <w:adjustRightInd w:val="0"/>
        <w:spacing w:after="0"/>
        <w:jc w:val="left"/>
        <w:rPr>
          <w:rFonts w:ascii="Consolas" w:hAnsi="Consolas" w:cs="Consolas"/>
          <w:szCs w:val="20"/>
          <w:lang w:eastAsia="en-GB"/>
        </w:rPr>
      </w:pPr>
      <w:r>
        <w:rPr>
          <w:rFonts w:ascii="Consolas" w:hAnsi="Consolas" w:cs="Consolas"/>
          <w:color w:val="000000"/>
          <w:szCs w:val="20"/>
          <w:lang w:eastAsia="en-GB"/>
        </w:rPr>
        <w:t>C:\Users\macfarpe\dss_applet_test\aaa\bb bb\cc ccc\</w:t>
      </w:r>
      <w:proofErr w:type="spellStart"/>
      <w:r>
        <w:rPr>
          <w:rFonts w:ascii="Consolas" w:hAnsi="Consolas" w:cs="Consolas"/>
          <w:color w:val="000000"/>
          <w:szCs w:val="20"/>
          <w:lang w:eastAsia="en-GB"/>
        </w:rPr>
        <w:t>ddd</w:t>
      </w:r>
      <w:proofErr w:type="spellEnd"/>
      <w:r>
        <w:rPr>
          <w:rFonts w:ascii="Consolas" w:hAnsi="Consolas" w:cs="Consolas"/>
          <w:color w:val="000000"/>
          <w:szCs w:val="20"/>
          <w:lang w:eastAsia="en-GB"/>
        </w:rPr>
        <w:t xml:space="preserve"> dd\library.dll</w:t>
      </w:r>
    </w:p>
    <w:p w14:paraId="0DCC71E8" w14:textId="77777777" w:rsidR="007B3F99" w:rsidRDefault="007B3F99" w:rsidP="007B3F99">
      <w:pPr>
        <w:autoSpaceDE w:val="0"/>
        <w:autoSpaceDN w:val="0"/>
        <w:adjustRightInd w:val="0"/>
        <w:spacing w:after="0"/>
        <w:jc w:val="left"/>
        <w:rPr>
          <w:rFonts w:ascii="Consolas" w:hAnsi="Consolas" w:cs="Consolas"/>
          <w:szCs w:val="20"/>
          <w:lang w:eastAsia="en-GB"/>
        </w:rPr>
      </w:pPr>
      <w:r>
        <w:rPr>
          <w:rFonts w:ascii="Consolas" w:hAnsi="Consolas" w:cs="Consolas"/>
          <w:color w:val="000000"/>
          <w:szCs w:val="20"/>
          <w:lang w:eastAsia="en-GB"/>
        </w:rPr>
        <w:t>---------------------------------------------------</w:t>
      </w:r>
    </w:p>
    <w:p w14:paraId="773A8B0C" w14:textId="77777777" w:rsidR="007B3F99" w:rsidRDefault="007B3F99" w:rsidP="007B3F99">
      <w:pPr>
        <w:autoSpaceDE w:val="0"/>
        <w:autoSpaceDN w:val="0"/>
        <w:adjustRightInd w:val="0"/>
        <w:spacing w:after="0"/>
        <w:jc w:val="left"/>
        <w:rPr>
          <w:rFonts w:ascii="Consolas" w:hAnsi="Consolas" w:cs="Consolas"/>
          <w:szCs w:val="20"/>
          <w:lang w:eastAsia="en-GB"/>
        </w:rPr>
      </w:pPr>
    </w:p>
    <w:p w14:paraId="1BF54D4A" w14:textId="77777777" w:rsidR="007B3F99" w:rsidRDefault="007B3F99" w:rsidP="007B3F99">
      <w:pPr>
        <w:autoSpaceDE w:val="0"/>
        <w:autoSpaceDN w:val="0"/>
        <w:adjustRightInd w:val="0"/>
        <w:spacing w:after="0"/>
        <w:jc w:val="left"/>
        <w:rPr>
          <w:rFonts w:ascii="Consolas" w:hAnsi="Consolas" w:cs="Consolas"/>
          <w:szCs w:val="20"/>
          <w:lang w:eastAsia="en-GB"/>
        </w:rPr>
      </w:pPr>
      <w:r>
        <w:rPr>
          <w:rFonts w:ascii="Consolas" w:hAnsi="Consolas" w:cs="Consolas"/>
          <w:color w:val="000000"/>
          <w:szCs w:val="20"/>
          <w:lang w:eastAsia="en-GB"/>
        </w:rPr>
        <w:t>---------------------------------------------------</w:t>
      </w:r>
    </w:p>
    <w:p w14:paraId="2CA2C229" w14:textId="77777777" w:rsidR="007B3F99" w:rsidRDefault="007B3F99" w:rsidP="007B3F99">
      <w:pPr>
        <w:autoSpaceDE w:val="0"/>
        <w:autoSpaceDN w:val="0"/>
        <w:adjustRightInd w:val="0"/>
        <w:spacing w:after="0"/>
        <w:jc w:val="left"/>
        <w:rPr>
          <w:rFonts w:ascii="Consolas" w:hAnsi="Consolas" w:cs="Consolas"/>
          <w:szCs w:val="20"/>
          <w:lang w:eastAsia="en-GB"/>
        </w:rPr>
      </w:pPr>
      <w:r>
        <w:rPr>
          <w:rFonts w:ascii="Consolas" w:hAnsi="Consolas" w:cs="Consolas"/>
          <w:color w:val="000000"/>
          <w:szCs w:val="20"/>
          <w:lang w:eastAsia="en-GB"/>
        </w:rPr>
        <w:t>Search: C</w:t>
      </w:r>
      <w:proofErr w:type="gramStart"/>
      <w:r>
        <w:rPr>
          <w:rFonts w:ascii="Consolas" w:hAnsi="Consolas" w:cs="Consolas"/>
          <w:color w:val="000000"/>
          <w:szCs w:val="20"/>
          <w:lang w:eastAsia="en-GB"/>
        </w:rPr>
        <w:t>:/</w:t>
      </w:r>
      <w:proofErr w:type="gramEnd"/>
      <w:r>
        <w:rPr>
          <w:rFonts w:ascii="Consolas" w:hAnsi="Consolas" w:cs="Consolas"/>
          <w:color w:val="000000"/>
          <w:szCs w:val="20"/>
          <w:lang w:eastAsia="en-GB"/>
        </w:rPr>
        <w:t>Users/macfarpe/dss_applet_test/aaa/bb bb/cc ccc/</w:t>
      </w:r>
      <w:proofErr w:type="spellStart"/>
      <w:r>
        <w:rPr>
          <w:rFonts w:ascii="Consolas" w:hAnsi="Consolas" w:cs="Consolas"/>
          <w:color w:val="000000"/>
          <w:szCs w:val="20"/>
          <w:lang w:eastAsia="en-GB"/>
        </w:rPr>
        <w:t>ddd</w:t>
      </w:r>
      <w:proofErr w:type="spellEnd"/>
      <w:r>
        <w:rPr>
          <w:rFonts w:ascii="Consolas" w:hAnsi="Consolas" w:cs="Consolas"/>
          <w:color w:val="000000"/>
          <w:szCs w:val="20"/>
          <w:lang w:eastAsia="en-GB"/>
        </w:rPr>
        <w:t xml:space="preserve"> dd/lib*.dll</w:t>
      </w:r>
    </w:p>
    <w:p w14:paraId="7AFF7429" w14:textId="77777777" w:rsidR="007B3F99" w:rsidRDefault="007B3F99" w:rsidP="007B3F99">
      <w:pPr>
        <w:autoSpaceDE w:val="0"/>
        <w:autoSpaceDN w:val="0"/>
        <w:adjustRightInd w:val="0"/>
        <w:spacing w:after="0"/>
        <w:jc w:val="left"/>
        <w:rPr>
          <w:rFonts w:ascii="Consolas" w:hAnsi="Consolas" w:cs="Consolas"/>
          <w:szCs w:val="20"/>
          <w:lang w:eastAsia="en-GB"/>
        </w:rPr>
      </w:pPr>
      <w:r>
        <w:rPr>
          <w:rFonts w:ascii="Consolas" w:hAnsi="Consolas" w:cs="Consolas"/>
          <w:color w:val="000000"/>
          <w:szCs w:val="20"/>
          <w:lang w:eastAsia="en-GB"/>
        </w:rPr>
        <w:t xml:space="preserve">Find: </w:t>
      </w:r>
    </w:p>
    <w:p w14:paraId="35183DDC" w14:textId="77777777" w:rsidR="007B3F99" w:rsidRDefault="007B3F99" w:rsidP="007B3F99">
      <w:pPr>
        <w:autoSpaceDE w:val="0"/>
        <w:autoSpaceDN w:val="0"/>
        <w:adjustRightInd w:val="0"/>
        <w:spacing w:after="0"/>
        <w:jc w:val="left"/>
        <w:rPr>
          <w:rFonts w:ascii="Consolas" w:hAnsi="Consolas" w:cs="Consolas"/>
          <w:szCs w:val="20"/>
          <w:lang w:eastAsia="en-GB"/>
        </w:rPr>
      </w:pPr>
      <w:r>
        <w:rPr>
          <w:rFonts w:ascii="Consolas" w:hAnsi="Consolas" w:cs="Consolas"/>
          <w:color w:val="000000"/>
          <w:szCs w:val="20"/>
          <w:lang w:eastAsia="en-GB"/>
        </w:rPr>
        <w:t>C:\Users\macfarpe\dss_applet_test\aaa\bb bb\cc ccc\</w:t>
      </w:r>
      <w:proofErr w:type="spellStart"/>
      <w:r>
        <w:rPr>
          <w:rFonts w:ascii="Consolas" w:hAnsi="Consolas" w:cs="Consolas"/>
          <w:color w:val="000000"/>
          <w:szCs w:val="20"/>
          <w:lang w:eastAsia="en-GB"/>
        </w:rPr>
        <w:t>ddd</w:t>
      </w:r>
      <w:proofErr w:type="spellEnd"/>
      <w:r>
        <w:rPr>
          <w:rFonts w:ascii="Consolas" w:hAnsi="Consolas" w:cs="Consolas"/>
          <w:color w:val="000000"/>
          <w:szCs w:val="20"/>
          <w:lang w:eastAsia="en-GB"/>
        </w:rPr>
        <w:t xml:space="preserve"> dd\library.dll</w:t>
      </w:r>
    </w:p>
    <w:p w14:paraId="7E09E939" w14:textId="77777777" w:rsidR="007B3F99" w:rsidRDefault="007B3F99" w:rsidP="007B3F99">
      <w:pPr>
        <w:autoSpaceDE w:val="0"/>
        <w:autoSpaceDN w:val="0"/>
        <w:adjustRightInd w:val="0"/>
        <w:spacing w:after="0"/>
        <w:jc w:val="left"/>
        <w:rPr>
          <w:rFonts w:ascii="Consolas" w:hAnsi="Consolas" w:cs="Consolas"/>
          <w:szCs w:val="20"/>
          <w:lang w:eastAsia="en-GB"/>
        </w:rPr>
      </w:pPr>
      <w:r>
        <w:rPr>
          <w:rFonts w:ascii="Consolas" w:hAnsi="Consolas" w:cs="Consolas"/>
          <w:color w:val="000000"/>
          <w:szCs w:val="20"/>
          <w:lang w:eastAsia="en-GB"/>
        </w:rPr>
        <w:t>---------------------------------------------------</w:t>
      </w:r>
    </w:p>
    <w:p w14:paraId="5D453AC6" w14:textId="77777777" w:rsidR="007B3F99" w:rsidRDefault="007B3F99" w:rsidP="007B3F99">
      <w:pPr>
        <w:autoSpaceDE w:val="0"/>
        <w:autoSpaceDN w:val="0"/>
        <w:adjustRightInd w:val="0"/>
        <w:spacing w:after="0"/>
        <w:jc w:val="left"/>
        <w:rPr>
          <w:rFonts w:ascii="Consolas" w:hAnsi="Consolas" w:cs="Consolas"/>
          <w:szCs w:val="20"/>
          <w:lang w:eastAsia="en-GB"/>
        </w:rPr>
      </w:pPr>
    </w:p>
    <w:p w14:paraId="43EC9C90" w14:textId="77777777" w:rsidR="007B3F99" w:rsidRDefault="007B3F99" w:rsidP="007B3F99">
      <w:pPr>
        <w:autoSpaceDE w:val="0"/>
        <w:autoSpaceDN w:val="0"/>
        <w:adjustRightInd w:val="0"/>
        <w:spacing w:after="0"/>
        <w:jc w:val="left"/>
        <w:rPr>
          <w:rFonts w:ascii="Consolas" w:hAnsi="Consolas" w:cs="Consolas"/>
          <w:szCs w:val="20"/>
          <w:lang w:eastAsia="en-GB"/>
        </w:rPr>
      </w:pPr>
      <w:r>
        <w:rPr>
          <w:rFonts w:ascii="Consolas" w:hAnsi="Consolas" w:cs="Consolas"/>
          <w:color w:val="000000"/>
          <w:szCs w:val="20"/>
          <w:lang w:eastAsia="en-GB"/>
        </w:rPr>
        <w:t>---------------------------------------------------</w:t>
      </w:r>
    </w:p>
    <w:p w14:paraId="673F29F6" w14:textId="77777777" w:rsidR="007B3F99" w:rsidRDefault="007B3F99" w:rsidP="007B3F99">
      <w:pPr>
        <w:autoSpaceDE w:val="0"/>
        <w:autoSpaceDN w:val="0"/>
        <w:adjustRightInd w:val="0"/>
        <w:spacing w:after="0"/>
        <w:jc w:val="left"/>
        <w:rPr>
          <w:rFonts w:ascii="Consolas" w:hAnsi="Consolas" w:cs="Consolas"/>
          <w:szCs w:val="20"/>
          <w:lang w:eastAsia="en-GB"/>
        </w:rPr>
      </w:pPr>
      <w:r>
        <w:rPr>
          <w:rFonts w:ascii="Consolas" w:hAnsi="Consolas" w:cs="Consolas"/>
          <w:color w:val="000000"/>
          <w:szCs w:val="20"/>
          <w:lang w:eastAsia="en-GB"/>
        </w:rPr>
        <w:t>Search: C</w:t>
      </w:r>
      <w:proofErr w:type="gramStart"/>
      <w:r>
        <w:rPr>
          <w:rFonts w:ascii="Consolas" w:hAnsi="Consolas" w:cs="Consolas"/>
          <w:color w:val="000000"/>
          <w:szCs w:val="20"/>
          <w:lang w:eastAsia="en-GB"/>
        </w:rPr>
        <w:t>:/</w:t>
      </w:r>
      <w:proofErr w:type="gramEnd"/>
      <w:r>
        <w:rPr>
          <w:rFonts w:ascii="Consolas" w:hAnsi="Consolas" w:cs="Consolas"/>
          <w:color w:val="000000"/>
          <w:szCs w:val="20"/>
          <w:lang w:eastAsia="en-GB"/>
        </w:rPr>
        <w:t>Users/macfarpe/dss_applet_test/aaa/bb bb/cc ccc/</w:t>
      </w:r>
      <w:proofErr w:type="spellStart"/>
      <w:r>
        <w:rPr>
          <w:rFonts w:ascii="Consolas" w:hAnsi="Consolas" w:cs="Consolas"/>
          <w:color w:val="000000"/>
          <w:szCs w:val="20"/>
          <w:lang w:eastAsia="en-GB"/>
        </w:rPr>
        <w:t>ddd</w:t>
      </w:r>
      <w:proofErr w:type="spellEnd"/>
      <w:r>
        <w:rPr>
          <w:rFonts w:ascii="Consolas" w:hAnsi="Consolas" w:cs="Consolas"/>
          <w:color w:val="000000"/>
          <w:szCs w:val="20"/>
          <w:lang w:eastAsia="en-GB"/>
        </w:rPr>
        <w:t xml:space="preserve"> dd/lib*y.*dl*</w:t>
      </w:r>
    </w:p>
    <w:p w14:paraId="7D39A08C" w14:textId="77777777" w:rsidR="007B3F99" w:rsidRDefault="007B3F99" w:rsidP="007B3F99">
      <w:pPr>
        <w:autoSpaceDE w:val="0"/>
        <w:autoSpaceDN w:val="0"/>
        <w:adjustRightInd w:val="0"/>
        <w:spacing w:after="0"/>
        <w:jc w:val="left"/>
        <w:rPr>
          <w:rFonts w:ascii="Consolas" w:hAnsi="Consolas" w:cs="Consolas"/>
          <w:szCs w:val="20"/>
          <w:lang w:eastAsia="en-GB"/>
        </w:rPr>
      </w:pPr>
      <w:r>
        <w:rPr>
          <w:rFonts w:ascii="Consolas" w:hAnsi="Consolas" w:cs="Consolas"/>
          <w:color w:val="000000"/>
          <w:szCs w:val="20"/>
          <w:lang w:eastAsia="en-GB"/>
        </w:rPr>
        <w:t xml:space="preserve">Find: </w:t>
      </w:r>
    </w:p>
    <w:p w14:paraId="26D1276D" w14:textId="77777777" w:rsidR="007B3F99" w:rsidRDefault="007B3F99" w:rsidP="007B3F99">
      <w:pPr>
        <w:autoSpaceDE w:val="0"/>
        <w:autoSpaceDN w:val="0"/>
        <w:adjustRightInd w:val="0"/>
        <w:spacing w:after="0"/>
        <w:jc w:val="left"/>
        <w:rPr>
          <w:rFonts w:ascii="Consolas" w:hAnsi="Consolas" w:cs="Consolas"/>
          <w:szCs w:val="20"/>
          <w:lang w:eastAsia="en-GB"/>
        </w:rPr>
      </w:pPr>
      <w:r>
        <w:rPr>
          <w:rFonts w:ascii="Consolas" w:hAnsi="Consolas" w:cs="Consolas"/>
          <w:color w:val="000000"/>
          <w:szCs w:val="20"/>
          <w:lang w:eastAsia="en-GB"/>
        </w:rPr>
        <w:t>C:\Users\macfarpe\dss_applet_test\aaa\bb bb\cc ccc\</w:t>
      </w:r>
      <w:proofErr w:type="spellStart"/>
      <w:r>
        <w:rPr>
          <w:rFonts w:ascii="Consolas" w:hAnsi="Consolas" w:cs="Consolas"/>
          <w:color w:val="000000"/>
          <w:szCs w:val="20"/>
          <w:lang w:eastAsia="en-GB"/>
        </w:rPr>
        <w:t>ddd</w:t>
      </w:r>
      <w:proofErr w:type="spellEnd"/>
      <w:r>
        <w:rPr>
          <w:rFonts w:ascii="Consolas" w:hAnsi="Consolas" w:cs="Consolas"/>
          <w:color w:val="000000"/>
          <w:szCs w:val="20"/>
          <w:lang w:eastAsia="en-GB"/>
        </w:rPr>
        <w:t xml:space="preserve"> dd\library.dll</w:t>
      </w:r>
    </w:p>
    <w:p w14:paraId="40E25125" w14:textId="77777777" w:rsidR="007B3F99" w:rsidRDefault="007B3F99" w:rsidP="007B3F99">
      <w:pPr>
        <w:autoSpaceDE w:val="0"/>
        <w:autoSpaceDN w:val="0"/>
        <w:adjustRightInd w:val="0"/>
        <w:spacing w:after="0"/>
        <w:jc w:val="left"/>
        <w:rPr>
          <w:rFonts w:ascii="Consolas" w:hAnsi="Consolas" w:cs="Consolas"/>
          <w:szCs w:val="20"/>
          <w:lang w:eastAsia="en-GB"/>
        </w:rPr>
      </w:pPr>
      <w:r>
        <w:rPr>
          <w:rFonts w:ascii="Consolas" w:hAnsi="Consolas" w:cs="Consolas"/>
          <w:color w:val="000000"/>
          <w:szCs w:val="20"/>
          <w:lang w:eastAsia="en-GB"/>
        </w:rPr>
        <w:t>---------------------------------------------------</w:t>
      </w:r>
    </w:p>
    <w:p w14:paraId="454FDC65" w14:textId="77777777" w:rsidR="007B3F99" w:rsidRDefault="007B3F99" w:rsidP="007B3F99">
      <w:pPr>
        <w:autoSpaceDE w:val="0"/>
        <w:autoSpaceDN w:val="0"/>
        <w:adjustRightInd w:val="0"/>
        <w:spacing w:after="0"/>
        <w:jc w:val="left"/>
        <w:rPr>
          <w:rFonts w:ascii="Consolas" w:hAnsi="Consolas" w:cs="Consolas"/>
          <w:szCs w:val="20"/>
          <w:lang w:eastAsia="en-GB"/>
        </w:rPr>
      </w:pPr>
    </w:p>
    <w:p w14:paraId="23C6F45F" w14:textId="77777777" w:rsidR="007B3F99" w:rsidRDefault="007B3F99" w:rsidP="007B3F99">
      <w:pPr>
        <w:autoSpaceDE w:val="0"/>
        <w:autoSpaceDN w:val="0"/>
        <w:adjustRightInd w:val="0"/>
        <w:spacing w:after="0"/>
        <w:jc w:val="left"/>
        <w:rPr>
          <w:rFonts w:ascii="Consolas" w:hAnsi="Consolas" w:cs="Consolas"/>
          <w:szCs w:val="20"/>
          <w:lang w:eastAsia="en-GB"/>
        </w:rPr>
      </w:pPr>
      <w:r>
        <w:rPr>
          <w:rFonts w:ascii="Consolas" w:hAnsi="Consolas" w:cs="Consolas"/>
          <w:color w:val="000000"/>
          <w:szCs w:val="20"/>
          <w:lang w:eastAsia="en-GB"/>
        </w:rPr>
        <w:t>---------------------------------------------------</w:t>
      </w:r>
    </w:p>
    <w:p w14:paraId="2299A6A6" w14:textId="77777777" w:rsidR="007B3F99" w:rsidRDefault="007B3F99" w:rsidP="007B3F99">
      <w:pPr>
        <w:autoSpaceDE w:val="0"/>
        <w:autoSpaceDN w:val="0"/>
        <w:adjustRightInd w:val="0"/>
        <w:spacing w:after="0"/>
        <w:jc w:val="left"/>
        <w:rPr>
          <w:rFonts w:ascii="Consolas" w:hAnsi="Consolas" w:cs="Consolas"/>
          <w:szCs w:val="20"/>
          <w:lang w:eastAsia="en-GB"/>
        </w:rPr>
      </w:pPr>
      <w:r>
        <w:rPr>
          <w:rFonts w:ascii="Consolas" w:hAnsi="Consolas" w:cs="Consolas"/>
          <w:color w:val="000000"/>
          <w:szCs w:val="20"/>
          <w:lang w:eastAsia="en-GB"/>
        </w:rPr>
        <w:t>Search: C</w:t>
      </w:r>
      <w:proofErr w:type="gramStart"/>
      <w:r>
        <w:rPr>
          <w:rFonts w:ascii="Consolas" w:hAnsi="Consolas" w:cs="Consolas"/>
          <w:color w:val="000000"/>
          <w:szCs w:val="20"/>
          <w:lang w:eastAsia="en-GB"/>
        </w:rPr>
        <w:t>:/</w:t>
      </w:r>
      <w:proofErr w:type="gramEnd"/>
      <w:r>
        <w:rPr>
          <w:rFonts w:ascii="Consolas" w:hAnsi="Consolas" w:cs="Consolas"/>
          <w:color w:val="000000"/>
          <w:szCs w:val="20"/>
          <w:lang w:eastAsia="en-GB"/>
        </w:rPr>
        <w:t>Users/macfarpe/dss_applet_test/aaa/bb bb/cc ccc/</w:t>
      </w:r>
      <w:proofErr w:type="spellStart"/>
      <w:r>
        <w:rPr>
          <w:rFonts w:ascii="Consolas" w:hAnsi="Consolas" w:cs="Consolas"/>
          <w:color w:val="000000"/>
          <w:szCs w:val="20"/>
          <w:lang w:eastAsia="en-GB"/>
        </w:rPr>
        <w:t>ddd</w:t>
      </w:r>
      <w:proofErr w:type="spellEnd"/>
      <w:r>
        <w:rPr>
          <w:rFonts w:ascii="Consolas" w:hAnsi="Consolas" w:cs="Consolas"/>
          <w:color w:val="000000"/>
          <w:szCs w:val="20"/>
          <w:lang w:eastAsia="en-GB"/>
        </w:rPr>
        <w:t>*d/library.dll</w:t>
      </w:r>
    </w:p>
    <w:p w14:paraId="7B9AE260" w14:textId="77777777" w:rsidR="007B3F99" w:rsidRDefault="007B3F99" w:rsidP="007B3F99">
      <w:pPr>
        <w:autoSpaceDE w:val="0"/>
        <w:autoSpaceDN w:val="0"/>
        <w:adjustRightInd w:val="0"/>
        <w:spacing w:after="0"/>
        <w:jc w:val="left"/>
        <w:rPr>
          <w:rFonts w:ascii="Consolas" w:hAnsi="Consolas" w:cs="Consolas"/>
          <w:szCs w:val="20"/>
          <w:lang w:eastAsia="en-GB"/>
        </w:rPr>
      </w:pPr>
      <w:r>
        <w:rPr>
          <w:rFonts w:ascii="Consolas" w:hAnsi="Consolas" w:cs="Consolas"/>
          <w:color w:val="000000"/>
          <w:szCs w:val="20"/>
          <w:lang w:eastAsia="en-GB"/>
        </w:rPr>
        <w:t xml:space="preserve">Find: </w:t>
      </w:r>
    </w:p>
    <w:p w14:paraId="7FEB864A" w14:textId="77777777" w:rsidR="007B3F99" w:rsidRDefault="007B3F99" w:rsidP="007B3F99">
      <w:pPr>
        <w:autoSpaceDE w:val="0"/>
        <w:autoSpaceDN w:val="0"/>
        <w:adjustRightInd w:val="0"/>
        <w:spacing w:after="0"/>
        <w:jc w:val="left"/>
        <w:rPr>
          <w:rFonts w:ascii="Consolas" w:hAnsi="Consolas" w:cs="Consolas"/>
          <w:szCs w:val="20"/>
          <w:lang w:eastAsia="en-GB"/>
        </w:rPr>
      </w:pPr>
      <w:r>
        <w:rPr>
          <w:rFonts w:ascii="Consolas" w:hAnsi="Consolas" w:cs="Consolas"/>
          <w:color w:val="000000"/>
          <w:szCs w:val="20"/>
          <w:lang w:eastAsia="en-GB"/>
        </w:rPr>
        <w:t>C:\Users\macfarpe\dss_applet_test\aaa\bb bb\cc ccc\</w:t>
      </w:r>
      <w:proofErr w:type="spellStart"/>
      <w:r>
        <w:rPr>
          <w:rFonts w:ascii="Consolas" w:hAnsi="Consolas" w:cs="Consolas"/>
          <w:color w:val="000000"/>
          <w:szCs w:val="20"/>
          <w:lang w:eastAsia="en-GB"/>
        </w:rPr>
        <w:t>ddd</w:t>
      </w:r>
      <w:proofErr w:type="spellEnd"/>
      <w:r>
        <w:rPr>
          <w:rFonts w:ascii="Consolas" w:hAnsi="Consolas" w:cs="Consolas"/>
          <w:color w:val="000000"/>
          <w:szCs w:val="20"/>
          <w:lang w:eastAsia="en-GB"/>
        </w:rPr>
        <w:t xml:space="preserve"> dd\library.dll</w:t>
      </w:r>
    </w:p>
    <w:p w14:paraId="098BCA2F" w14:textId="77777777" w:rsidR="007B3F99" w:rsidRDefault="007B3F99" w:rsidP="007B3F99">
      <w:pPr>
        <w:autoSpaceDE w:val="0"/>
        <w:autoSpaceDN w:val="0"/>
        <w:adjustRightInd w:val="0"/>
        <w:spacing w:after="0"/>
        <w:jc w:val="left"/>
        <w:rPr>
          <w:rFonts w:ascii="Consolas" w:hAnsi="Consolas" w:cs="Consolas"/>
          <w:szCs w:val="20"/>
          <w:lang w:eastAsia="en-GB"/>
        </w:rPr>
      </w:pPr>
      <w:r>
        <w:rPr>
          <w:rFonts w:ascii="Consolas" w:hAnsi="Consolas" w:cs="Consolas"/>
          <w:color w:val="000000"/>
          <w:szCs w:val="20"/>
          <w:lang w:eastAsia="en-GB"/>
        </w:rPr>
        <w:t>---------------------------------------------------</w:t>
      </w:r>
    </w:p>
    <w:p w14:paraId="52D825F2" w14:textId="77777777" w:rsidR="007B3F99" w:rsidRDefault="007B3F99" w:rsidP="007B3F99">
      <w:pPr>
        <w:autoSpaceDE w:val="0"/>
        <w:autoSpaceDN w:val="0"/>
        <w:adjustRightInd w:val="0"/>
        <w:spacing w:after="0"/>
        <w:jc w:val="left"/>
        <w:rPr>
          <w:rFonts w:ascii="Consolas" w:hAnsi="Consolas" w:cs="Consolas"/>
          <w:szCs w:val="20"/>
          <w:lang w:eastAsia="en-GB"/>
        </w:rPr>
      </w:pPr>
    </w:p>
    <w:p w14:paraId="49348995" w14:textId="77777777" w:rsidR="007B3F99" w:rsidRDefault="007B3F99" w:rsidP="007B3F99">
      <w:pPr>
        <w:autoSpaceDE w:val="0"/>
        <w:autoSpaceDN w:val="0"/>
        <w:adjustRightInd w:val="0"/>
        <w:spacing w:after="0"/>
        <w:jc w:val="left"/>
        <w:rPr>
          <w:rFonts w:ascii="Consolas" w:hAnsi="Consolas" w:cs="Consolas"/>
          <w:szCs w:val="20"/>
          <w:lang w:eastAsia="en-GB"/>
        </w:rPr>
      </w:pPr>
      <w:r>
        <w:rPr>
          <w:rFonts w:ascii="Consolas" w:hAnsi="Consolas" w:cs="Consolas"/>
          <w:color w:val="000000"/>
          <w:szCs w:val="20"/>
          <w:lang w:eastAsia="en-GB"/>
        </w:rPr>
        <w:t>---------------------------------------------------</w:t>
      </w:r>
    </w:p>
    <w:p w14:paraId="7F8EFCB4" w14:textId="77777777" w:rsidR="007B3F99" w:rsidRDefault="007B3F99" w:rsidP="007B3F99">
      <w:pPr>
        <w:autoSpaceDE w:val="0"/>
        <w:autoSpaceDN w:val="0"/>
        <w:adjustRightInd w:val="0"/>
        <w:spacing w:after="0"/>
        <w:jc w:val="left"/>
        <w:rPr>
          <w:rFonts w:ascii="Consolas" w:hAnsi="Consolas" w:cs="Consolas"/>
          <w:szCs w:val="20"/>
          <w:lang w:eastAsia="en-GB"/>
        </w:rPr>
      </w:pPr>
      <w:r>
        <w:rPr>
          <w:rFonts w:ascii="Consolas" w:hAnsi="Consolas" w:cs="Consolas"/>
          <w:color w:val="000000"/>
          <w:szCs w:val="20"/>
          <w:lang w:eastAsia="en-GB"/>
        </w:rPr>
        <w:t>Search: C</w:t>
      </w:r>
      <w:proofErr w:type="gramStart"/>
      <w:r>
        <w:rPr>
          <w:rFonts w:ascii="Consolas" w:hAnsi="Consolas" w:cs="Consolas"/>
          <w:color w:val="000000"/>
          <w:szCs w:val="20"/>
          <w:lang w:eastAsia="en-GB"/>
        </w:rPr>
        <w:t>:/</w:t>
      </w:r>
      <w:proofErr w:type="gramEnd"/>
      <w:r>
        <w:rPr>
          <w:rFonts w:ascii="Consolas" w:hAnsi="Consolas" w:cs="Consolas"/>
          <w:color w:val="000000"/>
          <w:szCs w:val="20"/>
          <w:lang w:eastAsia="en-GB"/>
        </w:rPr>
        <w:t>Users/macfarpe/dss_applet_test/a*a/bb bb/cc*/d*dd*d/library.dll</w:t>
      </w:r>
    </w:p>
    <w:p w14:paraId="2B8194F4" w14:textId="77777777" w:rsidR="007B3F99" w:rsidRDefault="007B3F99" w:rsidP="007B3F99">
      <w:pPr>
        <w:autoSpaceDE w:val="0"/>
        <w:autoSpaceDN w:val="0"/>
        <w:adjustRightInd w:val="0"/>
        <w:spacing w:after="0"/>
        <w:jc w:val="left"/>
        <w:rPr>
          <w:rFonts w:ascii="Consolas" w:hAnsi="Consolas" w:cs="Consolas"/>
          <w:szCs w:val="20"/>
          <w:lang w:eastAsia="en-GB"/>
        </w:rPr>
      </w:pPr>
      <w:r>
        <w:rPr>
          <w:rFonts w:ascii="Consolas" w:hAnsi="Consolas" w:cs="Consolas"/>
          <w:color w:val="000000"/>
          <w:szCs w:val="20"/>
          <w:lang w:eastAsia="en-GB"/>
        </w:rPr>
        <w:t xml:space="preserve">Find: </w:t>
      </w:r>
    </w:p>
    <w:p w14:paraId="253C2F61" w14:textId="77777777" w:rsidR="007B3F99" w:rsidRDefault="007B3F99" w:rsidP="007B3F99">
      <w:pPr>
        <w:autoSpaceDE w:val="0"/>
        <w:autoSpaceDN w:val="0"/>
        <w:adjustRightInd w:val="0"/>
        <w:spacing w:after="0"/>
        <w:jc w:val="left"/>
        <w:rPr>
          <w:rFonts w:ascii="Consolas" w:hAnsi="Consolas" w:cs="Consolas"/>
          <w:szCs w:val="20"/>
          <w:lang w:eastAsia="en-GB"/>
        </w:rPr>
      </w:pPr>
      <w:r>
        <w:rPr>
          <w:rFonts w:ascii="Consolas" w:hAnsi="Consolas" w:cs="Consolas"/>
          <w:color w:val="000000"/>
          <w:szCs w:val="20"/>
          <w:lang w:eastAsia="en-GB"/>
        </w:rPr>
        <w:t>C:\Users\macfarpe\dss_applet_test\aaa\bb bb\cc ccc\</w:t>
      </w:r>
      <w:proofErr w:type="spellStart"/>
      <w:r>
        <w:rPr>
          <w:rFonts w:ascii="Consolas" w:hAnsi="Consolas" w:cs="Consolas"/>
          <w:color w:val="000000"/>
          <w:szCs w:val="20"/>
          <w:lang w:eastAsia="en-GB"/>
        </w:rPr>
        <w:t>ddd</w:t>
      </w:r>
      <w:proofErr w:type="spellEnd"/>
      <w:r>
        <w:rPr>
          <w:rFonts w:ascii="Consolas" w:hAnsi="Consolas" w:cs="Consolas"/>
          <w:color w:val="000000"/>
          <w:szCs w:val="20"/>
          <w:lang w:eastAsia="en-GB"/>
        </w:rPr>
        <w:t xml:space="preserve"> dd\library.dll</w:t>
      </w:r>
    </w:p>
    <w:p w14:paraId="10F274CF" w14:textId="77777777" w:rsidR="007B3F99" w:rsidRDefault="007B3F99" w:rsidP="007B3F99">
      <w:pPr>
        <w:autoSpaceDE w:val="0"/>
        <w:autoSpaceDN w:val="0"/>
        <w:adjustRightInd w:val="0"/>
        <w:spacing w:after="0"/>
        <w:jc w:val="left"/>
        <w:rPr>
          <w:rFonts w:ascii="Consolas" w:hAnsi="Consolas" w:cs="Consolas"/>
          <w:szCs w:val="20"/>
          <w:lang w:eastAsia="en-GB"/>
        </w:rPr>
      </w:pPr>
      <w:r>
        <w:rPr>
          <w:rFonts w:ascii="Consolas" w:hAnsi="Consolas" w:cs="Consolas"/>
          <w:color w:val="000000"/>
          <w:szCs w:val="20"/>
          <w:lang w:eastAsia="en-GB"/>
        </w:rPr>
        <w:t>---------------------------------------------------</w:t>
      </w:r>
    </w:p>
    <w:p w14:paraId="4077D123" w14:textId="77777777" w:rsidR="007B3F99" w:rsidRDefault="007B3F99" w:rsidP="007B3F99">
      <w:pPr>
        <w:autoSpaceDE w:val="0"/>
        <w:autoSpaceDN w:val="0"/>
        <w:adjustRightInd w:val="0"/>
        <w:spacing w:after="0"/>
        <w:jc w:val="left"/>
        <w:rPr>
          <w:rFonts w:ascii="Consolas" w:hAnsi="Consolas" w:cs="Consolas"/>
          <w:szCs w:val="20"/>
          <w:lang w:eastAsia="en-GB"/>
        </w:rPr>
      </w:pPr>
    </w:p>
    <w:p w14:paraId="4F9EFE6F" w14:textId="77777777" w:rsidR="007B3F99" w:rsidRDefault="007B3F99" w:rsidP="007B3F99">
      <w:pPr>
        <w:autoSpaceDE w:val="0"/>
        <w:autoSpaceDN w:val="0"/>
        <w:adjustRightInd w:val="0"/>
        <w:spacing w:after="0"/>
        <w:jc w:val="left"/>
        <w:rPr>
          <w:rFonts w:ascii="Consolas" w:hAnsi="Consolas" w:cs="Consolas"/>
          <w:szCs w:val="20"/>
          <w:lang w:eastAsia="en-GB"/>
        </w:rPr>
      </w:pPr>
      <w:r>
        <w:rPr>
          <w:rFonts w:ascii="Consolas" w:hAnsi="Consolas" w:cs="Consolas"/>
          <w:color w:val="000000"/>
          <w:szCs w:val="20"/>
          <w:lang w:eastAsia="en-GB"/>
        </w:rPr>
        <w:t>---------------------------------------------------</w:t>
      </w:r>
    </w:p>
    <w:p w14:paraId="2193D68C" w14:textId="77777777" w:rsidR="007B3F99" w:rsidRDefault="007B3F99" w:rsidP="007B3F99">
      <w:pPr>
        <w:autoSpaceDE w:val="0"/>
        <w:autoSpaceDN w:val="0"/>
        <w:adjustRightInd w:val="0"/>
        <w:spacing w:after="0"/>
        <w:jc w:val="left"/>
        <w:rPr>
          <w:rFonts w:ascii="Consolas" w:hAnsi="Consolas" w:cs="Consolas"/>
          <w:szCs w:val="20"/>
          <w:lang w:eastAsia="en-GB"/>
        </w:rPr>
      </w:pPr>
      <w:r>
        <w:rPr>
          <w:rFonts w:ascii="Consolas" w:hAnsi="Consolas" w:cs="Consolas"/>
          <w:color w:val="000000"/>
          <w:szCs w:val="20"/>
          <w:lang w:eastAsia="en-GB"/>
        </w:rPr>
        <w:t>Search: C:/Users/macfarpe/dss_applet_test/*/*/*/*/library.dll</w:t>
      </w:r>
    </w:p>
    <w:p w14:paraId="3F9A73C1" w14:textId="77777777" w:rsidR="007B3F99" w:rsidRDefault="007B3F99" w:rsidP="007B3F99">
      <w:pPr>
        <w:autoSpaceDE w:val="0"/>
        <w:autoSpaceDN w:val="0"/>
        <w:adjustRightInd w:val="0"/>
        <w:spacing w:after="0"/>
        <w:jc w:val="left"/>
        <w:rPr>
          <w:rFonts w:ascii="Consolas" w:hAnsi="Consolas" w:cs="Consolas"/>
          <w:szCs w:val="20"/>
          <w:lang w:eastAsia="en-GB"/>
        </w:rPr>
      </w:pPr>
      <w:r>
        <w:rPr>
          <w:rFonts w:ascii="Consolas" w:hAnsi="Consolas" w:cs="Consolas"/>
          <w:color w:val="000000"/>
          <w:szCs w:val="20"/>
          <w:lang w:eastAsia="en-GB"/>
        </w:rPr>
        <w:t xml:space="preserve">Find: </w:t>
      </w:r>
    </w:p>
    <w:p w14:paraId="2357841D" w14:textId="77777777" w:rsidR="007B3F99" w:rsidRDefault="007B3F99" w:rsidP="007B3F99">
      <w:pPr>
        <w:autoSpaceDE w:val="0"/>
        <w:autoSpaceDN w:val="0"/>
        <w:adjustRightInd w:val="0"/>
        <w:spacing w:after="0"/>
        <w:jc w:val="left"/>
        <w:rPr>
          <w:rFonts w:ascii="Consolas" w:hAnsi="Consolas" w:cs="Consolas"/>
          <w:szCs w:val="20"/>
          <w:lang w:eastAsia="en-GB"/>
        </w:rPr>
      </w:pPr>
      <w:r>
        <w:rPr>
          <w:rFonts w:ascii="Consolas" w:hAnsi="Consolas" w:cs="Consolas"/>
          <w:color w:val="000000"/>
          <w:szCs w:val="20"/>
          <w:lang w:eastAsia="en-GB"/>
        </w:rPr>
        <w:t>C:\Users\macfarpe\dss_applet_test\aaa\bb bb\cc ccc\</w:t>
      </w:r>
      <w:proofErr w:type="spellStart"/>
      <w:r>
        <w:rPr>
          <w:rFonts w:ascii="Consolas" w:hAnsi="Consolas" w:cs="Consolas"/>
          <w:color w:val="000000"/>
          <w:szCs w:val="20"/>
          <w:lang w:eastAsia="en-GB"/>
        </w:rPr>
        <w:t>ddd</w:t>
      </w:r>
      <w:proofErr w:type="spellEnd"/>
      <w:r>
        <w:rPr>
          <w:rFonts w:ascii="Consolas" w:hAnsi="Consolas" w:cs="Consolas"/>
          <w:color w:val="000000"/>
          <w:szCs w:val="20"/>
          <w:lang w:eastAsia="en-GB"/>
        </w:rPr>
        <w:t xml:space="preserve"> dd\library.dll</w:t>
      </w:r>
    </w:p>
    <w:p w14:paraId="6F740D92" w14:textId="77777777" w:rsidR="007B3F99" w:rsidRDefault="007B3F99" w:rsidP="007B3F99">
      <w:pPr>
        <w:autoSpaceDE w:val="0"/>
        <w:autoSpaceDN w:val="0"/>
        <w:adjustRightInd w:val="0"/>
        <w:spacing w:after="0"/>
        <w:jc w:val="left"/>
        <w:rPr>
          <w:rFonts w:ascii="Consolas" w:hAnsi="Consolas" w:cs="Consolas"/>
          <w:szCs w:val="20"/>
          <w:lang w:eastAsia="en-GB"/>
        </w:rPr>
      </w:pPr>
      <w:r>
        <w:rPr>
          <w:rFonts w:ascii="Consolas" w:hAnsi="Consolas" w:cs="Consolas"/>
          <w:color w:val="000000"/>
          <w:szCs w:val="20"/>
          <w:lang w:eastAsia="en-GB"/>
        </w:rPr>
        <w:t>---------------------------------------------------</w:t>
      </w:r>
    </w:p>
    <w:p w14:paraId="52398D5A" w14:textId="77777777" w:rsidR="007B3F99" w:rsidRDefault="007B3F99" w:rsidP="007B3F99">
      <w:pPr>
        <w:autoSpaceDE w:val="0"/>
        <w:autoSpaceDN w:val="0"/>
        <w:adjustRightInd w:val="0"/>
        <w:spacing w:after="0"/>
        <w:jc w:val="left"/>
        <w:rPr>
          <w:rFonts w:ascii="Consolas" w:hAnsi="Consolas" w:cs="Consolas"/>
          <w:szCs w:val="20"/>
          <w:lang w:eastAsia="en-GB"/>
        </w:rPr>
      </w:pPr>
    </w:p>
    <w:p w14:paraId="04F0A485" w14:textId="77777777" w:rsidR="007B3F99" w:rsidRDefault="007B3F99" w:rsidP="007B3F99">
      <w:pPr>
        <w:autoSpaceDE w:val="0"/>
        <w:autoSpaceDN w:val="0"/>
        <w:adjustRightInd w:val="0"/>
        <w:spacing w:after="0"/>
        <w:jc w:val="left"/>
        <w:rPr>
          <w:rFonts w:ascii="Consolas" w:hAnsi="Consolas" w:cs="Consolas"/>
          <w:szCs w:val="20"/>
          <w:lang w:eastAsia="en-GB"/>
        </w:rPr>
      </w:pPr>
      <w:r>
        <w:rPr>
          <w:rFonts w:ascii="Consolas" w:hAnsi="Consolas" w:cs="Consolas"/>
          <w:color w:val="000000"/>
          <w:szCs w:val="20"/>
          <w:lang w:eastAsia="en-GB"/>
        </w:rPr>
        <w:t>---------------------------------------------------</w:t>
      </w:r>
    </w:p>
    <w:p w14:paraId="1EE4283C" w14:textId="77777777" w:rsidR="007B3F99" w:rsidRDefault="007B3F99" w:rsidP="007B3F99">
      <w:pPr>
        <w:autoSpaceDE w:val="0"/>
        <w:autoSpaceDN w:val="0"/>
        <w:adjustRightInd w:val="0"/>
        <w:spacing w:after="0"/>
        <w:jc w:val="left"/>
        <w:rPr>
          <w:rFonts w:ascii="Consolas" w:hAnsi="Consolas" w:cs="Consolas"/>
          <w:szCs w:val="20"/>
          <w:lang w:eastAsia="en-GB"/>
        </w:rPr>
      </w:pPr>
      <w:r>
        <w:rPr>
          <w:rFonts w:ascii="Consolas" w:hAnsi="Consolas" w:cs="Consolas"/>
          <w:color w:val="000000"/>
          <w:szCs w:val="20"/>
          <w:lang w:eastAsia="en-GB"/>
        </w:rPr>
        <w:t>Search: C:/Users/macfarpe/dss_applet_test/*/*/*/*/*.*ll</w:t>
      </w:r>
    </w:p>
    <w:p w14:paraId="31E835D4" w14:textId="77777777" w:rsidR="007B3F99" w:rsidRDefault="007B3F99" w:rsidP="007B3F99">
      <w:pPr>
        <w:autoSpaceDE w:val="0"/>
        <w:autoSpaceDN w:val="0"/>
        <w:adjustRightInd w:val="0"/>
        <w:spacing w:after="0"/>
        <w:jc w:val="left"/>
        <w:rPr>
          <w:rFonts w:ascii="Consolas" w:hAnsi="Consolas" w:cs="Consolas"/>
          <w:szCs w:val="20"/>
          <w:lang w:eastAsia="en-GB"/>
        </w:rPr>
      </w:pPr>
      <w:r>
        <w:rPr>
          <w:rFonts w:ascii="Consolas" w:hAnsi="Consolas" w:cs="Consolas"/>
          <w:color w:val="000000"/>
          <w:szCs w:val="20"/>
          <w:lang w:eastAsia="en-GB"/>
        </w:rPr>
        <w:t xml:space="preserve">Find: </w:t>
      </w:r>
    </w:p>
    <w:p w14:paraId="3465CA0D" w14:textId="77777777" w:rsidR="007B3F99" w:rsidRDefault="007B3F99" w:rsidP="007B3F99">
      <w:pPr>
        <w:autoSpaceDE w:val="0"/>
        <w:autoSpaceDN w:val="0"/>
        <w:adjustRightInd w:val="0"/>
        <w:spacing w:after="0"/>
        <w:jc w:val="left"/>
        <w:rPr>
          <w:rFonts w:ascii="Consolas" w:hAnsi="Consolas" w:cs="Consolas"/>
          <w:szCs w:val="20"/>
          <w:lang w:eastAsia="en-GB"/>
        </w:rPr>
      </w:pPr>
      <w:r>
        <w:rPr>
          <w:rFonts w:ascii="Consolas" w:hAnsi="Consolas" w:cs="Consolas"/>
          <w:color w:val="000000"/>
          <w:szCs w:val="20"/>
          <w:lang w:eastAsia="en-GB"/>
        </w:rPr>
        <w:t>C:\Users\macfarpe\dss_applet_test\aaa\bb bb\cc ccc\</w:t>
      </w:r>
      <w:proofErr w:type="spellStart"/>
      <w:r>
        <w:rPr>
          <w:rFonts w:ascii="Consolas" w:hAnsi="Consolas" w:cs="Consolas"/>
          <w:color w:val="000000"/>
          <w:szCs w:val="20"/>
          <w:lang w:eastAsia="en-GB"/>
        </w:rPr>
        <w:t>ddd</w:t>
      </w:r>
      <w:proofErr w:type="spellEnd"/>
      <w:r>
        <w:rPr>
          <w:rFonts w:ascii="Consolas" w:hAnsi="Consolas" w:cs="Consolas"/>
          <w:color w:val="000000"/>
          <w:szCs w:val="20"/>
          <w:lang w:eastAsia="en-GB"/>
        </w:rPr>
        <w:t xml:space="preserve"> dd\library.dll</w:t>
      </w:r>
    </w:p>
    <w:p w14:paraId="40052BDD" w14:textId="77777777" w:rsidR="007B3F99" w:rsidRDefault="007B3F99" w:rsidP="007B3F99">
      <w:pPr>
        <w:autoSpaceDE w:val="0"/>
        <w:autoSpaceDN w:val="0"/>
        <w:adjustRightInd w:val="0"/>
        <w:spacing w:after="0"/>
        <w:jc w:val="left"/>
        <w:rPr>
          <w:rFonts w:ascii="Consolas" w:hAnsi="Consolas" w:cs="Consolas"/>
          <w:szCs w:val="20"/>
          <w:lang w:eastAsia="en-GB"/>
        </w:rPr>
      </w:pPr>
      <w:r>
        <w:rPr>
          <w:rFonts w:ascii="Consolas" w:hAnsi="Consolas" w:cs="Consolas"/>
          <w:color w:val="000000"/>
          <w:szCs w:val="20"/>
          <w:lang w:eastAsia="en-GB"/>
        </w:rPr>
        <w:t>---------------------------------------------------</w:t>
      </w:r>
    </w:p>
    <w:p w14:paraId="2170A0A4" w14:textId="77777777" w:rsidR="007B3F99" w:rsidRDefault="007B3F99" w:rsidP="007B3F99">
      <w:pPr>
        <w:autoSpaceDE w:val="0"/>
        <w:autoSpaceDN w:val="0"/>
        <w:adjustRightInd w:val="0"/>
        <w:spacing w:after="0"/>
        <w:jc w:val="left"/>
        <w:rPr>
          <w:rFonts w:ascii="Consolas" w:hAnsi="Consolas" w:cs="Consolas"/>
          <w:szCs w:val="20"/>
          <w:lang w:eastAsia="en-GB"/>
        </w:rPr>
      </w:pPr>
    </w:p>
    <w:p w14:paraId="78CF87DF" w14:textId="77777777" w:rsidR="007B3F99" w:rsidRDefault="007B3F99" w:rsidP="007B3F99">
      <w:pPr>
        <w:autoSpaceDE w:val="0"/>
        <w:autoSpaceDN w:val="0"/>
        <w:adjustRightInd w:val="0"/>
        <w:spacing w:after="0"/>
        <w:jc w:val="left"/>
        <w:rPr>
          <w:rFonts w:ascii="Consolas" w:hAnsi="Consolas" w:cs="Consolas"/>
          <w:szCs w:val="20"/>
          <w:lang w:eastAsia="en-GB"/>
        </w:rPr>
      </w:pPr>
      <w:r>
        <w:rPr>
          <w:rFonts w:ascii="Consolas" w:hAnsi="Consolas" w:cs="Consolas"/>
          <w:color w:val="000000"/>
          <w:szCs w:val="20"/>
          <w:lang w:eastAsia="en-GB"/>
        </w:rPr>
        <w:t>---------------------------------------------------</w:t>
      </w:r>
    </w:p>
    <w:p w14:paraId="4C9C5D1D" w14:textId="77777777" w:rsidR="007B3F99" w:rsidRDefault="007B3F99" w:rsidP="007B3F99">
      <w:pPr>
        <w:autoSpaceDE w:val="0"/>
        <w:autoSpaceDN w:val="0"/>
        <w:adjustRightInd w:val="0"/>
        <w:spacing w:after="0"/>
        <w:jc w:val="left"/>
        <w:rPr>
          <w:rFonts w:ascii="Consolas" w:hAnsi="Consolas" w:cs="Consolas"/>
          <w:szCs w:val="20"/>
          <w:lang w:eastAsia="en-GB"/>
        </w:rPr>
      </w:pPr>
      <w:r>
        <w:rPr>
          <w:rFonts w:ascii="Consolas" w:hAnsi="Consolas" w:cs="Consolas"/>
          <w:color w:val="000000"/>
          <w:szCs w:val="20"/>
          <w:lang w:eastAsia="en-GB"/>
        </w:rPr>
        <w:t>Search: C:/Users/macfarpe/dss_applet_test/library.dll</w:t>
      </w:r>
    </w:p>
    <w:p w14:paraId="25ACF8FA" w14:textId="77777777" w:rsidR="007B3F99" w:rsidRDefault="007B3F99" w:rsidP="007B3F99">
      <w:pPr>
        <w:autoSpaceDE w:val="0"/>
        <w:autoSpaceDN w:val="0"/>
        <w:adjustRightInd w:val="0"/>
        <w:spacing w:after="0"/>
        <w:jc w:val="left"/>
        <w:rPr>
          <w:rFonts w:ascii="Consolas" w:hAnsi="Consolas" w:cs="Consolas"/>
          <w:szCs w:val="20"/>
          <w:lang w:eastAsia="en-GB"/>
        </w:rPr>
      </w:pPr>
      <w:r>
        <w:rPr>
          <w:rFonts w:ascii="Consolas" w:hAnsi="Consolas" w:cs="Consolas"/>
          <w:color w:val="000000"/>
          <w:szCs w:val="20"/>
          <w:lang w:eastAsia="en-GB"/>
        </w:rPr>
        <w:t xml:space="preserve">Find: </w:t>
      </w:r>
    </w:p>
    <w:p w14:paraId="77D867AF" w14:textId="77777777" w:rsidR="007B3F99" w:rsidRDefault="007B3F99" w:rsidP="007B3F99">
      <w:pPr>
        <w:autoSpaceDE w:val="0"/>
        <w:autoSpaceDN w:val="0"/>
        <w:adjustRightInd w:val="0"/>
        <w:spacing w:after="0"/>
        <w:jc w:val="left"/>
        <w:rPr>
          <w:rFonts w:ascii="Consolas" w:hAnsi="Consolas" w:cs="Consolas"/>
          <w:szCs w:val="20"/>
          <w:lang w:eastAsia="en-GB"/>
        </w:rPr>
      </w:pPr>
      <w:r>
        <w:rPr>
          <w:rFonts w:ascii="Consolas" w:hAnsi="Consolas" w:cs="Consolas"/>
          <w:color w:val="000000"/>
          <w:szCs w:val="20"/>
          <w:lang w:eastAsia="en-GB"/>
        </w:rPr>
        <w:t>---------------------------------------------------</w:t>
      </w:r>
    </w:p>
    <w:p w14:paraId="440E8EBF" w14:textId="77777777" w:rsidR="007B3F99" w:rsidRDefault="007B3F99" w:rsidP="007B3F99">
      <w:pPr>
        <w:autoSpaceDE w:val="0"/>
        <w:autoSpaceDN w:val="0"/>
        <w:adjustRightInd w:val="0"/>
        <w:spacing w:after="0"/>
        <w:jc w:val="left"/>
        <w:rPr>
          <w:rFonts w:ascii="Consolas" w:hAnsi="Consolas" w:cs="Consolas"/>
          <w:szCs w:val="20"/>
          <w:lang w:eastAsia="en-GB"/>
        </w:rPr>
      </w:pPr>
    </w:p>
    <w:p w14:paraId="7D871E0F" w14:textId="77777777" w:rsidR="007B3F99" w:rsidRDefault="007B3F99" w:rsidP="007B3F99">
      <w:pPr>
        <w:autoSpaceDE w:val="0"/>
        <w:autoSpaceDN w:val="0"/>
        <w:adjustRightInd w:val="0"/>
        <w:spacing w:after="0"/>
        <w:jc w:val="left"/>
        <w:rPr>
          <w:rFonts w:ascii="Consolas" w:hAnsi="Consolas" w:cs="Consolas"/>
          <w:szCs w:val="20"/>
          <w:lang w:eastAsia="en-GB"/>
        </w:rPr>
      </w:pPr>
      <w:r>
        <w:rPr>
          <w:rFonts w:ascii="Consolas" w:hAnsi="Consolas" w:cs="Consolas"/>
          <w:color w:val="000000"/>
          <w:szCs w:val="20"/>
          <w:lang w:eastAsia="en-GB"/>
        </w:rPr>
        <w:t>---------------------------------------------------</w:t>
      </w:r>
    </w:p>
    <w:p w14:paraId="43991C23" w14:textId="77777777" w:rsidR="007B3F99" w:rsidRDefault="007B3F99" w:rsidP="007B3F99">
      <w:pPr>
        <w:autoSpaceDE w:val="0"/>
        <w:autoSpaceDN w:val="0"/>
        <w:adjustRightInd w:val="0"/>
        <w:spacing w:after="0"/>
        <w:jc w:val="left"/>
        <w:rPr>
          <w:rFonts w:ascii="Consolas" w:hAnsi="Consolas" w:cs="Consolas"/>
          <w:szCs w:val="20"/>
          <w:lang w:eastAsia="en-GB"/>
        </w:rPr>
      </w:pPr>
      <w:r>
        <w:rPr>
          <w:rFonts w:ascii="Consolas" w:hAnsi="Consolas" w:cs="Consolas"/>
          <w:color w:val="000000"/>
          <w:szCs w:val="20"/>
          <w:lang w:eastAsia="en-GB"/>
        </w:rPr>
        <w:t>Search: C:/Users/macfarpe/dss_applet_test/**/pkcs11.so</w:t>
      </w:r>
    </w:p>
    <w:p w14:paraId="63D939C3" w14:textId="77777777" w:rsidR="007B3F99" w:rsidRDefault="007B3F99" w:rsidP="007B3F99">
      <w:pPr>
        <w:autoSpaceDE w:val="0"/>
        <w:autoSpaceDN w:val="0"/>
        <w:adjustRightInd w:val="0"/>
        <w:spacing w:after="0"/>
        <w:jc w:val="left"/>
        <w:rPr>
          <w:rFonts w:ascii="Consolas" w:hAnsi="Consolas" w:cs="Consolas"/>
          <w:szCs w:val="20"/>
          <w:lang w:eastAsia="en-GB"/>
        </w:rPr>
      </w:pPr>
      <w:r>
        <w:rPr>
          <w:rFonts w:ascii="Consolas" w:hAnsi="Consolas" w:cs="Consolas"/>
          <w:color w:val="000000"/>
          <w:szCs w:val="20"/>
          <w:lang w:eastAsia="en-GB"/>
        </w:rPr>
        <w:t xml:space="preserve">Find: </w:t>
      </w:r>
    </w:p>
    <w:p w14:paraId="1F89DFE2" w14:textId="77777777" w:rsidR="007B3F99" w:rsidRDefault="007B3F99" w:rsidP="007B3F99">
      <w:pPr>
        <w:autoSpaceDE w:val="0"/>
        <w:autoSpaceDN w:val="0"/>
        <w:adjustRightInd w:val="0"/>
        <w:spacing w:after="0"/>
        <w:jc w:val="left"/>
        <w:rPr>
          <w:rFonts w:ascii="Consolas" w:hAnsi="Consolas" w:cs="Consolas"/>
          <w:szCs w:val="20"/>
          <w:lang w:eastAsia="en-GB"/>
        </w:rPr>
      </w:pPr>
      <w:r>
        <w:rPr>
          <w:rFonts w:ascii="Consolas" w:hAnsi="Consolas" w:cs="Consolas"/>
          <w:color w:val="000000"/>
          <w:szCs w:val="20"/>
          <w:lang w:eastAsia="en-GB"/>
        </w:rPr>
        <w:t>C:\Users\macfarpe\dss_applet_test\aaa\bb bb\cc ccc\pkcs11.so</w:t>
      </w:r>
    </w:p>
    <w:p w14:paraId="075EA61D" w14:textId="77777777" w:rsidR="007B3F99" w:rsidRDefault="007B3F99" w:rsidP="007B3F99">
      <w:pPr>
        <w:autoSpaceDE w:val="0"/>
        <w:autoSpaceDN w:val="0"/>
        <w:adjustRightInd w:val="0"/>
        <w:spacing w:after="0"/>
        <w:jc w:val="left"/>
        <w:rPr>
          <w:rFonts w:ascii="Consolas" w:hAnsi="Consolas" w:cs="Consolas"/>
          <w:szCs w:val="20"/>
          <w:lang w:eastAsia="en-GB"/>
        </w:rPr>
      </w:pPr>
      <w:r>
        <w:rPr>
          <w:rFonts w:ascii="Consolas" w:hAnsi="Consolas" w:cs="Consolas"/>
          <w:color w:val="000000"/>
          <w:szCs w:val="20"/>
          <w:lang w:eastAsia="en-GB"/>
        </w:rPr>
        <w:t>C:\Users\macfarpe\dss_applet_test\aaa\pkcs11.so</w:t>
      </w:r>
    </w:p>
    <w:p w14:paraId="5517652D" w14:textId="77777777" w:rsidR="00AA7CBA" w:rsidRDefault="007B3F99" w:rsidP="00AA7CBA">
      <w:pPr>
        <w:rPr>
          <w:rFonts w:ascii="Consolas" w:hAnsi="Consolas" w:cs="Consolas"/>
          <w:color w:val="000000"/>
          <w:szCs w:val="20"/>
          <w:lang w:eastAsia="en-GB"/>
        </w:rPr>
      </w:pPr>
      <w:r>
        <w:rPr>
          <w:rFonts w:ascii="Consolas" w:hAnsi="Consolas" w:cs="Consolas"/>
          <w:color w:val="000000"/>
          <w:szCs w:val="20"/>
          <w:lang w:eastAsia="en-GB"/>
        </w:rPr>
        <w:t>---------------------------------------------------</w:t>
      </w:r>
    </w:p>
    <w:p w14:paraId="7D91437D" w14:textId="77777777" w:rsidR="008C3330" w:rsidRDefault="008C3330" w:rsidP="00AA7CBA"/>
    <w:p w14:paraId="48D711F0" w14:textId="77777777" w:rsidR="008C3330" w:rsidRPr="00AA7CBA" w:rsidRDefault="008C3330" w:rsidP="00AA7CBA"/>
    <w:bookmarkEnd w:id="83"/>
    <w:bookmarkEnd w:id="84"/>
    <w:p w14:paraId="7DD80404" w14:textId="77777777" w:rsidR="00355718" w:rsidRPr="00210091" w:rsidRDefault="00355718" w:rsidP="00355718">
      <w:pPr>
        <w:pBdr>
          <w:top w:val="single" w:sz="4" w:space="1" w:color="auto"/>
        </w:pBdr>
        <w:jc w:val="center"/>
        <w:rPr>
          <w:i/>
        </w:rPr>
      </w:pPr>
      <w:r w:rsidRPr="00210091">
        <w:rPr>
          <w:i/>
        </w:rPr>
        <w:t>End of Document</w:t>
      </w:r>
      <w:bookmarkStart w:id="138" w:name="_GoBack"/>
      <w:bookmarkEnd w:id="138"/>
    </w:p>
    <w:sectPr w:rsidR="00355718" w:rsidRPr="00210091" w:rsidSect="00CA277E">
      <w:headerReference w:type="default" r:id="rId13"/>
      <w:footerReference w:type="default" r:id="rId14"/>
      <w:pgSz w:w="11906" w:h="16838" w:code="9"/>
      <w:pgMar w:top="1418" w:right="1418" w:bottom="1418" w:left="1418" w:header="720" w:footer="720" w:gutter="0"/>
      <w:cols w:space="720"/>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5B14207" w15:done="0"/>
  <w15:commentEx w15:paraId="7C3EBCA3" w15:done="0"/>
  <w15:commentEx w15:paraId="35FE20EC" w15:done="0"/>
  <w15:commentEx w15:paraId="203D959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430A22" w14:textId="77777777" w:rsidR="009527EC" w:rsidRDefault="009527EC" w:rsidP="009C5173">
      <w:pPr>
        <w:pStyle w:val="TableCell"/>
      </w:pPr>
      <w:r>
        <w:separator/>
      </w:r>
    </w:p>
  </w:endnote>
  <w:endnote w:type="continuationSeparator" w:id="0">
    <w:p w14:paraId="705ABF1E" w14:textId="77777777" w:rsidR="009527EC" w:rsidRDefault="009527EC" w:rsidP="009C5173">
      <w:pPr>
        <w:pStyle w:val="TableCell"/>
      </w:pPr>
      <w:r>
        <w:continuationSeparator/>
      </w:r>
    </w:p>
  </w:endnote>
  <w:endnote w:type="continuationNotice" w:id="1">
    <w:p w14:paraId="41606791" w14:textId="77777777" w:rsidR="009527EC" w:rsidRDefault="009527EC">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BBEHIZ+Palatino-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Univers 47 CondensedLight">
    <w:panose1 w:val="00000000000000000000"/>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A869F6" w14:textId="77777777" w:rsidR="009527EC" w:rsidRPr="00192DDD" w:rsidRDefault="009527EC" w:rsidP="00CB02E8">
    <w:pPr>
      <w:pStyle w:val="Footer"/>
      <w:tabs>
        <w:tab w:val="clear" w:pos="9072"/>
        <w:tab w:val="right" w:pos="9000"/>
      </w:tabs>
      <w:rPr>
        <w:u w:val="single"/>
      </w:rPr>
    </w:pPr>
    <w:r w:rsidRPr="00192DDD">
      <w:rPr>
        <w:u w:val="single"/>
      </w:rPr>
      <w:tab/>
    </w:r>
    <w:r w:rsidRPr="00192DDD">
      <w:rPr>
        <w:u w:val="single"/>
      </w:rPr>
      <w:tab/>
    </w:r>
  </w:p>
  <w:p w14:paraId="29F606B1" w14:textId="77777777" w:rsidR="009527EC" w:rsidRPr="00192DDD" w:rsidRDefault="00184F7C" w:rsidP="00CB02E8">
    <w:pPr>
      <w:pStyle w:val="Header"/>
      <w:tabs>
        <w:tab w:val="clear" w:pos="4536"/>
        <w:tab w:val="clear" w:pos="9072"/>
        <w:tab w:val="right" w:pos="9000"/>
      </w:tabs>
    </w:pPr>
    <w:fldSimple w:instr=" FILENAME  \* MERGEFORMAT ">
      <w:r w:rsidR="00986F36">
        <w:rPr>
          <w:noProof/>
        </w:rPr>
        <w:t>DSS4eJustice-CIO-Configuration Installation Operation-Public-v1.03.docx</w:t>
      </w:r>
    </w:fldSimple>
    <w:r w:rsidR="009527EC" w:rsidRPr="00192DDD">
      <w:tab/>
      <w:t xml:space="preserve">Page </w:t>
    </w:r>
    <w:r w:rsidR="009527EC" w:rsidRPr="00192DDD">
      <w:rPr>
        <w:rStyle w:val="PageNumber"/>
      </w:rPr>
      <w:fldChar w:fldCharType="begin"/>
    </w:r>
    <w:r w:rsidR="009527EC" w:rsidRPr="00192DDD">
      <w:rPr>
        <w:rStyle w:val="PageNumber"/>
      </w:rPr>
      <w:instrText xml:space="preserve"> PAGE </w:instrText>
    </w:r>
    <w:r w:rsidR="009527EC" w:rsidRPr="00192DDD">
      <w:rPr>
        <w:rStyle w:val="PageNumber"/>
      </w:rPr>
      <w:fldChar w:fldCharType="separate"/>
    </w:r>
    <w:r w:rsidR="00986F36">
      <w:rPr>
        <w:rStyle w:val="PageNumber"/>
        <w:noProof/>
      </w:rPr>
      <w:t>18</w:t>
    </w:r>
    <w:r w:rsidR="009527EC" w:rsidRPr="00192DDD">
      <w:rPr>
        <w:rStyle w:val="PageNumber"/>
      </w:rPr>
      <w:fldChar w:fldCharType="end"/>
    </w:r>
    <w:r w:rsidR="009527EC" w:rsidRPr="00192DDD">
      <w:t xml:space="preserve"> of </w:t>
    </w:r>
    <w:r w:rsidR="009527EC" w:rsidRPr="00192DDD">
      <w:rPr>
        <w:rStyle w:val="PageNumber"/>
      </w:rPr>
      <w:fldChar w:fldCharType="begin"/>
    </w:r>
    <w:r w:rsidR="009527EC" w:rsidRPr="00192DDD">
      <w:rPr>
        <w:rStyle w:val="PageNumber"/>
      </w:rPr>
      <w:instrText xml:space="preserve"> NUMPAGES </w:instrText>
    </w:r>
    <w:r w:rsidR="009527EC" w:rsidRPr="00192DDD">
      <w:rPr>
        <w:rStyle w:val="PageNumber"/>
      </w:rPr>
      <w:fldChar w:fldCharType="separate"/>
    </w:r>
    <w:r w:rsidR="00986F36">
      <w:rPr>
        <w:rStyle w:val="PageNumber"/>
        <w:noProof/>
      </w:rPr>
      <w:t>18</w:t>
    </w:r>
    <w:r w:rsidR="009527EC" w:rsidRPr="00192DDD">
      <w:rPr>
        <w:rStyle w:val="PageNumber"/>
      </w:rPr>
      <w:fldChar w:fldCharType="end"/>
    </w:r>
  </w:p>
  <w:p w14:paraId="5E6B85BF" w14:textId="77777777" w:rsidR="009527EC" w:rsidRPr="00192DDD" w:rsidRDefault="009527E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155883" w14:textId="77777777" w:rsidR="009527EC" w:rsidRDefault="009527EC" w:rsidP="009C5173">
      <w:pPr>
        <w:pStyle w:val="TableCell"/>
      </w:pPr>
      <w:r>
        <w:separator/>
      </w:r>
    </w:p>
  </w:footnote>
  <w:footnote w:type="continuationSeparator" w:id="0">
    <w:p w14:paraId="0034082A" w14:textId="77777777" w:rsidR="009527EC" w:rsidRDefault="009527EC" w:rsidP="009C5173">
      <w:pPr>
        <w:pStyle w:val="TableCell"/>
      </w:pPr>
      <w:r>
        <w:continuationSeparator/>
      </w:r>
    </w:p>
  </w:footnote>
  <w:footnote w:type="continuationNotice" w:id="1">
    <w:p w14:paraId="4EB91E22" w14:textId="77777777" w:rsidR="009527EC" w:rsidRDefault="009527EC">
      <w:pPr>
        <w:spacing w:after="0"/>
      </w:pPr>
    </w:p>
  </w:footnote>
  <w:footnote w:id="2">
    <w:p w14:paraId="48C44AF9" w14:textId="77777777" w:rsidR="009527EC" w:rsidRDefault="009527EC">
      <w:pPr>
        <w:pStyle w:val="FootnoteText"/>
      </w:pPr>
      <w:r>
        <w:rPr>
          <w:rStyle w:val="FootnoteReference"/>
        </w:rPr>
        <w:footnoteRef/>
      </w:r>
      <w:r>
        <w:t xml:space="preserve"> Note that the signature is not a standard signature – it is an encrypted hash of the PDF added as a PDF attachment.</w:t>
      </w:r>
    </w:p>
  </w:footnote>
  <w:footnote w:id="3">
    <w:p w14:paraId="23085185" w14:textId="59E6206A" w:rsidR="009527EC" w:rsidRDefault="009527EC">
      <w:pPr>
        <w:pStyle w:val="FootnoteText"/>
      </w:pPr>
      <w:r>
        <w:rPr>
          <w:rStyle w:val="FootnoteReference"/>
        </w:rPr>
        <w:footnoteRef/>
      </w:r>
      <w:r>
        <w:t xml:space="preserve"> </w:t>
      </w:r>
      <w:hyperlink r:id="rId1" w:history="1">
        <w:r w:rsidRPr="008E136E">
          <w:rPr>
            <w:rStyle w:val="Hyperlink"/>
          </w:rPr>
          <w:t>https://joinup.ec.europa.eu/asset/sd-dss/description</w:t>
        </w:r>
      </w:hyperlink>
    </w:p>
  </w:footnote>
  <w:footnote w:id="4">
    <w:p w14:paraId="30951EF3" w14:textId="3280F1DA" w:rsidR="009527EC" w:rsidRDefault="009527EC">
      <w:pPr>
        <w:pStyle w:val="FootnoteText"/>
      </w:pPr>
      <w:r>
        <w:rPr>
          <w:rStyle w:val="FootnoteReference"/>
        </w:rPr>
        <w:footnoteRef/>
      </w:r>
      <w:r>
        <w:t xml:space="preserve"> </w:t>
      </w:r>
      <w:hyperlink r:id="rId2" w:history="1">
        <w:r w:rsidRPr="008E136E">
          <w:rPr>
            <w:rStyle w:val="Hyperlink"/>
          </w:rPr>
          <w:t>http://maven.apache.org/guides/mini/guide-3rd-party-jars-local.html</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60" w:type="dxa"/>
      <w:tblInd w:w="-72" w:type="dxa"/>
      <w:tblBorders>
        <w:top w:val="single" w:sz="4" w:space="0" w:color="auto"/>
        <w:bottom w:val="single" w:sz="4" w:space="0" w:color="auto"/>
        <w:insideH w:val="single" w:sz="4" w:space="0" w:color="auto"/>
      </w:tblBorders>
      <w:tblLook w:val="0000" w:firstRow="0" w:lastRow="0" w:firstColumn="0" w:lastColumn="0" w:noHBand="0" w:noVBand="0"/>
    </w:tblPr>
    <w:tblGrid>
      <w:gridCol w:w="2880"/>
      <w:gridCol w:w="3600"/>
      <w:gridCol w:w="2880"/>
    </w:tblGrid>
    <w:tr w:rsidR="009527EC" w:rsidRPr="002D4996" w14:paraId="5093C001" w14:textId="77777777" w:rsidTr="007D12F5">
      <w:trPr>
        <w:trHeight w:val="227"/>
      </w:trPr>
      <w:tc>
        <w:tcPr>
          <w:tcW w:w="2880" w:type="dxa"/>
          <w:vAlign w:val="center"/>
        </w:tcPr>
        <w:p w14:paraId="6666FC92" w14:textId="77777777" w:rsidR="009527EC" w:rsidRPr="002D4996" w:rsidRDefault="009527EC" w:rsidP="007D12F5">
          <w:pPr>
            <w:pStyle w:val="Header"/>
            <w:jc w:val="left"/>
            <w:rPr>
              <w:iCs/>
              <w:szCs w:val="16"/>
            </w:rPr>
          </w:pPr>
          <w:r>
            <w:rPr>
              <w:noProof/>
              <w:lang w:eastAsia="en-GB"/>
            </w:rPr>
            <w:drawing>
              <wp:inline distT="0" distB="0" distL="0" distR="0" wp14:anchorId="1B9C0B99" wp14:editId="4C759CC3">
                <wp:extent cx="731520" cy="5194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1520" cy="519430"/>
                        </a:xfrm>
                        <a:prstGeom prst="rect">
                          <a:avLst/>
                        </a:prstGeom>
                        <a:noFill/>
                        <a:ln>
                          <a:noFill/>
                        </a:ln>
                      </pic:spPr>
                    </pic:pic>
                  </a:graphicData>
                </a:graphic>
              </wp:inline>
            </w:drawing>
          </w:r>
        </w:p>
      </w:tc>
      <w:tc>
        <w:tcPr>
          <w:tcW w:w="3600" w:type="dxa"/>
          <w:vAlign w:val="center"/>
        </w:tcPr>
        <w:p w14:paraId="17F4623B" w14:textId="77777777" w:rsidR="009527EC" w:rsidRPr="002D4996" w:rsidRDefault="009527EC" w:rsidP="007D12F5">
          <w:pPr>
            <w:pStyle w:val="Header"/>
            <w:jc w:val="center"/>
            <w:rPr>
              <w:iCs/>
              <w:szCs w:val="16"/>
            </w:rPr>
          </w:pPr>
        </w:p>
        <w:p w14:paraId="15692836" w14:textId="77777777" w:rsidR="009527EC" w:rsidRPr="002D4996" w:rsidRDefault="009527EC" w:rsidP="007D12F5">
          <w:pPr>
            <w:pStyle w:val="Header"/>
            <w:ind w:left="252" w:right="252"/>
            <w:jc w:val="center"/>
            <w:rPr>
              <w:iCs/>
              <w:szCs w:val="16"/>
            </w:rPr>
          </w:pPr>
          <w:r w:rsidRPr="002D4996">
            <w:rPr>
              <w:iCs/>
              <w:szCs w:val="16"/>
            </w:rPr>
            <w:fldChar w:fldCharType="begin"/>
          </w:r>
          <w:r w:rsidRPr="002D4996">
            <w:rPr>
              <w:iCs/>
              <w:szCs w:val="16"/>
            </w:rPr>
            <w:instrText xml:space="preserve"> DOCPROPERTY  Project  \* MERGEFORMAT </w:instrText>
          </w:r>
          <w:r w:rsidRPr="002D4996">
            <w:rPr>
              <w:iCs/>
              <w:szCs w:val="16"/>
            </w:rPr>
            <w:fldChar w:fldCharType="separate"/>
          </w:r>
          <w:r w:rsidR="00986F36">
            <w:rPr>
              <w:iCs/>
              <w:szCs w:val="16"/>
            </w:rPr>
            <w:t>Digital Signature Service for DG Justice</w:t>
          </w:r>
          <w:r w:rsidRPr="002D4996">
            <w:rPr>
              <w:iCs/>
              <w:szCs w:val="16"/>
            </w:rPr>
            <w:fldChar w:fldCharType="end"/>
          </w:r>
        </w:p>
      </w:tc>
      <w:tc>
        <w:tcPr>
          <w:tcW w:w="2880" w:type="dxa"/>
          <w:vAlign w:val="center"/>
        </w:tcPr>
        <w:p w14:paraId="7E384A9F" w14:textId="77777777" w:rsidR="009527EC" w:rsidRPr="002D4996" w:rsidRDefault="009527EC" w:rsidP="007D12F5">
          <w:pPr>
            <w:pStyle w:val="Header"/>
            <w:jc w:val="right"/>
            <w:rPr>
              <w:iCs/>
              <w:szCs w:val="16"/>
            </w:rPr>
          </w:pPr>
          <w:r>
            <w:rPr>
              <w:noProof/>
              <w:lang w:eastAsia="en-GB"/>
            </w:rPr>
            <w:drawing>
              <wp:inline distT="0" distB="0" distL="0" distR="0" wp14:anchorId="570BB6CF" wp14:editId="77711875">
                <wp:extent cx="1047750" cy="489858"/>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47750" cy="489858"/>
                        </a:xfrm>
                        <a:prstGeom prst="rect">
                          <a:avLst/>
                        </a:prstGeom>
                        <a:noFill/>
                        <a:ln>
                          <a:noFill/>
                        </a:ln>
                      </pic:spPr>
                    </pic:pic>
                  </a:graphicData>
                </a:graphic>
              </wp:inline>
            </w:drawing>
          </w:r>
        </w:p>
      </w:tc>
    </w:tr>
    <w:tr w:rsidR="009527EC" w:rsidRPr="002D4996" w14:paraId="34FF4A13" w14:textId="77777777">
      <w:trPr>
        <w:trHeight w:val="394"/>
      </w:trPr>
      <w:tc>
        <w:tcPr>
          <w:tcW w:w="2880" w:type="dxa"/>
          <w:vAlign w:val="center"/>
        </w:tcPr>
        <w:p w14:paraId="4F39C526" w14:textId="77777777" w:rsidR="009527EC" w:rsidRPr="002D4996" w:rsidRDefault="009527EC" w:rsidP="00B1452F">
          <w:pPr>
            <w:pStyle w:val="Header"/>
            <w:tabs>
              <w:tab w:val="left" w:pos="582"/>
            </w:tabs>
            <w:jc w:val="left"/>
            <w:rPr>
              <w:iCs/>
              <w:szCs w:val="16"/>
            </w:rPr>
          </w:pPr>
          <w:r w:rsidRPr="002D4996">
            <w:rPr>
              <w:iCs/>
              <w:szCs w:val="16"/>
            </w:rPr>
            <w:t xml:space="preserve">Ref: </w:t>
          </w:r>
          <w:r w:rsidRPr="002D4996">
            <w:rPr>
              <w:iCs/>
              <w:szCs w:val="16"/>
            </w:rPr>
            <w:fldChar w:fldCharType="begin"/>
          </w:r>
          <w:r w:rsidRPr="002D4996">
            <w:rPr>
              <w:iCs/>
              <w:szCs w:val="16"/>
            </w:rPr>
            <w:instrText xml:space="preserve"> DOCPROPERTY  Reference  \* MERGEFORMAT </w:instrText>
          </w:r>
          <w:r w:rsidRPr="002D4996">
            <w:rPr>
              <w:iCs/>
              <w:szCs w:val="16"/>
            </w:rPr>
            <w:fldChar w:fldCharType="separate"/>
          </w:r>
          <w:r w:rsidR="00986F36">
            <w:rPr>
              <w:iCs/>
              <w:szCs w:val="16"/>
            </w:rPr>
            <w:t>DSS4eJustice-CIOP</w:t>
          </w:r>
          <w:r w:rsidRPr="002D4996">
            <w:rPr>
              <w:iCs/>
              <w:szCs w:val="16"/>
            </w:rPr>
            <w:fldChar w:fldCharType="end"/>
          </w:r>
        </w:p>
      </w:tc>
      <w:tc>
        <w:tcPr>
          <w:tcW w:w="3600" w:type="dxa"/>
          <w:vAlign w:val="center"/>
        </w:tcPr>
        <w:p w14:paraId="764D1406" w14:textId="77777777" w:rsidR="009527EC" w:rsidRPr="002D4996" w:rsidRDefault="009527EC" w:rsidP="00B1452F">
          <w:pPr>
            <w:pStyle w:val="Header"/>
            <w:jc w:val="center"/>
            <w:rPr>
              <w:iCs/>
              <w:szCs w:val="16"/>
            </w:rPr>
          </w:pPr>
          <w:r w:rsidRPr="002D4996">
            <w:rPr>
              <w:iCs/>
              <w:szCs w:val="16"/>
            </w:rPr>
            <w:fldChar w:fldCharType="begin"/>
          </w:r>
          <w:r w:rsidRPr="002D4996">
            <w:rPr>
              <w:iCs/>
              <w:szCs w:val="16"/>
            </w:rPr>
            <w:instrText xml:space="preserve"> Title  \* MERGEFORMAT </w:instrText>
          </w:r>
          <w:r w:rsidRPr="002D4996">
            <w:rPr>
              <w:iCs/>
              <w:szCs w:val="16"/>
            </w:rPr>
            <w:fldChar w:fldCharType="separate"/>
          </w:r>
          <w:r w:rsidR="00986F36">
            <w:rPr>
              <w:iCs/>
              <w:szCs w:val="16"/>
            </w:rPr>
            <w:t>Configuration, Installation and Operation Manual - Public</w:t>
          </w:r>
          <w:r w:rsidRPr="002D4996">
            <w:rPr>
              <w:iCs/>
              <w:szCs w:val="16"/>
            </w:rPr>
            <w:fldChar w:fldCharType="end"/>
          </w:r>
        </w:p>
      </w:tc>
      <w:tc>
        <w:tcPr>
          <w:tcW w:w="2880" w:type="dxa"/>
          <w:vAlign w:val="center"/>
        </w:tcPr>
        <w:p w14:paraId="0606267D" w14:textId="3B770898" w:rsidR="009527EC" w:rsidRPr="002D4996" w:rsidRDefault="009527EC" w:rsidP="00B1452F">
          <w:pPr>
            <w:pStyle w:val="Header"/>
            <w:jc w:val="right"/>
            <w:rPr>
              <w:iCs/>
              <w:szCs w:val="16"/>
            </w:rPr>
          </w:pPr>
          <w:r w:rsidRPr="002D4996">
            <w:rPr>
              <w:iCs/>
              <w:szCs w:val="16"/>
            </w:rPr>
            <w:t xml:space="preserve">Version: </w:t>
          </w:r>
          <w:r w:rsidRPr="002D4996">
            <w:rPr>
              <w:iCs/>
              <w:szCs w:val="16"/>
            </w:rPr>
            <w:fldChar w:fldCharType="begin"/>
          </w:r>
          <w:r w:rsidRPr="002D4996">
            <w:rPr>
              <w:iCs/>
              <w:szCs w:val="16"/>
            </w:rPr>
            <w:instrText xml:space="preserve"> DOCPROPERTY  Version  \* MERGEFORMAT </w:instrText>
          </w:r>
          <w:r w:rsidRPr="002D4996">
            <w:rPr>
              <w:iCs/>
              <w:szCs w:val="16"/>
            </w:rPr>
            <w:fldChar w:fldCharType="separate"/>
          </w:r>
          <w:r w:rsidR="00986F36">
            <w:rPr>
              <w:iCs/>
              <w:szCs w:val="16"/>
            </w:rPr>
            <w:t>1.03</w:t>
          </w:r>
          <w:r w:rsidRPr="002D4996">
            <w:rPr>
              <w:iCs/>
              <w:szCs w:val="16"/>
            </w:rPr>
            <w:fldChar w:fldCharType="end"/>
          </w:r>
        </w:p>
      </w:tc>
    </w:tr>
  </w:tbl>
  <w:p w14:paraId="40C98B60" w14:textId="77777777" w:rsidR="009527EC" w:rsidRPr="002D4996" w:rsidRDefault="009527EC" w:rsidP="00CB02E8">
    <w:pPr>
      <w:pStyle w:val="Header"/>
    </w:pPr>
  </w:p>
  <w:p w14:paraId="0EF4BEDD" w14:textId="77777777" w:rsidR="009527EC" w:rsidRPr="002D4996" w:rsidRDefault="009527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C99AA0AC"/>
    <w:lvl w:ilvl="0">
      <w:start w:val="1"/>
      <w:numFmt w:val="bullet"/>
      <w:pStyle w:val="ListBullet5"/>
      <w:lvlText w:val=""/>
      <w:lvlJc w:val="left"/>
      <w:pPr>
        <w:tabs>
          <w:tab w:val="num" w:pos="1492"/>
        </w:tabs>
        <w:ind w:left="1492" w:hanging="360"/>
      </w:pPr>
      <w:rPr>
        <w:rFonts w:ascii="Symbol" w:hAnsi="Symbol" w:hint="default"/>
      </w:rPr>
    </w:lvl>
  </w:abstractNum>
  <w:abstractNum w:abstractNumId="1">
    <w:nsid w:val="00000002"/>
    <w:multiLevelType w:val="singleLevel"/>
    <w:tmpl w:val="00000002"/>
    <w:name w:val="WW8Num11"/>
    <w:lvl w:ilvl="0">
      <w:start w:val="1"/>
      <w:numFmt w:val="bullet"/>
      <w:lvlText w:val=""/>
      <w:lvlJc w:val="left"/>
      <w:pPr>
        <w:tabs>
          <w:tab w:val="num" w:pos="720"/>
        </w:tabs>
        <w:ind w:left="720" w:hanging="360"/>
      </w:pPr>
      <w:rPr>
        <w:rFonts w:ascii="Symbol" w:hAnsi="Symbol"/>
      </w:rPr>
    </w:lvl>
  </w:abstractNum>
  <w:abstractNum w:abstractNumId="2">
    <w:nsid w:val="02F75E92"/>
    <w:multiLevelType w:val="multilevel"/>
    <w:tmpl w:val="E4D6A11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nsid w:val="07032137"/>
    <w:multiLevelType w:val="hybridMultilevel"/>
    <w:tmpl w:val="AA8AFAD4"/>
    <w:lvl w:ilvl="0" w:tplc="F99441BE">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AE94859"/>
    <w:multiLevelType w:val="hybridMultilevel"/>
    <w:tmpl w:val="9188AE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B600F50"/>
    <w:multiLevelType w:val="hybridMultilevel"/>
    <w:tmpl w:val="2E1C66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BCB183C"/>
    <w:multiLevelType w:val="multilevel"/>
    <w:tmpl w:val="F19C73B0"/>
    <w:lvl w:ilvl="0">
      <w:start w:val="1"/>
      <w:numFmt w:val="decimal"/>
      <w:lvlText w:val="%1."/>
      <w:lvlJc w:val="left"/>
      <w:pPr>
        <w:ind w:left="720" w:hanging="360"/>
      </w:pPr>
      <w:rPr>
        <w:rFonts w:hint="default"/>
        <w:b w:val="0"/>
      </w:rPr>
    </w:lvl>
    <w:lvl w:ilvl="1">
      <w:start w:val="1"/>
      <w:numFmt w:val="decimal"/>
      <w:lvlText w:val="%1.%2"/>
      <w:lvlJc w:val="left"/>
      <w:pPr>
        <w:ind w:left="720" w:hanging="360"/>
      </w:pPr>
      <w:rPr>
        <w:rFonts w:hint="default"/>
        <w:b w:val="0"/>
      </w:rPr>
    </w:lvl>
    <w:lvl w:ilvl="2">
      <w:start w:val="1"/>
      <w:numFmt w:val="decimal"/>
      <w:lvlText w:val="%1.%2.%3"/>
      <w:lvlJc w:val="left"/>
      <w:pPr>
        <w:ind w:left="1080" w:hanging="720"/>
      </w:pPr>
      <w:rPr>
        <w:rFonts w:hint="default"/>
        <w:b w:val="0"/>
      </w:rPr>
    </w:lvl>
    <w:lvl w:ilvl="3">
      <w:start w:val="1"/>
      <w:numFmt w:val="decimal"/>
      <w:isLgl/>
      <w:lvlText w:val="%3%1.%2..%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0C7C314C"/>
    <w:multiLevelType w:val="multilevel"/>
    <w:tmpl w:val="F19C73B0"/>
    <w:lvl w:ilvl="0">
      <w:start w:val="1"/>
      <w:numFmt w:val="decimal"/>
      <w:lvlText w:val="%1."/>
      <w:lvlJc w:val="left"/>
      <w:pPr>
        <w:ind w:left="720" w:hanging="360"/>
      </w:pPr>
      <w:rPr>
        <w:rFonts w:hint="default"/>
        <w:b w:val="0"/>
      </w:rPr>
    </w:lvl>
    <w:lvl w:ilvl="1">
      <w:start w:val="1"/>
      <w:numFmt w:val="decimal"/>
      <w:lvlText w:val="%1.%2"/>
      <w:lvlJc w:val="left"/>
      <w:pPr>
        <w:ind w:left="720" w:hanging="360"/>
      </w:pPr>
      <w:rPr>
        <w:rFonts w:hint="default"/>
        <w:b w:val="0"/>
      </w:rPr>
    </w:lvl>
    <w:lvl w:ilvl="2">
      <w:start w:val="1"/>
      <w:numFmt w:val="decimal"/>
      <w:lvlText w:val="%1.%2.%3"/>
      <w:lvlJc w:val="left"/>
      <w:pPr>
        <w:ind w:left="1080" w:hanging="720"/>
      </w:pPr>
      <w:rPr>
        <w:rFonts w:hint="default"/>
        <w:b w:val="0"/>
      </w:rPr>
    </w:lvl>
    <w:lvl w:ilvl="3">
      <w:start w:val="1"/>
      <w:numFmt w:val="decimal"/>
      <w:isLgl/>
      <w:lvlText w:val="%3%1.%2..%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142B5F3A"/>
    <w:multiLevelType w:val="multilevel"/>
    <w:tmpl w:val="F19C73B0"/>
    <w:lvl w:ilvl="0">
      <w:start w:val="1"/>
      <w:numFmt w:val="decimal"/>
      <w:lvlText w:val="%1."/>
      <w:lvlJc w:val="left"/>
      <w:pPr>
        <w:ind w:left="720" w:hanging="360"/>
      </w:pPr>
      <w:rPr>
        <w:rFonts w:hint="default"/>
        <w:b w:val="0"/>
      </w:rPr>
    </w:lvl>
    <w:lvl w:ilvl="1">
      <w:start w:val="1"/>
      <w:numFmt w:val="decimal"/>
      <w:lvlText w:val="%1.%2"/>
      <w:lvlJc w:val="left"/>
      <w:pPr>
        <w:ind w:left="720" w:hanging="360"/>
      </w:pPr>
      <w:rPr>
        <w:rFonts w:hint="default"/>
        <w:b w:val="0"/>
      </w:rPr>
    </w:lvl>
    <w:lvl w:ilvl="2">
      <w:start w:val="1"/>
      <w:numFmt w:val="decimal"/>
      <w:lvlText w:val="%1.%2.%3"/>
      <w:lvlJc w:val="left"/>
      <w:pPr>
        <w:ind w:left="1080" w:hanging="720"/>
      </w:pPr>
      <w:rPr>
        <w:rFonts w:hint="default"/>
        <w:b w:val="0"/>
      </w:rPr>
    </w:lvl>
    <w:lvl w:ilvl="3">
      <w:start w:val="1"/>
      <w:numFmt w:val="decimal"/>
      <w:isLgl/>
      <w:lvlText w:val="%3%1.%2..%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1DA44CBB"/>
    <w:multiLevelType w:val="hybridMultilevel"/>
    <w:tmpl w:val="0D782B62"/>
    <w:lvl w:ilvl="0" w:tplc="C43A9DB8">
      <w:numFmt w:val="bullet"/>
      <w:pStyle w:val="StyleBulleted"/>
      <w:lvlText w:val="-"/>
      <w:lvlJc w:val="left"/>
      <w:pPr>
        <w:tabs>
          <w:tab w:val="num" w:pos="720"/>
        </w:tabs>
        <w:ind w:left="720" w:hanging="360"/>
      </w:pPr>
      <w:rPr>
        <w:rFonts w:ascii="Arial" w:eastAsia="Times New Roman" w:hAnsi="Arial" w:cs="Arial" w:hint="default"/>
      </w:rPr>
    </w:lvl>
    <w:lvl w:ilvl="1" w:tplc="4078B46C">
      <w:numFmt w:val="bullet"/>
      <w:lvlText w:val="-"/>
      <w:lvlJc w:val="left"/>
      <w:pPr>
        <w:tabs>
          <w:tab w:val="num" w:pos="1440"/>
        </w:tabs>
        <w:ind w:left="1440" w:hanging="360"/>
      </w:pPr>
      <w:rPr>
        <w:rFonts w:ascii="Arial" w:eastAsia="Times New Roman" w:hAnsi="Arial" w:cs="Arial" w:hint="default"/>
      </w:rPr>
    </w:lvl>
    <w:lvl w:ilvl="2" w:tplc="FF7E314A" w:tentative="1">
      <w:start w:val="1"/>
      <w:numFmt w:val="bullet"/>
      <w:lvlText w:val=""/>
      <w:lvlJc w:val="left"/>
      <w:pPr>
        <w:tabs>
          <w:tab w:val="num" w:pos="2160"/>
        </w:tabs>
        <w:ind w:left="2160" w:hanging="360"/>
      </w:pPr>
      <w:rPr>
        <w:rFonts w:ascii="Wingdings" w:hAnsi="Wingdings" w:hint="default"/>
      </w:rPr>
    </w:lvl>
    <w:lvl w:ilvl="3" w:tplc="34CCE3B8" w:tentative="1">
      <w:start w:val="1"/>
      <w:numFmt w:val="bullet"/>
      <w:lvlText w:val=""/>
      <w:lvlJc w:val="left"/>
      <w:pPr>
        <w:tabs>
          <w:tab w:val="num" w:pos="2880"/>
        </w:tabs>
        <w:ind w:left="2880" w:hanging="360"/>
      </w:pPr>
      <w:rPr>
        <w:rFonts w:ascii="Symbol" w:hAnsi="Symbol" w:hint="default"/>
      </w:rPr>
    </w:lvl>
    <w:lvl w:ilvl="4" w:tplc="B2E0CDF8" w:tentative="1">
      <w:start w:val="1"/>
      <w:numFmt w:val="bullet"/>
      <w:lvlText w:val="o"/>
      <w:lvlJc w:val="left"/>
      <w:pPr>
        <w:tabs>
          <w:tab w:val="num" w:pos="3600"/>
        </w:tabs>
        <w:ind w:left="3600" w:hanging="360"/>
      </w:pPr>
      <w:rPr>
        <w:rFonts w:ascii="Courier New" w:hAnsi="Courier New" w:cs="Courier New" w:hint="default"/>
      </w:rPr>
    </w:lvl>
    <w:lvl w:ilvl="5" w:tplc="1F6AA660" w:tentative="1">
      <w:start w:val="1"/>
      <w:numFmt w:val="bullet"/>
      <w:lvlText w:val=""/>
      <w:lvlJc w:val="left"/>
      <w:pPr>
        <w:tabs>
          <w:tab w:val="num" w:pos="4320"/>
        </w:tabs>
        <w:ind w:left="4320" w:hanging="360"/>
      </w:pPr>
      <w:rPr>
        <w:rFonts w:ascii="Wingdings" w:hAnsi="Wingdings" w:hint="default"/>
      </w:rPr>
    </w:lvl>
    <w:lvl w:ilvl="6" w:tplc="4B7AD67E" w:tentative="1">
      <w:start w:val="1"/>
      <w:numFmt w:val="bullet"/>
      <w:lvlText w:val=""/>
      <w:lvlJc w:val="left"/>
      <w:pPr>
        <w:tabs>
          <w:tab w:val="num" w:pos="5040"/>
        </w:tabs>
        <w:ind w:left="5040" w:hanging="360"/>
      </w:pPr>
      <w:rPr>
        <w:rFonts w:ascii="Symbol" w:hAnsi="Symbol" w:hint="default"/>
      </w:rPr>
    </w:lvl>
    <w:lvl w:ilvl="7" w:tplc="337A1B88" w:tentative="1">
      <w:start w:val="1"/>
      <w:numFmt w:val="bullet"/>
      <w:lvlText w:val="o"/>
      <w:lvlJc w:val="left"/>
      <w:pPr>
        <w:tabs>
          <w:tab w:val="num" w:pos="5760"/>
        </w:tabs>
        <w:ind w:left="5760" w:hanging="360"/>
      </w:pPr>
      <w:rPr>
        <w:rFonts w:ascii="Courier New" w:hAnsi="Courier New" w:cs="Courier New" w:hint="default"/>
      </w:rPr>
    </w:lvl>
    <w:lvl w:ilvl="8" w:tplc="BA2A7FD8" w:tentative="1">
      <w:start w:val="1"/>
      <w:numFmt w:val="bullet"/>
      <w:lvlText w:val=""/>
      <w:lvlJc w:val="left"/>
      <w:pPr>
        <w:tabs>
          <w:tab w:val="num" w:pos="6480"/>
        </w:tabs>
        <w:ind w:left="6480" w:hanging="360"/>
      </w:pPr>
      <w:rPr>
        <w:rFonts w:ascii="Wingdings" w:hAnsi="Wingdings" w:hint="default"/>
      </w:rPr>
    </w:lvl>
  </w:abstractNum>
  <w:abstractNum w:abstractNumId="10">
    <w:nsid w:val="1EBD7837"/>
    <w:multiLevelType w:val="hybridMultilevel"/>
    <w:tmpl w:val="43B6F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B04132"/>
    <w:multiLevelType w:val="hybridMultilevel"/>
    <w:tmpl w:val="901E6D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4674204"/>
    <w:multiLevelType w:val="hybridMultilevel"/>
    <w:tmpl w:val="9C0629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533518E"/>
    <w:multiLevelType w:val="multilevel"/>
    <w:tmpl w:val="CFD82A1E"/>
    <w:styleLink w:val="StyleStyleBulletedBoldUnderlineOutlinenumberedBold"/>
    <w:lvl w:ilvl="0">
      <w:start w:val="1"/>
      <w:numFmt w:val="bullet"/>
      <w:lvlText w:val=""/>
      <w:lvlJc w:val="left"/>
      <w:pPr>
        <w:tabs>
          <w:tab w:val="num" w:pos="720"/>
        </w:tabs>
        <w:ind w:left="720" w:hanging="360"/>
      </w:pPr>
      <w:rPr>
        <w:rFonts w:ascii="Symbol" w:hAnsi="Symbol"/>
        <w:b/>
        <w:bCs/>
        <w:color w:val="0000FF"/>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2A5A07C4"/>
    <w:multiLevelType w:val="multilevel"/>
    <w:tmpl w:val="F19C73B0"/>
    <w:lvl w:ilvl="0">
      <w:start w:val="1"/>
      <w:numFmt w:val="decimal"/>
      <w:lvlText w:val="%1."/>
      <w:lvlJc w:val="left"/>
      <w:pPr>
        <w:ind w:left="720" w:hanging="360"/>
      </w:pPr>
      <w:rPr>
        <w:rFonts w:hint="default"/>
        <w:b w:val="0"/>
      </w:rPr>
    </w:lvl>
    <w:lvl w:ilvl="1">
      <w:start w:val="1"/>
      <w:numFmt w:val="decimal"/>
      <w:lvlText w:val="%1.%2"/>
      <w:lvlJc w:val="left"/>
      <w:pPr>
        <w:ind w:left="720" w:hanging="360"/>
      </w:pPr>
      <w:rPr>
        <w:rFonts w:hint="default"/>
        <w:b w:val="0"/>
      </w:rPr>
    </w:lvl>
    <w:lvl w:ilvl="2">
      <w:start w:val="1"/>
      <w:numFmt w:val="decimal"/>
      <w:lvlText w:val="%1.%2.%3"/>
      <w:lvlJc w:val="left"/>
      <w:pPr>
        <w:ind w:left="1080" w:hanging="720"/>
      </w:pPr>
      <w:rPr>
        <w:rFonts w:hint="default"/>
        <w:b w:val="0"/>
      </w:rPr>
    </w:lvl>
    <w:lvl w:ilvl="3">
      <w:start w:val="1"/>
      <w:numFmt w:val="decimal"/>
      <w:isLgl/>
      <w:lvlText w:val="%3%1.%2..%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2D276FF5"/>
    <w:multiLevelType w:val="hybridMultilevel"/>
    <w:tmpl w:val="198C6768"/>
    <w:lvl w:ilvl="0" w:tplc="4E522CE8">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6">
    <w:nsid w:val="32423DF1"/>
    <w:multiLevelType w:val="hybridMultilevel"/>
    <w:tmpl w:val="714037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6ED5AC1"/>
    <w:multiLevelType w:val="hybridMultilevel"/>
    <w:tmpl w:val="C54A38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6FA63FA"/>
    <w:multiLevelType w:val="multilevel"/>
    <w:tmpl w:val="CFD82A1E"/>
    <w:numStyleLink w:val="StyleBulletedBoldUnderline"/>
  </w:abstractNum>
  <w:abstractNum w:abstractNumId="19">
    <w:nsid w:val="3B3B1877"/>
    <w:multiLevelType w:val="hybridMultilevel"/>
    <w:tmpl w:val="F8F212DC"/>
    <w:lvl w:ilvl="0" w:tplc="080C000F">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0">
    <w:nsid w:val="3C2F1740"/>
    <w:multiLevelType w:val="hybridMultilevel"/>
    <w:tmpl w:val="61E60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C7055DF"/>
    <w:multiLevelType w:val="hybridMultilevel"/>
    <w:tmpl w:val="331650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04429F3"/>
    <w:multiLevelType w:val="multilevel"/>
    <w:tmpl w:val="CFD82A1E"/>
    <w:styleLink w:val="StyleBulletedBoldUnderline"/>
    <w:lvl w:ilvl="0">
      <w:start w:val="1"/>
      <w:numFmt w:val="bullet"/>
      <w:lvlText w:val=""/>
      <w:lvlJc w:val="left"/>
      <w:pPr>
        <w:tabs>
          <w:tab w:val="num" w:pos="720"/>
        </w:tabs>
        <w:ind w:left="720" w:hanging="360"/>
      </w:pPr>
      <w:rPr>
        <w:rFonts w:ascii="Symbol" w:hAnsi="Symbol"/>
        <w:bCs/>
        <w:u w:val="no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422C57D3"/>
    <w:multiLevelType w:val="hybridMultilevel"/>
    <w:tmpl w:val="887EEB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0A48DD"/>
    <w:multiLevelType w:val="hybridMultilevel"/>
    <w:tmpl w:val="167019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4FC87672"/>
    <w:multiLevelType w:val="hybridMultilevel"/>
    <w:tmpl w:val="FD4E482C"/>
    <w:lvl w:ilvl="0" w:tplc="ACF8142A">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6">
    <w:nsid w:val="561A62C4"/>
    <w:multiLevelType w:val="singleLevel"/>
    <w:tmpl w:val="24567ADC"/>
    <w:lvl w:ilvl="0">
      <w:start w:val="1"/>
      <w:numFmt w:val="bullet"/>
      <w:pStyle w:val="ListBullet1Char"/>
      <w:lvlText w:val=""/>
      <w:lvlJc w:val="left"/>
      <w:pPr>
        <w:tabs>
          <w:tab w:val="num" w:pos="360"/>
        </w:tabs>
        <w:ind w:left="360" w:hanging="360"/>
      </w:pPr>
      <w:rPr>
        <w:rFonts w:ascii="Symbol" w:hAnsi="Symbol" w:hint="default"/>
      </w:rPr>
    </w:lvl>
  </w:abstractNum>
  <w:abstractNum w:abstractNumId="27">
    <w:nsid w:val="582978B2"/>
    <w:multiLevelType w:val="hybridMultilevel"/>
    <w:tmpl w:val="B40CCF04"/>
    <w:lvl w:ilvl="0" w:tplc="BE26547C">
      <w:start w:val="1"/>
      <w:numFmt w:val="bullet"/>
      <w:pStyle w:val="ucactordetail"/>
      <w:lvlText w:val="o"/>
      <w:lvlJc w:val="left"/>
      <w:pPr>
        <w:tabs>
          <w:tab w:val="num" w:pos="1080"/>
        </w:tabs>
        <w:ind w:left="1080" w:hanging="360"/>
      </w:pPr>
      <w:rPr>
        <w:rFonts w:ascii="Courier New" w:hAnsi="Courier New" w:cs="Courier New"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8">
    <w:nsid w:val="5B947C9D"/>
    <w:multiLevelType w:val="multilevel"/>
    <w:tmpl w:val="F19C73B0"/>
    <w:lvl w:ilvl="0">
      <w:start w:val="1"/>
      <w:numFmt w:val="decimal"/>
      <w:lvlText w:val="%1."/>
      <w:lvlJc w:val="left"/>
      <w:pPr>
        <w:ind w:left="720" w:hanging="360"/>
      </w:pPr>
      <w:rPr>
        <w:rFonts w:hint="default"/>
        <w:b w:val="0"/>
      </w:rPr>
    </w:lvl>
    <w:lvl w:ilvl="1">
      <w:start w:val="1"/>
      <w:numFmt w:val="decimal"/>
      <w:lvlText w:val="%1.%2"/>
      <w:lvlJc w:val="left"/>
      <w:pPr>
        <w:ind w:left="720" w:hanging="360"/>
      </w:pPr>
      <w:rPr>
        <w:rFonts w:hint="default"/>
        <w:b w:val="0"/>
      </w:rPr>
    </w:lvl>
    <w:lvl w:ilvl="2">
      <w:start w:val="1"/>
      <w:numFmt w:val="decimal"/>
      <w:lvlText w:val="%1.%2.%3"/>
      <w:lvlJc w:val="left"/>
      <w:pPr>
        <w:ind w:left="1080" w:hanging="720"/>
      </w:pPr>
      <w:rPr>
        <w:rFonts w:hint="default"/>
        <w:b w:val="0"/>
      </w:rPr>
    </w:lvl>
    <w:lvl w:ilvl="3">
      <w:start w:val="1"/>
      <w:numFmt w:val="decimal"/>
      <w:isLgl/>
      <w:lvlText w:val="%3%1.%2..%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nsid w:val="645E46C9"/>
    <w:multiLevelType w:val="hybridMultilevel"/>
    <w:tmpl w:val="978441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6AB7699"/>
    <w:multiLevelType w:val="hybridMultilevel"/>
    <w:tmpl w:val="0870082E"/>
    <w:lvl w:ilvl="0" w:tplc="5A92E552">
      <w:numFmt w:val="bullet"/>
      <w:pStyle w:val="ucactorsubdetail"/>
      <w:lvlText w:val="-"/>
      <w:lvlJc w:val="left"/>
      <w:pPr>
        <w:tabs>
          <w:tab w:val="num" w:pos="1797"/>
        </w:tabs>
        <w:ind w:left="1797" w:hanging="360"/>
      </w:pPr>
      <w:rPr>
        <w:rFonts w:ascii="Arial" w:eastAsia="Times New Roman" w:hAnsi="Arial" w:cs="Aria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1">
    <w:nsid w:val="670F74FD"/>
    <w:multiLevelType w:val="hybridMultilevel"/>
    <w:tmpl w:val="FABA7060"/>
    <w:lvl w:ilvl="0" w:tplc="928A5D0C">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2">
    <w:nsid w:val="7673747F"/>
    <w:multiLevelType w:val="hybridMultilevel"/>
    <w:tmpl w:val="EAF2E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7C47722C"/>
    <w:multiLevelType w:val="hybridMultilevel"/>
    <w:tmpl w:val="8BE8AF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7DB00B4A"/>
    <w:multiLevelType w:val="hybridMultilevel"/>
    <w:tmpl w:val="7C2040A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7DE91E52"/>
    <w:multiLevelType w:val="hybridMultilevel"/>
    <w:tmpl w:val="906ABCF0"/>
    <w:lvl w:ilvl="0" w:tplc="54860A10">
      <w:start w:val="1"/>
      <w:numFmt w:val="bullet"/>
      <w:pStyle w:val="Rule"/>
      <w:lvlText w:val=""/>
      <w:lvlJc w:val="left"/>
      <w:pPr>
        <w:tabs>
          <w:tab w:val="num" w:pos="720"/>
        </w:tabs>
        <w:ind w:left="720" w:hanging="360"/>
      </w:pPr>
      <w:rPr>
        <w:rFonts w:ascii="Wingdings" w:hAnsi="Wingdings" w:hint="default"/>
      </w:rPr>
    </w:lvl>
    <w:lvl w:ilvl="1" w:tplc="08130001">
      <w:start w:val="1"/>
      <w:numFmt w:val="bullet"/>
      <w:lvlText w:val=""/>
      <w:lvlJc w:val="left"/>
      <w:pPr>
        <w:tabs>
          <w:tab w:val="num" w:pos="1440"/>
        </w:tabs>
        <w:ind w:left="1440" w:hanging="360"/>
      </w:pPr>
      <w:rPr>
        <w:rFonts w:ascii="Symbol" w:hAnsi="Symbol" w:hint="default"/>
      </w:rPr>
    </w:lvl>
    <w:lvl w:ilvl="2" w:tplc="08130005">
      <w:start w:val="1"/>
      <w:numFmt w:val="bullet"/>
      <w:lvlText w:val=""/>
      <w:lvlJc w:val="left"/>
      <w:pPr>
        <w:tabs>
          <w:tab w:val="num" w:pos="2160"/>
        </w:tabs>
        <w:ind w:left="2160" w:hanging="360"/>
      </w:pPr>
      <w:rPr>
        <w:rFonts w:ascii="Wingdings" w:hAnsi="Wingdings" w:hint="default"/>
      </w:rPr>
    </w:lvl>
    <w:lvl w:ilvl="3" w:tplc="08130001">
      <w:start w:val="1"/>
      <w:numFmt w:val="bullet"/>
      <w:lvlText w:val=""/>
      <w:lvlJc w:val="left"/>
      <w:pPr>
        <w:tabs>
          <w:tab w:val="num" w:pos="2880"/>
        </w:tabs>
        <w:ind w:left="2880" w:hanging="360"/>
      </w:pPr>
      <w:rPr>
        <w:rFonts w:ascii="Symbol" w:hAnsi="Symbol" w:hint="default"/>
      </w:rPr>
    </w:lvl>
    <w:lvl w:ilvl="4" w:tplc="08130003">
      <w:start w:val="1"/>
      <w:numFmt w:val="bullet"/>
      <w:lvlText w:val="o"/>
      <w:lvlJc w:val="left"/>
      <w:pPr>
        <w:tabs>
          <w:tab w:val="num" w:pos="3600"/>
        </w:tabs>
        <w:ind w:left="3600" w:hanging="360"/>
      </w:pPr>
      <w:rPr>
        <w:rFonts w:ascii="Courier New" w:hAnsi="Courier New" w:cs="Courier New" w:hint="default"/>
      </w:rPr>
    </w:lvl>
    <w:lvl w:ilvl="5" w:tplc="08130005" w:tentative="1">
      <w:start w:val="1"/>
      <w:numFmt w:val="bullet"/>
      <w:lvlText w:val=""/>
      <w:lvlJc w:val="left"/>
      <w:pPr>
        <w:tabs>
          <w:tab w:val="num" w:pos="4320"/>
        </w:tabs>
        <w:ind w:left="4320" w:hanging="360"/>
      </w:pPr>
      <w:rPr>
        <w:rFonts w:ascii="Wingdings" w:hAnsi="Wingdings" w:hint="default"/>
      </w:rPr>
    </w:lvl>
    <w:lvl w:ilvl="6" w:tplc="08130001" w:tentative="1">
      <w:start w:val="1"/>
      <w:numFmt w:val="bullet"/>
      <w:lvlText w:val=""/>
      <w:lvlJc w:val="left"/>
      <w:pPr>
        <w:tabs>
          <w:tab w:val="num" w:pos="5040"/>
        </w:tabs>
        <w:ind w:left="5040" w:hanging="360"/>
      </w:pPr>
      <w:rPr>
        <w:rFonts w:ascii="Symbol" w:hAnsi="Symbol" w:hint="default"/>
      </w:rPr>
    </w:lvl>
    <w:lvl w:ilvl="7" w:tplc="08130003" w:tentative="1">
      <w:start w:val="1"/>
      <w:numFmt w:val="bullet"/>
      <w:lvlText w:val="o"/>
      <w:lvlJc w:val="left"/>
      <w:pPr>
        <w:tabs>
          <w:tab w:val="num" w:pos="5760"/>
        </w:tabs>
        <w:ind w:left="5760" w:hanging="360"/>
      </w:pPr>
      <w:rPr>
        <w:rFonts w:ascii="Courier New" w:hAnsi="Courier New" w:cs="Courier New" w:hint="default"/>
      </w:rPr>
    </w:lvl>
    <w:lvl w:ilvl="8" w:tplc="0813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26"/>
  </w:num>
  <w:num w:numId="3">
    <w:abstractNumId w:val="9"/>
  </w:num>
  <w:num w:numId="4">
    <w:abstractNumId w:val="35"/>
  </w:num>
  <w:num w:numId="5">
    <w:abstractNumId w:val="30"/>
  </w:num>
  <w:num w:numId="6">
    <w:abstractNumId w:val="27"/>
  </w:num>
  <w:num w:numId="7">
    <w:abstractNumId w:val="22"/>
  </w:num>
  <w:num w:numId="8">
    <w:abstractNumId w:val="18"/>
  </w:num>
  <w:num w:numId="9">
    <w:abstractNumId w:val="13"/>
  </w:num>
  <w:num w:numId="10">
    <w:abstractNumId w:val="0"/>
  </w:num>
  <w:num w:numId="11">
    <w:abstractNumId w:val="11"/>
  </w:num>
  <w:num w:numId="12">
    <w:abstractNumId w:val="21"/>
  </w:num>
  <w:num w:numId="13">
    <w:abstractNumId w:val="7"/>
  </w:num>
  <w:num w:numId="14">
    <w:abstractNumId w:val="14"/>
  </w:num>
  <w:num w:numId="15">
    <w:abstractNumId w:val="8"/>
  </w:num>
  <w:num w:numId="16">
    <w:abstractNumId w:val="28"/>
  </w:num>
  <w:num w:numId="17">
    <w:abstractNumId w:val="6"/>
  </w:num>
  <w:num w:numId="18">
    <w:abstractNumId w:val="24"/>
  </w:num>
  <w:num w:numId="19">
    <w:abstractNumId w:val="12"/>
  </w:num>
  <w:num w:numId="20">
    <w:abstractNumId w:val="3"/>
  </w:num>
  <w:num w:numId="21">
    <w:abstractNumId w:val="31"/>
  </w:num>
  <w:num w:numId="22">
    <w:abstractNumId w:val="19"/>
  </w:num>
  <w:num w:numId="23">
    <w:abstractNumId w:val="15"/>
  </w:num>
  <w:num w:numId="24">
    <w:abstractNumId w:val="25"/>
  </w:num>
  <w:num w:numId="25">
    <w:abstractNumId w:val="16"/>
  </w:num>
  <w:num w:numId="26">
    <w:abstractNumId w:val="4"/>
  </w:num>
  <w:num w:numId="27">
    <w:abstractNumId w:val="17"/>
  </w:num>
  <w:num w:numId="28">
    <w:abstractNumId w:val="20"/>
  </w:num>
  <w:num w:numId="29">
    <w:abstractNumId w:val="23"/>
  </w:num>
  <w:num w:numId="30">
    <w:abstractNumId w:val="5"/>
  </w:num>
  <w:num w:numId="31">
    <w:abstractNumId w:val="29"/>
  </w:num>
  <w:num w:numId="32">
    <w:abstractNumId w:val="10"/>
  </w:num>
  <w:num w:numId="33">
    <w:abstractNumId w:val="33"/>
  </w:num>
  <w:num w:numId="34">
    <w:abstractNumId w:val="34"/>
  </w:num>
  <w:num w:numId="35">
    <w:abstractNumId w:val="32"/>
  </w:num>
  <w:numIdMacAtCleanup w:val="1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dumitriu">
    <w15:presenceInfo w15:providerId="None" w15:userId="bdumitri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noPunctuationKerning/>
  <w:characterSpacingControl w:val="doNotCompress"/>
  <w:hdrShapeDefaults>
    <o:shapedefaults v:ext="edit" spidmax="34817"/>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W_DocType" w:val="TEMPLATE EC DELIVERABLE-V2"/>
  </w:docVars>
  <w:rsids>
    <w:rsidRoot w:val="00C13555"/>
    <w:rsid w:val="000002FE"/>
    <w:rsid w:val="000005A9"/>
    <w:rsid w:val="000007CB"/>
    <w:rsid w:val="00000A2F"/>
    <w:rsid w:val="00000D70"/>
    <w:rsid w:val="00000E19"/>
    <w:rsid w:val="000011AD"/>
    <w:rsid w:val="00001770"/>
    <w:rsid w:val="00001A10"/>
    <w:rsid w:val="00001FC8"/>
    <w:rsid w:val="000027BE"/>
    <w:rsid w:val="00002EC6"/>
    <w:rsid w:val="00003322"/>
    <w:rsid w:val="00003356"/>
    <w:rsid w:val="00003751"/>
    <w:rsid w:val="00003762"/>
    <w:rsid w:val="00003DAB"/>
    <w:rsid w:val="00003DAE"/>
    <w:rsid w:val="00003FE1"/>
    <w:rsid w:val="00004208"/>
    <w:rsid w:val="0000423B"/>
    <w:rsid w:val="00004B82"/>
    <w:rsid w:val="00004DB8"/>
    <w:rsid w:val="000050C4"/>
    <w:rsid w:val="00005D2D"/>
    <w:rsid w:val="0000622D"/>
    <w:rsid w:val="00006662"/>
    <w:rsid w:val="000067C3"/>
    <w:rsid w:val="000067E8"/>
    <w:rsid w:val="00006935"/>
    <w:rsid w:val="00006E93"/>
    <w:rsid w:val="000072BC"/>
    <w:rsid w:val="00007CD8"/>
    <w:rsid w:val="00010E66"/>
    <w:rsid w:val="000114DA"/>
    <w:rsid w:val="00011D03"/>
    <w:rsid w:val="00012000"/>
    <w:rsid w:val="0001211D"/>
    <w:rsid w:val="0001259A"/>
    <w:rsid w:val="00012899"/>
    <w:rsid w:val="00012D1F"/>
    <w:rsid w:val="000136D9"/>
    <w:rsid w:val="0001380C"/>
    <w:rsid w:val="00013E09"/>
    <w:rsid w:val="00013EF9"/>
    <w:rsid w:val="00014054"/>
    <w:rsid w:val="00014627"/>
    <w:rsid w:val="000149D8"/>
    <w:rsid w:val="00014B5F"/>
    <w:rsid w:val="00014FB4"/>
    <w:rsid w:val="00015046"/>
    <w:rsid w:val="00016603"/>
    <w:rsid w:val="00016725"/>
    <w:rsid w:val="00016967"/>
    <w:rsid w:val="00016E51"/>
    <w:rsid w:val="00016FC4"/>
    <w:rsid w:val="00016FE9"/>
    <w:rsid w:val="00017426"/>
    <w:rsid w:val="00017538"/>
    <w:rsid w:val="0001776A"/>
    <w:rsid w:val="000203B9"/>
    <w:rsid w:val="00020AFD"/>
    <w:rsid w:val="00020C6C"/>
    <w:rsid w:val="000216F1"/>
    <w:rsid w:val="00021A13"/>
    <w:rsid w:val="00021ACC"/>
    <w:rsid w:val="00021BB0"/>
    <w:rsid w:val="00021D30"/>
    <w:rsid w:val="00022FAF"/>
    <w:rsid w:val="00023014"/>
    <w:rsid w:val="0002411A"/>
    <w:rsid w:val="00024A99"/>
    <w:rsid w:val="00024E83"/>
    <w:rsid w:val="000253D2"/>
    <w:rsid w:val="00025465"/>
    <w:rsid w:val="00026DE3"/>
    <w:rsid w:val="00026E9B"/>
    <w:rsid w:val="00027114"/>
    <w:rsid w:val="000272CB"/>
    <w:rsid w:val="00027FC4"/>
    <w:rsid w:val="00030153"/>
    <w:rsid w:val="0003038B"/>
    <w:rsid w:val="00030CA4"/>
    <w:rsid w:val="00030F08"/>
    <w:rsid w:val="00031002"/>
    <w:rsid w:val="000312A7"/>
    <w:rsid w:val="00032AE9"/>
    <w:rsid w:val="00032B59"/>
    <w:rsid w:val="00032EDB"/>
    <w:rsid w:val="00033077"/>
    <w:rsid w:val="0003346E"/>
    <w:rsid w:val="00033892"/>
    <w:rsid w:val="000339B3"/>
    <w:rsid w:val="00033CA6"/>
    <w:rsid w:val="00034394"/>
    <w:rsid w:val="00034709"/>
    <w:rsid w:val="00034766"/>
    <w:rsid w:val="00034955"/>
    <w:rsid w:val="00034BA1"/>
    <w:rsid w:val="00034BE5"/>
    <w:rsid w:val="00034C5C"/>
    <w:rsid w:val="00034D4F"/>
    <w:rsid w:val="00034F75"/>
    <w:rsid w:val="00035F85"/>
    <w:rsid w:val="00035FA8"/>
    <w:rsid w:val="0003641D"/>
    <w:rsid w:val="00036424"/>
    <w:rsid w:val="00036665"/>
    <w:rsid w:val="00036DD8"/>
    <w:rsid w:val="0003702B"/>
    <w:rsid w:val="00037730"/>
    <w:rsid w:val="00037DB7"/>
    <w:rsid w:val="00037F24"/>
    <w:rsid w:val="00040679"/>
    <w:rsid w:val="000406FF"/>
    <w:rsid w:val="00040CF4"/>
    <w:rsid w:val="0004129C"/>
    <w:rsid w:val="00041F50"/>
    <w:rsid w:val="00042500"/>
    <w:rsid w:val="00042A31"/>
    <w:rsid w:val="00042FD0"/>
    <w:rsid w:val="000431A9"/>
    <w:rsid w:val="00043473"/>
    <w:rsid w:val="000435E2"/>
    <w:rsid w:val="00043666"/>
    <w:rsid w:val="000437DC"/>
    <w:rsid w:val="0004387C"/>
    <w:rsid w:val="00043D32"/>
    <w:rsid w:val="0004406E"/>
    <w:rsid w:val="000450EC"/>
    <w:rsid w:val="00046718"/>
    <w:rsid w:val="000468ED"/>
    <w:rsid w:val="00046E29"/>
    <w:rsid w:val="00047668"/>
    <w:rsid w:val="00047FDF"/>
    <w:rsid w:val="0005022B"/>
    <w:rsid w:val="00050662"/>
    <w:rsid w:val="00050859"/>
    <w:rsid w:val="00050B4D"/>
    <w:rsid w:val="00050C1D"/>
    <w:rsid w:val="00050FCA"/>
    <w:rsid w:val="00051057"/>
    <w:rsid w:val="0005140B"/>
    <w:rsid w:val="00051619"/>
    <w:rsid w:val="000516F1"/>
    <w:rsid w:val="00051B51"/>
    <w:rsid w:val="00051E92"/>
    <w:rsid w:val="000524CB"/>
    <w:rsid w:val="00052944"/>
    <w:rsid w:val="0005353D"/>
    <w:rsid w:val="00053ACE"/>
    <w:rsid w:val="000540E9"/>
    <w:rsid w:val="00054131"/>
    <w:rsid w:val="00055288"/>
    <w:rsid w:val="00055B72"/>
    <w:rsid w:val="00055C57"/>
    <w:rsid w:val="00055DED"/>
    <w:rsid w:val="000569D4"/>
    <w:rsid w:val="00056DDD"/>
    <w:rsid w:val="00056E84"/>
    <w:rsid w:val="00057184"/>
    <w:rsid w:val="000602AE"/>
    <w:rsid w:val="000605D3"/>
    <w:rsid w:val="00060745"/>
    <w:rsid w:val="00060C17"/>
    <w:rsid w:val="000610F8"/>
    <w:rsid w:val="00061786"/>
    <w:rsid w:val="0006197B"/>
    <w:rsid w:val="00062689"/>
    <w:rsid w:val="0006382E"/>
    <w:rsid w:val="000638EE"/>
    <w:rsid w:val="00063A57"/>
    <w:rsid w:val="00063DB2"/>
    <w:rsid w:val="00063E21"/>
    <w:rsid w:val="000643CD"/>
    <w:rsid w:val="00064880"/>
    <w:rsid w:val="00064B42"/>
    <w:rsid w:val="00064CF4"/>
    <w:rsid w:val="00065584"/>
    <w:rsid w:val="00065EB8"/>
    <w:rsid w:val="00066168"/>
    <w:rsid w:val="0006743E"/>
    <w:rsid w:val="00067F95"/>
    <w:rsid w:val="0007014E"/>
    <w:rsid w:val="00070208"/>
    <w:rsid w:val="000704EF"/>
    <w:rsid w:val="000705B6"/>
    <w:rsid w:val="00070B9D"/>
    <w:rsid w:val="00070BE9"/>
    <w:rsid w:val="00070BFF"/>
    <w:rsid w:val="00070E00"/>
    <w:rsid w:val="000711F2"/>
    <w:rsid w:val="00071363"/>
    <w:rsid w:val="000715FA"/>
    <w:rsid w:val="0007165F"/>
    <w:rsid w:val="00071AF0"/>
    <w:rsid w:val="00071EAB"/>
    <w:rsid w:val="0007209E"/>
    <w:rsid w:val="00072381"/>
    <w:rsid w:val="00072649"/>
    <w:rsid w:val="00072ABB"/>
    <w:rsid w:val="00072B24"/>
    <w:rsid w:val="0007353C"/>
    <w:rsid w:val="000735B8"/>
    <w:rsid w:val="00073AD8"/>
    <w:rsid w:val="00073C38"/>
    <w:rsid w:val="00073E6C"/>
    <w:rsid w:val="00074D4D"/>
    <w:rsid w:val="00074DB7"/>
    <w:rsid w:val="000755B0"/>
    <w:rsid w:val="00075714"/>
    <w:rsid w:val="00075DC0"/>
    <w:rsid w:val="000762F9"/>
    <w:rsid w:val="000768CF"/>
    <w:rsid w:val="00076A7B"/>
    <w:rsid w:val="000770AB"/>
    <w:rsid w:val="00077419"/>
    <w:rsid w:val="00077FA3"/>
    <w:rsid w:val="000801CC"/>
    <w:rsid w:val="0008072D"/>
    <w:rsid w:val="00080DE7"/>
    <w:rsid w:val="00080FA5"/>
    <w:rsid w:val="00081850"/>
    <w:rsid w:val="00081B37"/>
    <w:rsid w:val="00082454"/>
    <w:rsid w:val="000825F1"/>
    <w:rsid w:val="00082791"/>
    <w:rsid w:val="00082F36"/>
    <w:rsid w:val="00082F8B"/>
    <w:rsid w:val="00083900"/>
    <w:rsid w:val="00083DB4"/>
    <w:rsid w:val="00083E28"/>
    <w:rsid w:val="000841F4"/>
    <w:rsid w:val="00084402"/>
    <w:rsid w:val="00084AA7"/>
    <w:rsid w:val="0008562F"/>
    <w:rsid w:val="0008568A"/>
    <w:rsid w:val="00085833"/>
    <w:rsid w:val="000859DC"/>
    <w:rsid w:val="00085BEA"/>
    <w:rsid w:val="00085D16"/>
    <w:rsid w:val="00086063"/>
    <w:rsid w:val="000860EB"/>
    <w:rsid w:val="000861DA"/>
    <w:rsid w:val="00086278"/>
    <w:rsid w:val="00086425"/>
    <w:rsid w:val="000866EF"/>
    <w:rsid w:val="00086AFA"/>
    <w:rsid w:val="00086DE2"/>
    <w:rsid w:val="000878E9"/>
    <w:rsid w:val="000879A9"/>
    <w:rsid w:val="000900B5"/>
    <w:rsid w:val="000900C2"/>
    <w:rsid w:val="0009039E"/>
    <w:rsid w:val="000905A3"/>
    <w:rsid w:val="000905C7"/>
    <w:rsid w:val="00090BFD"/>
    <w:rsid w:val="0009130A"/>
    <w:rsid w:val="0009145A"/>
    <w:rsid w:val="00091C5D"/>
    <w:rsid w:val="00091F75"/>
    <w:rsid w:val="00091F86"/>
    <w:rsid w:val="00092134"/>
    <w:rsid w:val="00092406"/>
    <w:rsid w:val="00092481"/>
    <w:rsid w:val="00092799"/>
    <w:rsid w:val="00092D31"/>
    <w:rsid w:val="00093118"/>
    <w:rsid w:val="00093588"/>
    <w:rsid w:val="00093CF9"/>
    <w:rsid w:val="00093D17"/>
    <w:rsid w:val="00093DCB"/>
    <w:rsid w:val="00094649"/>
    <w:rsid w:val="00094CA0"/>
    <w:rsid w:val="00095433"/>
    <w:rsid w:val="0009565C"/>
    <w:rsid w:val="00095AD1"/>
    <w:rsid w:val="0009609E"/>
    <w:rsid w:val="00096EC1"/>
    <w:rsid w:val="00096F8E"/>
    <w:rsid w:val="0009735B"/>
    <w:rsid w:val="00097710"/>
    <w:rsid w:val="00097B44"/>
    <w:rsid w:val="00097D7C"/>
    <w:rsid w:val="000A0326"/>
    <w:rsid w:val="000A0618"/>
    <w:rsid w:val="000A0BC7"/>
    <w:rsid w:val="000A0BD0"/>
    <w:rsid w:val="000A0F7A"/>
    <w:rsid w:val="000A1108"/>
    <w:rsid w:val="000A1B6F"/>
    <w:rsid w:val="000A1FC9"/>
    <w:rsid w:val="000A32D2"/>
    <w:rsid w:val="000A3434"/>
    <w:rsid w:val="000A3718"/>
    <w:rsid w:val="000A391E"/>
    <w:rsid w:val="000A39DD"/>
    <w:rsid w:val="000A3ADF"/>
    <w:rsid w:val="000A428A"/>
    <w:rsid w:val="000A4386"/>
    <w:rsid w:val="000A4577"/>
    <w:rsid w:val="000A4EF6"/>
    <w:rsid w:val="000A567B"/>
    <w:rsid w:val="000A588F"/>
    <w:rsid w:val="000A5C0D"/>
    <w:rsid w:val="000A5D11"/>
    <w:rsid w:val="000A6698"/>
    <w:rsid w:val="000A779D"/>
    <w:rsid w:val="000A7E36"/>
    <w:rsid w:val="000B0060"/>
    <w:rsid w:val="000B03A3"/>
    <w:rsid w:val="000B0E23"/>
    <w:rsid w:val="000B121A"/>
    <w:rsid w:val="000B2420"/>
    <w:rsid w:val="000B2B0B"/>
    <w:rsid w:val="000B30D4"/>
    <w:rsid w:val="000B3C78"/>
    <w:rsid w:val="000B41C4"/>
    <w:rsid w:val="000B4306"/>
    <w:rsid w:val="000B4A6F"/>
    <w:rsid w:val="000B4AD4"/>
    <w:rsid w:val="000B4DF3"/>
    <w:rsid w:val="000B538E"/>
    <w:rsid w:val="000B53BA"/>
    <w:rsid w:val="000B5492"/>
    <w:rsid w:val="000B5497"/>
    <w:rsid w:val="000B5F9A"/>
    <w:rsid w:val="000B64FC"/>
    <w:rsid w:val="000B70BD"/>
    <w:rsid w:val="000B7405"/>
    <w:rsid w:val="000B744B"/>
    <w:rsid w:val="000B7530"/>
    <w:rsid w:val="000B758F"/>
    <w:rsid w:val="000B7C10"/>
    <w:rsid w:val="000C011A"/>
    <w:rsid w:val="000C09E2"/>
    <w:rsid w:val="000C0F5B"/>
    <w:rsid w:val="000C0F61"/>
    <w:rsid w:val="000C12A9"/>
    <w:rsid w:val="000C13FE"/>
    <w:rsid w:val="000C22FC"/>
    <w:rsid w:val="000C233A"/>
    <w:rsid w:val="000C2501"/>
    <w:rsid w:val="000C26AC"/>
    <w:rsid w:val="000C3115"/>
    <w:rsid w:val="000C33D8"/>
    <w:rsid w:val="000C383D"/>
    <w:rsid w:val="000C3C81"/>
    <w:rsid w:val="000C3D24"/>
    <w:rsid w:val="000C4073"/>
    <w:rsid w:val="000C487D"/>
    <w:rsid w:val="000C4B76"/>
    <w:rsid w:val="000C5197"/>
    <w:rsid w:val="000C531F"/>
    <w:rsid w:val="000C553F"/>
    <w:rsid w:val="000C5BBA"/>
    <w:rsid w:val="000C61F4"/>
    <w:rsid w:val="000C6407"/>
    <w:rsid w:val="000C649C"/>
    <w:rsid w:val="000C6B4E"/>
    <w:rsid w:val="000C7821"/>
    <w:rsid w:val="000C7862"/>
    <w:rsid w:val="000C7913"/>
    <w:rsid w:val="000D002F"/>
    <w:rsid w:val="000D0602"/>
    <w:rsid w:val="000D0E0F"/>
    <w:rsid w:val="000D13E0"/>
    <w:rsid w:val="000D1FFD"/>
    <w:rsid w:val="000D21C0"/>
    <w:rsid w:val="000D2475"/>
    <w:rsid w:val="000D3181"/>
    <w:rsid w:val="000D3308"/>
    <w:rsid w:val="000D3FBA"/>
    <w:rsid w:val="000D44CC"/>
    <w:rsid w:val="000D48BA"/>
    <w:rsid w:val="000D4A29"/>
    <w:rsid w:val="000D4E10"/>
    <w:rsid w:val="000D50C9"/>
    <w:rsid w:val="000D514F"/>
    <w:rsid w:val="000D52AA"/>
    <w:rsid w:val="000D5E3C"/>
    <w:rsid w:val="000D5F06"/>
    <w:rsid w:val="000D5F12"/>
    <w:rsid w:val="000D5FB6"/>
    <w:rsid w:val="000D664E"/>
    <w:rsid w:val="000D6946"/>
    <w:rsid w:val="000D6A29"/>
    <w:rsid w:val="000D6CC8"/>
    <w:rsid w:val="000D6F84"/>
    <w:rsid w:val="000D70A2"/>
    <w:rsid w:val="000D71B0"/>
    <w:rsid w:val="000D738E"/>
    <w:rsid w:val="000D7AB2"/>
    <w:rsid w:val="000D7CD6"/>
    <w:rsid w:val="000E096E"/>
    <w:rsid w:val="000E0DDF"/>
    <w:rsid w:val="000E140B"/>
    <w:rsid w:val="000E1D0B"/>
    <w:rsid w:val="000E1DEB"/>
    <w:rsid w:val="000E1E39"/>
    <w:rsid w:val="000E20CB"/>
    <w:rsid w:val="000E2455"/>
    <w:rsid w:val="000E2B86"/>
    <w:rsid w:val="000E2F17"/>
    <w:rsid w:val="000E393D"/>
    <w:rsid w:val="000E403F"/>
    <w:rsid w:val="000E40BA"/>
    <w:rsid w:val="000E40D2"/>
    <w:rsid w:val="000E445B"/>
    <w:rsid w:val="000E4E66"/>
    <w:rsid w:val="000E4F4C"/>
    <w:rsid w:val="000E53EB"/>
    <w:rsid w:val="000E583A"/>
    <w:rsid w:val="000E6327"/>
    <w:rsid w:val="000E63FA"/>
    <w:rsid w:val="000E7188"/>
    <w:rsid w:val="000E728B"/>
    <w:rsid w:val="000F02F8"/>
    <w:rsid w:val="000F0ACF"/>
    <w:rsid w:val="000F0BCA"/>
    <w:rsid w:val="000F0C71"/>
    <w:rsid w:val="000F0D0F"/>
    <w:rsid w:val="000F12D1"/>
    <w:rsid w:val="000F1B86"/>
    <w:rsid w:val="000F1EC9"/>
    <w:rsid w:val="000F217F"/>
    <w:rsid w:val="000F22E7"/>
    <w:rsid w:val="000F262E"/>
    <w:rsid w:val="000F28D3"/>
    <w:rsid w:val="000F2F34"/>
    <w:rsid w:val="000F2F6A"/>
    <w:rsid w:val="000F3246"/>
    <w:rsid w:val="000F3685"/>
    <w:rsid w:val="000F39A6"/>
    <w:rsid w:val="000F3CA9"/>
    <w:rsid w:val="000F3DC4"/>
    <w:rsid w:val="000F3E3B"/>
    <w:rsid w:val="000F5119"/>
    <w:rsid w:val="000F5BF6"/>
    <w:rsid w:val="000F5C1B"/>
    <w:rsid w:val="000F5DE3"/>
    <w:rsid w:val="000F65A8"/>
    <w:rsid w:val="000F67E7"/>
    <w:rsid w:val="000F6B86"/>
    <w:rsid w:val="000F7A5A"/>
    <w:rsid w:val="000F7AFB"/>
    <w:rsid w:val="0010028A"/>
    <w:rsid w:val="00100486"/>
    <w:rsid w:val="00100A75"/>
    <w:rsid w:val="00100D15"/>
    <w:rsid w:val="0010147A"/>
    <w:rsid w:val="00101EF0"/>
    <w:rsid w:val="00102173"/>
    <w:rsid w:val="00102768"/>
    <w:rsid w:val="00102868"/>
    <w:rsid w:val="0010288D"/>
    <w:rsid w:val="00102A3F"/>
    <w:rsid w:val="0010348D"/>
    <w:rsid w:val="001037DC"/>
    <w:rsid w:val="0010392B"/>
    <w:rsid w:val="00103E97"/>
    <w:rsid w:val="00104452"/>
    <w:rsid w:val="00104674"/>
    <w:rsid w:val="0010498E"/>
    <w:rsid w:val="00104D89"/>
    <w:rsid w:val="00104E79"/>
    <w:rsid w:val="001054C9"/>
    <w:rsid w:val="00105B7A"/>
    <w:rsid w:val="00105EEA"/>
    <w:rsid w:val="00105FEF"/>
    <w:rsid w:val="00106580"/>
    <w:rsid w:val="001065D1"/>
    <w:rsid w:val="00106A2E"/>
    <w:rsid w:val="00106BB3"/>
    <w:rsid w:val="00106D2A"/>
    <w:rsid w:val="00106F73"/>
    <w:rsid w:val="001076FF"/>
    <w:rsid w:val="00107F4A"/>
    <w:rsid w:val="00107FCF"/>
    <w:rsid w:val="00110483"/>
    <w:rsid w:val="0011060D"/>
    <w:rsid w:val="0011177C"/>
    <w:rsid w:val="00111D61"/>
    <w:rsid w:val="00112391"/>
    <w:rsid w:val="001127C0"/>
    <w:rsid w:val="00113C3C"/>
    <w:rsid w:val="00113D1B"/>
    <w:rsid w:val="00113DD5"/>
    <w:rsid w:val="00114757"/>
    <w:rsid w:val="001147A2"/>
    <w:rsid w:val="00114857"/>
    <w:rsid w:val="00114C51"/>
    <w:rsid w:val="001151C0"/>
    <w:rsid w:val="001153E9"/>
    <w:rsid w:val="00115479"/>
    <w:rsid w:val="001157B1"/>
    <w:rsid w:val="00115ABF"/>
    <w:rsid w:val="00115EA6"/>
    <w:rsid w:val="00115F6A"/>
    <w:rsid w:val="001165DF"/>
    <w:rsid w:val="0011723E"/>
    <w:rsid w:val="0011734D"/>
    <w:rsid w:val="00117BD0"/>
    <w:rsid w:val="001202B3"/>
    <w:rsid w:val="00120688"/>
    <w:rsid w:val="001206E7"/>
    <w:rsid w:val="001211C5"/>
    <w:rsid w:val="00121613"/>
    <w:rsid w:val="00121FFF"/>
    <w:rsid w:val="001222F2"/>
    <w:rsid w:val="001228AF"/>
    <w:rsid w:val="00122E02"/>
    <w:rsid w:val="00122E6E"/>
    <w:rsid w:val="00123108"/>
    <w:rsid w:val="001231E9"/>
    <w:rsid w:val="0012366F"/>
    <w:rsid w:val="0012393B"/>
    <w:rsid w:val="001240C2"/>
    <w:rsid w:val="00124DE7"/>
    <w:rsid w:val="00125405"/>
    <w:rsid w:val="0012592A"/>
    <w:rsid w:val="00125AFB"/>
    <w:rsid w:val="00125E7A"/>
    <w:rsid w:val="00125F0E"/>
    <w:rsid w:val="001268C6"/>
    <w:rsid w:val="00126A56"/>
    <w:rsid w:val="00126BBF"/>
    <w:rsid w:val="00126C24"/>
    <w:rsid w:val="001277CC"/>
    <w:rsid w:val="00127AC5"/>
    <w:rsid w:val="00127C5C"/>
    <w:rsid w:val="00127D44"/>
    <w:rsid w:val="0013005A"/>
    <w:rsid w:val="0013045B"/>
    <w:rsid w:val="001305D1"/>
    <w:rsid w:val="001306A6"/>
    <w:rsid w:val="0013080E"/>
    <w:rsid w:val="00130E6A"/>
    <w:rsid w:val="00130FCD"/>
    <w:rsid w:val="00131773"/>
    <w:rsid w:val="00131797"/>
    <w:rsid w:val="00131D21"/>
    <w:rsid w:val="00131E45"/>
    <w:rsid w:val="00132CD6"/>
    <w:rsid w:val="00132F7B"/>
    <w:rsid w:val="0013309D"/>
    <w:rsid w:val="00135965"/>
    <w:rsid w:val="00135DA7"/>
    <w:rsid w:val="00135DBA"/>
    <w:rsid w:val="0013601C"/>
    <w:rsid w:val="00136023"/>
    <w:rsid w:val="001360D8"/>
    <w:rsid w:val="0013638C"/>
    <w:rsid w:val="0013694F"/>
    <w:rsid w:val="00136EF0"/>
    <w:rsid w:val="0013733A"/>
    <w:rsid w:val="001376E2"/>
    <w:rsid w:val="00137BDC"/>
    <w:rsid w:val="00137DD1"/>
    <w:rsid w:val="0014058C"/>
    <w:rsid w:val="001406A6"/>
    <w:rsid w:val="001409E0"/>
    <w:rsid w:val="00141951"/>
    <w:rsid w:val="00141BCB"/>
    <w:rsid w:val="00142320"/>
    <w:rsid w:val="00142B3E"/>
    <w:rsid w:val="00143234"/>
    <w:rsid w:val="001435E7"/>
    <w:rsid w:val="0014379E"/>
    <w:rsid w:val="001443FB"/>
    <w:rsid w:val="001444D5"/>
    <w:rsid w:val="00144B0D"/>
    <w:rsid w:val="00145D6F"/>
    <w:rsid w:val="00145FE9"/>
    <w:rsid w:val="00146032"/>
    <w:rsid w:val="00146126"/>
    <w:rsid w:val="00146DF7"/>
    <w:rsid w:val="0014709C"/>
    <w:rsid w:val="00147DC8"/>
    <w:rsid w:val="0015110E"/>
    <w:rsid w:val="0015186F"/>
    <w:rsid w:val="001529E6"/>
    <w:rsid w:val="00152A63"/>
    <w:rsid w:val="00153166"/>
    <w:rsid w:val="001533DE"/>
    <w:rsid w:val="0015344E"/>
    <w:rsid w:val="00153DD9"/>
    <w:rsid w:val="00153E1F"/>
    <w:rsid w:val="00154A68"/>
    <w:rsid w:val="00154DDD"/>
    <w:rsid w:val="00155061"/>
    <w:rsid w:val="0015551F"/>
    <w:rsid w:val="00155C22"/>
    <w:rsid w:val="00155F2C"/>
    <w:rsid w:val="001560FA"/>
    <w:rsid w:val="001560FB"/>
    <w:rsid w:val="001564B2"/>
    <w:rsid w:val="00156962"/>
    <w:rsid w:val="00156BC6"/>
    <w:rsid w:val="00156C7B"/>
    <w:rsid w:val="00156C8E"/>
    <w:rsid w:val="00156DE0"/>
    <w:rsid w:val="0015761D"/>
    <w:rsid w:val="00157F39"/>
    <w:rsid w:val="00157F48"/>
    <w:rsid w:val="0016023D"/>
    <w:rsid w:val="00160A05"/>
    <w:rsid w:val="00160AA2"/>
    <w:rsid w:val="00161432"/>
    <w:rsid w:val="001615BC"/>
    <w:rsid w:val="00162140"/>
    <w:rsid w:val="001624F4"/>
    <w:rsid w:val="00162573"/>
    <w:rsid w:val="0016271F"/>
    <w:rsid w:val="0016307B"/>
    <w:rsid w:val="0016324A"/>
    <w:rsid w:val="001635BB"/>
    <w:rsid w:val="001636E7"/>
    <w:rsid w:val="0016418F"/>
    <w:rsid w:val="001642DB"/>
    <w:rsid w:val="00164C38"/>
    <w:rsid w:val="00164C8C"/>
    <w:rsid w:val="00164CBD"/>
    <w:rsid w:val="00164E70"/>
    <w:rsid w:val="0016510D"/>
    <w:rsid w:val="0016576C"/>
    <w:rsid w:val="001669C0"/>
    <w:rsid w:val="00166BE4"/>
    <w:rsid w:val="00166EF2"/>
    <w:rsid w:val="001672FA"/>
    <w:rsid w:val="001677D0"/>
    <w:rsid w:val="001702AF"/>
    <w:rsid w:val="001703C3"/>
    <w:rsid w:val="00170D7C"/>
    <w:rsid w:val="00170DB5"/>
    <w:rsid w:val="00171A98"/>
    <w:rsid w:val="00171E82"/>
    <w:rsid w:val="00171F00"/>
    <w:rsid w:val="001732E0"/>
    <w:rsid w:val="001737AC"/>
    <w:rsid w:val="001739EB"/>
    <w:rsid w:val="00173DF4"/>
    <w:rsid w:val="00174028"/>
    <w:rsid w:val="00174253"/>
    <w:rsid w:val="001752D5"/>
    <w:rsid w:val="001756CC"/>
    <w:rsid w:val="0017598D"/>
    <w:rsid w:val="00175A8E"/>
    <w:rsid w:val="00175F0D"/>
    <w:rsid w:val="0017647F"/>
    <w:rsid w:val="00176610"/>
    <w:rsid w:val="00176671"/>
    <w:rsid w:val="00176C45"/>
    <w:rsid w:val="0017718E"/>
    <w:rsid w:val="0017741C"/>
    <w:rsid w:val="00177659"/>
    <w:rsid w:val="00177691"/>
    <w:rsid w:val="001800DE"/>
    <w:rsid w:val="0018010C"/>
    <w:rsid w:val="00180215"/>
    <w:rsid w:val="00180258"/>
    <w:rsid w:val="00180310"/>
    <w:rsid w:val="00180402"/>
    <w:rsid w:val="00180686"/>
    <w:rsid w:val="0018081D"/>
    <w:rsid w:val="00180911"/>
    <w:rsid w:val="00180A4F"/>
    <w:rsid w:val="00180A6B"/>
    <w:rsid w:val="00180B44"/>
    <w:rsid w:val="00180F8F"/>
    <w:rsid w:val="001810CF"/>
    <w:rsid w:val="00181173"/>
    <w:rsid w:val="00181908"/>
    <w:rsid w:val="00181DCC"/>
    <w:rsid w:val="001822D3"/>
    <w:rsid w:val="00182451"/>
    <w:rsid w:val="0018278C"/>
    <w:rsid w:val="00182867"/>
    <w:rsid w:val="00182BD6"/>
    <w:rsid w:val="001836D5"/>
    <w:rsid w:val="00183C14"/>
    <w:rsid w:val="00183E39"/>
    <w:rsid w:val="00184359"/>
    <w:rsid w:val="0018487F"/>
    <w:rsid w:val="00184C75"/>
    <w:rsid w:val="00184F7C"/>
    <w:rsid w:val="00184FF5"/>
    <w:rsid w:val="001852CD"/>
    <w:rsid w:val="00185364"/>
    <w:rsid w:val="0018593D"/>
    <w:rsid w:val="00185EA9"/>
    <w:rsid w:val="00186020"/>
    <w:rsid w:val="00186212"/>
    <w:rsid w:val="0018632A"/>
    <w:rsid w:val="001864B5"/>
    <w:rsid w:val="001866B6"/>
    <w:rsid w:val="001869A1"/>
    <w:rsid w:val="00186ECE"/>
    <w:rsid w:val="001877C0"/>
    <w:rsid w:val="00187C3B"/>
    <w:rsid w:val="00187CD2"/>
    <w:rsid w:val="00187CE1"/>
    <w:rsid w:val="00190054"/>
    <w:rsid w:val="0019021B"/>
    <w:rsid w:val="001902B7"/>
    <w:rsid w:val="0019091D"/>
    <w:rsid w:val="00190BCD"/>
    <w:rsid w:val="00190D5C"/>
    <w:rsid w:val="0019102F"/>
    <w:rsid w:val="001912D6"/>
    <w:rsid w:val="00191462"/>
    <w:rsid w:val="0019158D"/>
    <w:rsid w:val="00191712"/>
    <w:rsid w:val="00191E14"/>
    <w:rsid w:val="001923FF"/>
    <w:rsid w:val="0019260B"/>
    <w:rsid w:val="00192DDD"/>
    <w:rsid w:val="00193328"/>
    <w:rsid w:val="001934CC"/>
    <w:rsid w:val="00193526"/>
    <w:rsid w:val="00193668"/>
    <w:rsid w:val="00193B58"/>
    <w:rsid w:val="00193F03"/>
    <w:rsid w:val="0019436C"/>
    <w:rsid w:val="00194EFC"/>
    <w:rsid w:val="00195AD4"/>
    <w:rsid w:val="001960D6"/>
    <w:rsid w:val="00196173"/>
    <w:rsid w:val="00196278"/>
    <w:rsid w:val="00196795"/>
    <w:rsid w:val="001969FD"/>
    <w:rsid w:val="00196C48"/>
    <w:rsid w:val="00197312"/>
    <w:rsid w:val="00197474"/>
    <w:rsid w:val="00197BD9"/>
    <w:rsid w:val="00197D33"/>
    <w:rsid w:val="00197F9D"/>
    <w:rsid w:val="001A04B5"/>
    <w:rsid w:val="001A0778"/>
    <w:rsid w:val="001A12B5"/>
    <w:rsid w:val="001A13DA"/>
    <w:rsid w:val="001A1A2C"/>
    <w:rsid w:val="001A1BA5"/>
    <w:rsid w:val="001A1DB4"/>
    <w:rsid w:val="001A247C"/>
    <w:rsid w:val="001A321D"/>
    <w:rsid w:val="001A35B8"/>
    <w:rsid w:val="001A3D2D"/>
    <w:rsid w:val="001A4480"/>
    <w:rsid w:val="001A4AF4"/>
    <w:rsid w:val="001A570E"/>
    <w:rsid w:val="001A5775"/>
    <w:rsid w:val="001A5DD7"/>
    <w:rsid w:val="001A6D98"/>
    <w:rsid w:val="001A75BC"/>
    <w:rsid w:val="001A7BC6"/>
    <w:rsid w:val="001A7E42"/>
    <w:rsid w:val="001B0581"/>
    <w:rsid w:val="001B0A03"/>
    <w:rsid w:val="001B106A"/>
    <w:rsid w:val="001B16C3"/>
    <w:rsid w:val="001B17FB"/>
    <w:rsid w:val="001B1BB6"/>
    <w:rsid w:val="001B2131"/>
    <w:rsid w:val="001B2C6D"/>
    <w:rsid w:val="001B2D8F"/>
    <w:rsid w:val="001B363B"/>
    <w:rsid w:val="001B39B0"/>
    <w:rsid w:val="001B3A03"/>
    <w:rsid w:val="001B3C1F"/>
    <w:rsid w:val="001B3D4A"/>
    <w:rsid w:val="001B4036"/>
    <w:rsid w:val="001B444E"/>
    <w:rsid w:val="001B47B9"/>
    <w:rsid w:val="001B487D"/>
    <w:rsid w:val="001B528D"/>
    <w:rsid w:val="001B59F4"/>
    <w:rsid w:val="001B5B6A"/>
    <w:rsid w:val="001B6232"/>
    <w:rsid w:val="001B6928"/>
    <w:rsid w:val="001B6C8C"/>
    <w:rsid w:val="001B71E8"/>
    <w:rsid w:val="001B7206"/>
    <w:rsid w:val="001B757F"/>
    <w:rsid w:val="001B765B"/>
    <w:rsid w:val="001B7841"/>
    <w:rsid w:val="001C01FE"/>
    <w:rsid w:val="001C0527"/>
    <w:rsid w:val="001C0F11"/>
    <w:rsid w:val="001C1479"/>
    <w:rsid w:val="001C179D"/>
    <w:rsid w:val="001C1B51"/>
    <w:rsid w:val="001C1F45"/>
    <w:rsid w:val="001C22D4"/>
    <w:rsid w:val="001C235C"/>
    <w:rsid w:val="001C2473"/>
    <w:rsid w:val="001C2FA7"/>
    <w:rsid w:val="001C38FA"/>
    <w:rsid w:val="001C51A5"/>
    <w:rsid w:val="001C52BF"/>
    <w:rsid w:val="001C5619"/>
    <w:rsid w:val="001C5E04"/>
    <w:rsid w:val="001C6290"/>
    <w:rsid w:val="001C6743"/>
    <w:rsid w:val="001C6A27"/>
    <w:rsid w:val="001C6D06"/>
    <w:rsid w:val="001C72B5"/>
    <w:rsid w:val="001C7ACA"/>
    <w:rsid w:val="001D0B5F"/>
    <w:rsid w:val="001D1518"/>
    <w:rsid w:val="001D1B45"/>
    <w:rsid w:val="001D1BDF"/>
    <w:rsid w:val="001D1DF8"/>
    <w:rsid w:val="001D2307"/>
    <w:rsid w:val="001D2ABF"/>
    <w:rsid w:val="001D2B7F"/>
    <w:rsid w:val="001D2E7D"/>
    <w:rsid w:val="001D3A77"/>
    <w:rsid w:val="001D3B48"/>
    <w:rsid w:val="001D3C79"/>
    <w:rsid w:val="001D428B"/>
    <w:rsid w:val="001D42A2"/>
    <w:rsid w:val="001D4479"/>
    <w:rsid w:val="001D44B1"/>
    <w:rsid w:val="001D57CE"/>
    <w:rsid w:val="001D5C3F"/>
    <w:rsid w:val="001D5F48"/>
    <w:rsid w:val="001D6092"/>
    <w:rsid w:val="001D6727"/>
    <w:rsid w:val="001D6FE3"/>
    <w:rsid w:val="001D74E0"/>
    <w:rsid w:val="001D76A1"/>
    <w:rsid w:val="001D78EB"/>
    <w:rsid w:val="001E05CE"/>
    <w:rsid w:val="001E0720"/>
    <w:rsid w:val="001E0B19"/>
    <w:rsid w:val="001E0BDB"/>
    <w:rsid w:val="001E0CCB"/>
    <w:rsid w:val="001E0E47"/>
    <w:rsid w:val="001E0E9E"/>
    <w:rsid w:val="001E19EC"/>
    <w:rsid w:val="001E29D3"/>
    <w:rsid w:val="001E37B7"/>
    <w:rsid w:val="001E3841"/>
    <w:rsid w:val="001E393E"/>
    <w:rsid w:val="001E3A66"/>
    <w:rsid w:val="001E3B9C"/>
    <w:rsid w:val="001E4073"/>
    <w:rsid w:val="001E5060"/>
    <w:rsid w:val="001E513E"/>
    <w:rsid w:val="001E56AA"/>
    <w:rsid w:val="001E5913"/>
    <w:rsid w:val="001E6325"/>
    <w:rsid w:val="001E68CE"/>
    <w:rsid w:val="001E78BD"/>
    <w:rsid w:val="001E7960"/>
    <w:rsid w:val="001F007A"/>
    <w:rsid w:val="001F00EB"/>
    <w:rsid w:val="001F0DE2"/>
    <w:rsid w:val="001F1821"/>
    <w:rsid w:val="001F18E4"/>
    <w:rsid w:val="001F3932"/>
    <w:rsid w:val="001F3B75"/>
    <w:rsid w:val="001F3E05"/>
    <w:rsid w:val="001F3E08"/>
    <w:rsid w:val="001F40C5"/>
    <w:rsid w:val="001F4833"/>
    <w:rsid w:val="001F50EE"/>
    <w:rsid w:val="001F5893"/>
    <w:rsid w:val="001F58A0"/>
    <w:rsid w:val="001F58D3"/>
    <w:rsid w:val="001F64D9"/>
    <w:rsid w:val="001F6552"/>
    <w:rsid w:val="001F71C7"/>
    <w:rsid w:val="001F731B"/>
    <w:rsid w:val="001F74A3"/>
    <w:rsid w:val="001F761E"/>
    <w:rsid w:val="001F7E9C"/>
    <w:rsid w:val="002001C2"/>
    <w:rsid w:val="002003B2"/>
    <w:rsid w:val="002004DC"/>
    <w:rsid w:val="00200735"/>
    <w:rsid w:val="00200763"/>
    <w:rsid w:val="002007DE"/>
    <w:rsid w:val="00200C81"/>
    <w:rsid w:val="00201447"/>
    <w:rsid w:val="00201504"/>
    <w:rsid w:val="00201988"/>
    <w:rsid w:val="002019D2"/>
    <w:rsid w:val="00201F12"/>
    <w:rsid w:val="0020201D"/>
    <w:rsid w:val="00202568"/>
    <w:rsid w:val="0020266B"/>
    <w:rsid w:val="002026CF"/>
    <w:rsid w:val="002029DE"/>
    <w:rsid w:val="00203370"/>
    <w:rsid w:val="00203658"/>
    <w:rsid w:val="00203B70"/>
    <w:rsid w:val="002042C4"/>
    <w:rsid w:val="002044AA"/>
    <w:rsid w:val="002048B4"/>
    <w:rsid w:val="0020556C"/>
    <w:rsid w:val="0020658B"/>
    <w:rsid w:val="002068F8"/>
    <w:rsid w:val="0020696B"/>
    <w:rsid w:val="00206BF8"/>
    <w:rsid w:val="0020711B"/>
    <w:rsid w:val="0020712D"/>
    <w:rsid w:val="0020762A"/>
    <w:rsid w:val="00207A1F"/>
    <w:rsid w:val="00207C5C"/>
    <w:rsid w:val="00207F0B"/>
    <w:rsid w:val="00210091"/>
    <w:rsid w:val="002100D4"/>
    <w:rsid w:val="00210826"/>
    <w:rsid w:val="00210E90"/>
    <w:rsid w:val="00210F5F"/>
    <w:rsid w:val="0021172F"/>
    <w:rsid w:val="002118F4"/>
    <w:rsid w:val="00211A67"/>
    <w:rsid w:val="002121ED"/>
    <w:rsid w:val="002123D8"/>
    <w:rsid w:val="002129D3"/>
    <w:rsid w:val="00212A27"/>
    <w:rsid w:val="0021328D"/>
    <w:rsid w:val="002136D0"/>
    <w:rsid w:val="00213E07"/>
    <w:rsid w:val="00214205"/>
    <w:rsid w:val="00214732"/>
    <w:rsid w:val="00215126"/>
    <w:rsid w:val="00215E18"/>
    <w:rsid w:val="00216465"/>
    <w:rsid w:val="00216520"/>
    <w:rsid w:val="002166C8"/>
    <w:rsid w:val="002171C2"/>
    <w:rsid w:val="00217CE4"/>
    <w:rsid w:val="00217E8A"/>
    <w:rsid w:val="00220208"/>
    <w:rsid w:val="00220B59"/>
    <w:rsid w:val="0022114B"/>
    <w:rsid w:val="002217D3"/>
    <w:rsid w:val="00221B93"/>
    <w:rsid w:val="00221C4F"/>
    <w:rsid w:val="00221E03"/>
    <w:rsid w:val="00221ED6"/>
    <w:rsid w:val="00221FC5"/>
    <w:rsid w:val="0022206A"/>
    <w:rsid w:val="002220D3"/>
    <w:rsid w:val="00223278"/>
    <w:rsid w:val="0022367F"/>
    <w:rsid w:val="00223B85"/>
    <w:rsid w:val="0022424F"/>
    <w:rsid w:val="0022437D"/>
    <w:rsid w:val="00224968"/>
    <w:rsid w:val="00225C8F"/>
    <w:rsid w:val="00225CBB"/>
    <w:rsid w:val="00225FC1"/>
    <w:rsid w:val="002262A1"/>
    <w:rsid w:val="00226470"/>
    <w:rsid w:val="002269B5"/>
    <w:rsid w:val="00226FB3"/>
    <w:rsid w:val="00227676"/>
    <w:rsid w:val="00227F00"/>
    <w:rsid w:val="002301BF"/>
    <w:rsid w:val="0023073A"/>
    <w:rsid w:val="0023090A"/>
    <w:rsid w:val="00230BFB"/>
    <w:rsid w:val="00230DF7"/>
    <w:rsid w:val="00230ED2"/>
    <w:rsid w:val="00232157"/>
    <w:rsid w:val="002323DA"/>
    <w:rsid w:val="002329B9"/>
    <w:rsid w:val="002339BA"/>
    <w:rsid w:val="0023431D"/>
    <w:rsid w:val="002345BA"/>
    <w:rsid w:val="002345E4"/>
    <w:rsid w:val="00234A64"/>
    <w:rsid w:val="00234C63"/>
    <w:rsid w:val="00235B17"/>
    <w:rsid w:val="0023664B"/>
    <w:rsid w:val="002367AA"/>
    <w:rsid w:val="00236AB2"/>
    <w:rsid w:val="00237BDD"/>
    <w:rsid w:val="00240590"/>
    <w:rsid w:val="002405C4"/>
    <w:rsid w:val="00240ACA"/>
    <w:rsid w:val="00240C9B"/>
    <w:rsid w:val="00240CCF"/>
    <w:rsid w:val="00240E56"/>
    <w:rsid w:val="002410D3"/>
    <w:rsid w:val="0024222D"/>
    <w:rsid w:val="0024277C"/>
    <w:rsid w:val="002429AC"/>
    <w:rsid w:val="00242BFB"/>
    <w:rsid w:val="00242C09"/>
    <w:rsid w:val="0024366E"/>
    <w:rsid w:val="0024379B"/>
    <w:rsid w:val="00243DCF"/>
    <w:rsid w:val="00243DDD"/>
    <w:rsid w:val="00244382"/>
    <w:rsid w:val="00244623"/>
    <w:rsid w:val="002451F6"/>
    <w:rsid w:val="00245B45"/>
    <w:rsid w:val="00245E79"/>
    <w:rsid w:val="00245FFE"/>
    <w:rsid w:val="00246085"/>
    <w:rsid w:val="002469C1"/>
    <w:rsid w:val="00246A2D"/>
    <w:rsid w:val="00246EBA"/>
    <w:rsid w:val="002470B8"/>
    <w:rsid w:val="00247369"/>
    <w:rsid w:val="002475D9"/>
    <w:rsid w:val="0024763B"/>
    <w:rsid w:val="00247665"/>
    <w:rsid w:val="0024795B"/>
    <w:rsid w:val="00247D2C"/>
    <w:rsid w:val="00247DA3"/>
    <w:rsid w:val="00247E43"/>
    <w:rsid w:val="00247F53"/>
    <w:rsid w:val="002500EF"/>
    <w:rsid w:val="00250678"/>
    <w:rsid w:val="0025097B"/>
    <w:rsid w:val="002509D8"/>
    <w:rsid w:val="00250D14"/>
    <w:rsid w:val="00250E1E"/>
    <w:rsid w:val="00250E9A"/>
    <w:rsid w:val="00251295"/>
    <w:rsid w:val="0025133E"/>
    <w:rsid w:val="002514B6"/>
    <w:rsid w:val="002517A2"/>
    <w:rsid w:val="0025271C"/>
    <w:rsid w:val="00252896"/>
    <w:rsid w:val="00252904"/>
    <w:rsid w:val="00252A33"/>
    <w:rsid w:val="00252C84"/>
    <w:rsid w:val="002538F6"/>
    <w:rsid w:val="00253BE5"/>
    <w:rsid w:val="002543FC"/>
    <w:rsid w:val="00254B08"/>
    <w:rsid w:val="00255337"/>
    <w:rsid w:val="00255351"/>
    <w:rsid w:val="002555A4"/>
    <w:rsid w:val="00256043"/>
    <w:rsid w:val="002566F6"/>
    <w:rsid w:val="002567C5"/>
    <w:rsid w:val="00256F8D"/>
    <w:rsid w:val="0026069F"/>
    <w:rsid w:val="0026147B"/>
    <w:rsid w:val="00261C07"/>
    <w:rsid w:val="0026208D"/>
    <w:rsid w:val="00262165"/>
    <w:rsid w:val="00262181"/>
    <w:rsid w:val="002624D1"/>
    <w:rsid w:val="00262CD3"/>
    <w:rsid w:val="00263235"/>
    <w:rsid w:val="00263432"/>
    <w:rsid w:val="002639A0"/>
    <w:rsid w:val="002640A3"/>
    <w:rsid w:val="00264291"/>
    <w:rsid w:val="0026433D"/>
    <w:rsid w:val="00264A1E"/>
    <w:rsid w:val="002650BD"/>
    <w:rsid w:val="00265331"/>
    <w:rsid w:val="00265773"/>
    <w:rsid w:val="00265A3A"/>
    <w:rsid w:val="00265E25"/>
    <w:rsid w:val="00266026"/>
    <w:rsid w:val="002665E4"/>
    <w:rsid w:val="002667A5"/>
    <w:rsid w:val="00266E96"/>
    <w:rsid w:val="0026719E"/>
    <w:rsid w:val="0026779B"/>
    <w:rsid w:val="00267C2E"/>
    <w:rsid w:val="00267D0B"/>
    <w:rsid w:val="00267D8F"/>
    <w:rsid w:val="00270255"/>
    <w:rsid w:val="00270490"/>
    <w:rsid w:val="0027073C"/>
    <w:rsid w:val="00270A71"/>
    <w:rsid w:val="00272196"/>
    <w:rsid w:val="00272390"/>
    <w:rsid w:val="00272874"/>
    <w:rsid w:val="00272BCA"/>
    <w:rsid w:val="00272BDC"/>
    <w:rsid w:val="0027365F"/>
    <w:rsid w:val="002737B5"/>
    <w:rsid w:val="00273CC4"/>
    <w:rsid w:val="00274642"/>
    <w:rsid w:val="00274DD5"/>
    <w:rsid w:val="00274E51"/>
    <w:rsid w:val="00274F2F"/>
    <w:rsid w:val="002757EC"/>
    <w:rsid w:val="0027581E"/>
    <w:rsid w:val="00275CBE"/>
    <w:rsid w:val="00275F17"/>
    <w:rsid w:val="00275F51"/>
    <w:rsid w:val="002760A0"/>
    <w:rsid w:val="00276436"/>
    <w:rsid w:val="00276EDE"/>
    <w:rsid w:val="002776A8"/>
    <w:rsid w:val="0027770B"/>
    <w:rsid w:val="0028004A"/>
    <w:rsid w:val="00280973"/>
    <w:rsid w:val="00280BF3"/>
    <w:rsid w:val="00281903"/>
    <w:rsid w:val="00281AEB"/>
    <w:rsid w:val="00281B88"/>
    <w:rsid w:val="00281D8E"/>
    <w:rsid w:val="00281E5A"/>
    <w:rsid w:val="002822B6"/>
    <w:rsid w:val="002822E7"/>
    <w:rsid w:val="00282613"/>
    <w:rsid w:val="0028278B"/>
    <w:rsid w:val="00282EE9"/>
    <w:rsid w:val="002832FE"/>
    <w:rsid w:val="00283737"/>
    <w:rsid w:val="00283BC5"/>
    <w:rsid w:val="00283C52"/>
    <w:rsid w:val="00283E3F"/>
    <w:rsid w:val="00284A1D"/>
    <w:rsid w:val="00284A7A"/>
    <w:rsid w:val="00284EB6"/>
    <w:rsid w:val="0028552A"/>
    <w:rsid w:val="002855AB"/>
    <w:rsid w:val="0028588E"/>
    <w:rsid w:val="002858BC"/>
    <w:rsid w:val="002859F5"/>
    <w:rsid w:val="00285E58"/>
    <w:rsid w:val="00285F0E"/>
    <w:rsid w:val="00285F72"/>
    <w:rsid w:val="00286541"/>
    <w:rsid w:val="00286569"/>
    <w:rsid w:val="00286A07"/>
    <w:rsid w:val="002878D5"/>
    <w:rsid w:val="00287D0A"/>
    <w:rsid w:val="00287D3B"/>
    <w:rsid w:val="00290075"/>
    <w:rsid w:val="002901A9"/>
    <w:rsid w:val="00290224"/>
    <w:rsid w:val="00290332"/>
    <w:rsid w:val="00291123"/>
    <w:rsid w:val="00291E54"/>
    <w:rsid w:val="00291EEE"/>
    <w:rsid w:val="00292107"/>
    <w:rsid w:val="002922EF"/>
    <w:rsid w:val="00292399"/>
    <w:rsid w:val="002924CE"/>
    <w:rsid w:val="00292DC3"/>
    <w:rsid w:val="00292E5E"/>
    <w:rsid w:val="00292F8A"/>
    <w:rsid w:val="00292FBF"/>
    <w:rsid w:val="002932CC"/>
    <w:rsid w:val="002938C9"/>
    <w:rsid w:val="002938DE"/>
    <w:rsid w:val="002938E4"/>
    <w:rsid w:val="002948FE"/>
    <w:rsid w:val="002949FA"/>
    <w:rsid w:val="00294C5D"/>
    <w:rsid w:val="00294DBE"/>
    <w:rsid w:val="0029517D"/>
    <w:rsid w:val="00295234"/>
    <w:rsid w:val="00295628"/>
    <w:rsid w:val="00295B5C"/>
    <w:rsid w:val="00295D6E"/>
    <w:rsid w:val="00296447"/>
    <w:rsid w:val="00296C51"/>
    <w:rsid w:val="0029778A"/>
    <w:rsid w:val="002977FE"/>
    <w:rsid w:val="002A009C"/>
    <w:rsid w:val="002A00A9"/>
    <w:rsid w:val="002A00D6"/>
    <w:rsid w:val="002A01FC"/>
    <w:rsid w:val="002A036D"/>
    <w:rsid w:val="002A05D9"/>
    <w:rsid w:val="002A0B40"/>
    <w:rsid w:val="002A0BE6"/>
    <w:rsid w:val="002A0D09"/>
    <w:rsid w:val="002A0E2E"/>
    <w:rsid w:val="002A11CB"/>
    <w:rsid w:val="002A15FE"/>
    <w:rsid w:val="002A1ABC"/>
    <w:rsid w:val="002A1C09"/>
    <w:rsid w:val="002A1D30"/>
    <w:rsid w:val="002A1E56"/>
    <w:rsid w:val="002A2092"/>
    <w:rsid w:val="002A23D8"/>
    <w:rsid w:val="002A23F0"/>
    <w:rsid w:val="002A298F"/>
    <w:rsid w:val="002A3756"/>
    <w:rsid w:val="002A3DDF"/>
    <w:rsid w:val="002A4286"/>
    <w:rsid w:val="002A4750"/>
    <w:rsid w:val="002A4D49"/>
    <w:rsid w:val="002A504E"/>
    <w:rsid w:val="002A5C39"/>
    <w:rsid w:val="002A6182"/>
    <w:rsid w:val="002A691F"/>
    <w:rsid w:val="002A6A50"/>
    <w:rsid w:val="002A6AB4"/>
    <w:rsid w:val="002A6AC0"/>
    <w:rsid w:val="002A708C"/>
    <w:rsid w:val="002A7AAA"/>
    <w:rsid w:val="002A7C10"/>
    <w:rsid w:val="002B0620"/>
    <w:rsid w:val="002B0A81"/>
    <w:rsid w:val="002B10D5"/>
    <w:rsid w:val="002B11CB"/>
    <w:rsid w:val="002B15C4"/>
    <w:rsid w:val="002B187E"/>
    <w:rsid w:val="002B1A48"/>
    <w:rsid w:val="002B1B94"/>
    <w:rsid w:val="002B1BCD"/>
    <w:rsid w:val="002B1C32"/>
    <w:rsid w:val="002B213E"/>
    <w:rsid w:val="002B2148"/>
    <w:rsid w:val="002B233B"/>
    <w:rsid w:val="002B2EF5"/>
    <w:rsid w:val="002B2F79"/>
    <w:rsid w:val="002B3119"/>
    <w:rsid w:val="002B3583"/>
    <w:rsid w:val="002B3745"/>
    <w:rsid w:val="002B3A9F"/>
    <w:rsid w:val="002B3D35"/>
    <w:rsid w:val="002B4183"/>
    <w:rsid w:val="002B41A9"/>
    <w:rsid w:val="002B4B80"/>
    <w:rsid w:val="002B53BB"/>
    <w:rsid w:val="002B544D"/>
    <w:rsid w:val="002B5ED1"/>
    <w:rsid w:val="002B6113"/>
    <w:rsid w:val="002B61C9"/>
    <w:rsid w:val="002B6505"/>
    <w:rsid w:val="002B6C36"/>
    <w:rsid w:val="002B6FC3"/>
    <w:rsid w:val="002B7713"/>
    <w:rsid w:val="002C03C5"/>
    <w:rsid w:val="002C060A"/>
    <w:rsid w:val="002C0667"/>
    <w:rsid w:val="002C08D0"/>
    <w:rsid w:val="002C152C"/>
    <w:rsid w:val="002C161D"/>
    <w:rsid w:val="002C17BC"/>
    <w:rsid w:val="002C2303"/>
    <w:rsid w:val="002C298D"/>
    <w:rsid w:val="002C2A91"/>
    <w:rsid w:val="002C2B4B"/>
    <w:rsid w:val="002C2CA3"/>
    <w:rsid w:val="002C2CF7"/>
    <w:rsid w:val="002C2EA9"/>
    <w:rsid w:val="002C3A83"/>
    <w:rsid w:val="002C41F4"/>
    <w:rsid w:val="002C4956"/>
    <w:rsid w:val="002C553F"/>
    <w:rsid w:val="002C58AC"/>
    <w:rsid w:val="002C6A11"/>
    <w:rsid w:val="002C71A4"/>
    <w:rsid w:val="002C71B9"/>
    <w:rsid w:val="002C72F5"/>
    <w:rsid w:val="002C7597"/>
    <w:rsid w:val="002C78B2"/>
    <w:rsid w:val="002D0197"/>
    <w:rsid w:val="002D09F3"/>
    <w:rsid w:val="002D102A"/>
    <w:rsid w:val="002D1789"/>
    <w:rsid w:val="002D1A71"/>
    <w:rsid w:val="002D1D65"/>
    <w:rsid w:val="002D1E2F"/>
    <w:rsid w:val="002D27FD"/>
    <w:rsid w:val="002D2D87"/>
    <w:rsid w:val="002D381B"/>
    <w:rsid w:val="002D3982"/>
    <w:rsid w:val="002D39DA"/>
    <w:rsid w:val="002D41B7"/>
    <w:rsid w:val="002D441D"/>
    <w:rsid w:val="002D4996"/>
    <w:rsid w:val="002D5451"/>
    <w:rsid w:val="002D5863"/>
    <w:rsid w:val="002D5B87"/>
    <w:rsid w:val="002D61A0"/>
    <w:rsid w:val="002D630A"/>
    <w:rsid w:val="002D64A5"/>
    <w:rsid w:val="002D653D"/>
    <w:rsid w:val="002D6578"/>
    <w:rsid w:val="002D6A0D"/>
    <w:rsid w:val="002D6A25"/>
    <w:rsid w:val="002D6D3D"/>
    <w:rsid w:val="002D6D88"/>
    <w:rsid w:val="002D6E03"/>
    <w:rsid w:val="002D6F4B"/>
    <w:rsid w:val="002D6FE4"/>
    <w:rsid w:val="002D7105"/>
    <w:rsid w:val="002D7305"/>
    <w:rsid w:val="002D7611"/>
    <w:rsid w:val="002D770A"/>
    <w:rsid w:val="002D7ADC"/>
    <w:rsid w:val="002D7BF7"/>
    <w:rsid w:val="002D7D8B"/>
    <w:rsid w:val="002E0164"/>
    <w:rsid w:val="002E0526"/>
    <w:rsid w:val="002E0872"/>
    <w:rsid w:val="002E0ABB"/>
    <w:rsid w:val="002E16C6"/>
    <w:rsid w:val="002E1740"/>
    <w:rsid w:val="002E1928"/>
    <w:rsid w:val="002E1AB3"/>
    <w:rsid w:val="002E1F86"/>
    <w:rsid w:val="002E2443"/>
    <w:rsid w:val="002E2F94"/>
    <w:rsid w:val="002E3972"/>
    <w:rsid w:val="002E3D1B"/>
    <w:rsid w:val="002E413E"/>
    <w:rsid w:val="002E43C2"/>
    <w:rsid w:val="002E4EF5"/>
    <w:rsid w:val="002E58B2"/>
    <w:rsid w:val="002E5AF8"/>
    <w:rsid w:val="002E6283"/>
    <w:rsid w:val="002E6294"/>
    <w:rsid w:val="002E6506"/>
    <w:rsid w:val="002E6533"/>
    <w:rsid w:val="002E6592"/>
    <w:rsid w:val="002E66D1"/>
    <w:rsid w:val="002E6C5E"/>
    <w:rsid w:val="002E6DD1"/>
    <w:rsid w:val="002E70FD"/>
    <w:rsid w:val="002E71F1"/>
    <w:rsid w:val="002E7219"/>
    <w:rsid w:val="002E797F"/>
    <w:rsid w:val="002F000E"/>
    <w:rsid w:val="002F055F"/>
    <w:rsid w:val="002F070B"/>
    <w:rsid w:val="002F089D"/>
    <w:rsid w:val="002F092A"/>
    <w:rsid w:val="002F1015"/>
    <w:rsid w:val="002F15D8"/>
    <w:rsid w:val="002F16EC"/>
    <w:rsid w:val="002F221F"/>
    <w:rsid w:val="002F29AA"/>
    <w:rsid w:val="002F29DF"/>
    <w:rsid w:val="002F3497"/>
    <w:rsid w:val="002F3795"/>
    <w:rsid w:val="002F3D29"/>
    <w:rsid w:val="002F4000"/>
    <w:rsid w:val="002F54CC"/>
    <w:rsid w:val="002F54D1"/>
    <w:rsid w:val="002F5635"/>
    <w:rsid w:val="002F5998"/>
    <w:rsid w:val="002F5A26"/>
    <w:rsid w:val="002F5B68"/>
    <w:rsid w:val="002F6190"/>
    <w:rsid w:val="002F6AA9"/>
    <w:rsid w:val="002F6E89"/>
    <w:rsid w:val="00300323"/>
    <w:rsid w:val="00300417"/>
    <w:rsid w:val="0030059B"/>
    <w:rsid w:val="00300B8D"/>
    <w:rsid w:val="00300F26"/>
    <w:rsid w:val="00301558"/>
    <w:rsid w:val="00301B75"/>
    <w:rsid w:val="003024BF"/>
    <w:rsid w:val="003026FF"/>
    <w:rsid w:val="00302E99"/>
    <w:rsid w:val="00303687"/>
    <w:rsid w:val="00303732"/>
    <w:rsid w:val="00303BA2"/>
    <w:rsid w:val="00303C26"/>
    <w:rsid w:val="00303E1E"/>
    <w:rsid w:val="0030411D"/>
    <w:rsid w:val="0030491E"/>
    <w:rsid w:val="00304FDF"/>
    <w:rsid w:val="00304FE4"/>
    <w:rsid w:val="0030503D"/>
    <w:rsid w:val="00305445"/>
    <w:rsid w:val="0030639C"/>
    <w:rsid w:val="00306FBC"/>
    <w:rsid w:val="00307610"/>
    <w:rsid w:val="003079C4"/>
    <w:rsid w:val="00307ADC"/>
    <w:rsid w:val="00307B57"/>
    <w:rsid w:val="00311FFD"/>
    <w:rsid w:val="00312250"/>
    <w:rsid w:val="00312ACE"/>
    <w:rsid w:val="00312D33"/>
    <w:rsid w:val="00312F10"/>
    <w:rsid w:val="00313A04"/>
    <w:rsid w:val="00313A7D"/>
    <w:rsid w:val="00313F78"/>
    <w:rsid w:val="003142E0"/>
    <w:rsid w:val="00314721"/>
    <w:rsid w:val="003147DA"/>
    <w:rsid w:val="00314EB2"/>
    <w:rsid w:val="00315326"/>
    <w:rsid w:val="0031573C"/>
    <w:rsid w:val="003159A5"/>
    <w:rsid w:val="00315DB9"/>
    <w:rsid w:val="00316362"/>
    <w:rsid w:val="00317690"/>
    <w:rsid w:val="003178FC"/>
    <w:rsid w:val="00317DC0"/>
    <w:rsid w:val="00317F75"/>
    <w:rsid w:val="00317F94"/>
    <w:rsid w:val="00320350"/>
    <w:rsid w:val="00320674"/>
    <w:rsid w:val="00320E39"/>
    <w:rsid w:val="0032130B"/>
    <w:rsid w:val="0032177D"/>
    <w:rsid w:val="00321CC7"/>
    <w:rsid w:val="00322117"/>
    <w:rsid w:val="0032271C"/>
    <w:rsid w:val="00322D76"/>
    <w:rsid w:val="00323077"/>
    <w:rsid w:val="003232DB"/>
    <w:rsid w:val="00323731"/>
    <w:rsid w:val="003237C3"/>
    <w:rsid w:val="003239B7"/>
    <w:rsid w:val="00323CE6"/>
    <w:rsid w:val="00323FB4"/>
    <w:rsid w:val="003247AB"/>
    <w:rsid w:val="0032495F"/>
    <w:rsid w:val="00324A3E"/>
    <w:rsid w:val="00325C7C"/>
    <w:rsid w:val="00325D26"/>
    <w:rsid w:val="00325DED"/>
    <w:rsid w:val="00326D5D"/>
    <w:rsid w:val="00326DA2"/>
    <w:rsid w:val="00327136"/>
    <w:rsid w:val="003277D1"/>
    <w:rsid w:val="00330050"/>
    <w:rsid w:val="00330103"/>
    <w:rsid w:val="003306E5"/>
    <w:rsid w:val="003307DD"/>
    <w:rsid w:val="0033115A"/>
    <w:rsid w:val="0033254B"/>
    <w:rsid w:val="00332622"/>
    <w:rsid w:val="00332670"/>
    <w:rsid w:val="00332F1B"/>
    <w:rsid w:val="003338AF"/>
    <w:rsid w:val="003339C8"/>
    <w:rsid w:val="00333D13"/>
    <w:rsid w:val="00333EAB"/>
    <w:rsid w:val="003343C2"/>
    <w:rsid w:val="00334840"/>
    <w:rsid w:val="00334DFD"/>
    <w:rsid w:val="0033517E"/>
    <w:rsid w:val="00335189"/>
    <w:rsid w:val="00335583"/>
    <w:rsid w:val="00335F72"/>
    <w:rsid w:val="003364A6"/>
    <w:rsid w:val="00336A78"/>
    <w:rsid w:val="00336ED7"/>
    <w:rsid w:val="00336F9E"/>
    <w:rsid w:val="0033728E"/>
    <w:rsid w:val="00337EB4"/>
    <w:rsid w:val="00340251"/>
    <w:rsid w:val="00340488"/>
    <w:rsid w:val="003408BE"/>
    <w:rsid w:val="00340B2F"/>
    <w:rsid w:val="00341A68"/>
    <w:rsid w:val="00341E54"/>
    <w:rsid w:val="00341FD1"/>
    <w:rsid w:val="003421BB"/>
    <w:rsid w:val="00342BA6"/>
    <w:rsid w:val="00342BBB"/>
    <w:rsid w:val="00342C75"/>
    <w:rsid w:val="00342FD8"/>
    <w:rsid w:val="0034309C"/>
    <w:rsid w:val="00343743"/>
    <w:rsid w:val="0034388F"/>
    <w:rsid w:val="00343D9E"/>
    <w:rsid w:val="003442A5"/>
    <w:rsid w:val="0034537A"/>
    <w:rsid w:val="00345595"/>
    <w:rsid w:val="003457AB"/>
    <w:rsid w:val="00345958"/>
    <w:rsid w:val="00346446"/>
    <w:rsid w:val="0034673F"/>
    <w:rsid w:val="00346B9F"/>
    <w:rsid w:val="00346D1A"/>
    <w:rsid w:val="00347031"/>
    <w:rsid w:val="003470FC"/>
    <w:rsid w:val="00347433"/>
    <w:rsid w:val="0034761C"/>
    <w:rsid w:val="003476EC"/>
    <w:rsid w:val="00347DA7"/>
    <w:rsid w:val="00347E85"/>
    <w:rsid w:val="003500C0"/>
    <w:rsid w:val="0035068C"/>
    <w:rsid w:val="00350776"/>
    <w:rsid w:val="00350AC4"/>
    <w:rsid w:val="00350BBC"/>
    <w:rsid w:val="003510A8"/>
    <w:rsid w:val="00351CAF"/>
    <w:rsid w:val="00352B04"/>
    <w:rsid w:val="00352E84"/>
    <w:rsid w:val="00353023"/>
    <w:rsid w:val="00353429"/>
    <w:rsid w:val="00354254"/>
    <w:rsid w:val="0035479B"/>
    <w:rsid w:val="003548B6"/>
    <w:rsid w:val="00354E69"/>
    <w:rsid w:val="00355024"/>
    <w:rsid w:val="003555F5"/>
    <w:rsid w:val="003556CC"/>
    <w:rsid w:val="00355718"/>
    <w:rsid w:val="003557AA"/>
    <w:rsid w:val="003561F9"/>
    <w:rsid w:val="00356721"/>
    <w:rsid w:val="00356C3C"/>
    <w:rsid w:val="00356CE4"/>
    <w:rsid w:val="00357090"/>
    <w:rsid w:val="0035733F"/>
    <w:rsid w:val="003577EB"/>
    <w:rsid w:val="00357DC9"/>
    <w:rsid w:val="003603EC"/>
    <w:rsid w:val="003604B5"/>
    <w:rsid w:val="00360581"/>
    <w:rsid w:val="003609E4"/>
    <w:rsid w:val="00360FF4"/>
    <w:rsid w:val="00361451"/>
    <w:rsid w:val="00361F18"/>
    <w:rsid w:val="00362043"/>
    <w:rsid w:val="003622E8"/>
    <w:rsid w:val="0036268A"/>
    <w:rsid w:val="00363CE1"/>
    <w:rsid w:val="003641FF"/>
    <w:rsid w:val="00364402"/>
    <w:rsid w:val="00364474"/>
    <w:rsid w:val="0036465C"/>
    <w:rsid w:val="003658F7"/>
    <w:rsid w:val="00365965"/>
    <w:rsid w:val="00365A42"/>
    <w:rsid w:val="003665D3"/>
    <w:rsid w:val="0036692A"/>
    <w:rsid w:val="0036699C"/>
    <w:rsid w:val="00367DF3"/>
    <w:rsid w:val="003710CA"/>
    <w:rsid w:val="00371371"/>
    <w:rsid w:val="0037159F"/>
    <w:rsid w:val="003715B1"/>
    <w:rsid w:val="00371718"/>
    <w:rsid w:val="00371A27"/>
    <w:rsid w:val="00371AED"/>
    <w:rsid w:val="00371D35"/>
    <w:rsid w:val="00371EA4"/>
    <w:rsid w:val="00372361"/>
    <w:rsid w:val="003724E8"/>
    <w:rsid w:val="003728E1"/>
    <w:rsid w:val="00372A57"/>
    <w:rsid w:val="00372A96"/>
    <w:rsid w:val="00372E05"/>
    <w:rsid w:val="00373027"/>
    <w:rsid w:val="00373EBD"/>
    <w:rsid w:val="003740E0"/>
    <w:rsid w:val="003752A0"/>
    <w:rsid w:val="00375592"/>
    <w:rsid w:val="003758D3"/>
    <w:rsid w:val="00375E86"/>
    <w:rsid w:val="00375F70"/>
    <w:rsid w:val="00376010"/>
    <w:rsid w:val="003760A5"/>
    <w:rsid w:val="0037639C"/>
    <w:rsid w:val="0037641F"/>
    <w:rsid w:val="00376531"/>
    <w:rsid w:val="0037676B"/>
    <w:rsid w:val="00376799"/>
    <w:rsid w:val="003768A8"/>
    <w:rsid w:val="003768EC"/>
    <w:rsid w:val="00376BEA"/>
    <w:rsid w:val="00376E44"/>
    <w:rsid w:val="003775A6"/>
    <w:rsid w:val="00377E85"/>
    <w:rsid w:val="00380103"/>
    <w:rsid w:val="003801FC"/>
    <w:rsid w:val="00380420"/>
    <w:rsid w:val="00380542"/>
    <w:rsid w:val="0038084E"/>
    <w:rsid w:val="00380A50"/>
    <w:rsid w:val="0038123E"/>
    <w:rsid w:val="00381317"/>
    <w:rsid w:val="00381754"/>
    <w:rsid w:val="00381C46"/>
    <w:rsid w:val="00381F07"/>
    <w:rsid w:val="00382379"/>
    <w:rsid w:val="00383755"/>
    <w:rsid w:val="00383807"/>
    <w:rsid w:val="00383AB7"/>
    <w:rsid w:val="00383B47"/>
    <w:rsid w:val="00383DDF"/>
    <w:rsid w:val="00383F04"/>
    <w:rsid w:val="00383F96"/>
    <w:rsid w:val="00384236"/>
    <w:rsid w:val="003849DC"/>
    <w:rsid w:val="003857EA"/>
    <w:rsid w:val="0038595A"/>
    <w:rsid w:val="00385D18"/>
    <w:rsid w:val="00386057"/>
    <w:rsid w:val="0038631B"/>
    <w:rsid w:val="00386CC9"/>
    <w:rsid w:val="0038759D"/>
    <w:rsid w:val="00387B3F"/>
    <w:rsid w:val="00387ECB"/>
    <w:rsid w:val="00390067"/>
    <w:rsid w:val="00391195"/>
    <w:rsid w:val="0039157F"/>
    <w:rsid w:val="00391632"/>
    <w:rsid w:val="00391769"/>
    <w:rsid w:val="00391BD2"/>
    <w:rsid w:val="00392908"/>
    <w:rsid w:val="00392A06"/>
    <w:rsid w:val="00392ABF"/>
    <w:rsid w:val="00392BB1"/>
    <w:rsid w:val="00392D7B"/>
    <w:rsid w:val="00392DA0"/>
    <w:rsid w:val="00392EF7"/>
    <w:rsid w:val="00392FA9"/>
    <w:rsid w:val="003934B4"/>
    <w:rsid w:val="00393D0E"/>
    <w:rsid w:val="00393DE8"/>
    <w:rsid w:val="00393ED0"/>
    <w:rsid w:val="0039422A"/>
    <w:rsid w:val="00394975"/>
    <w:rsid w:val="003949A5"/>
    <w:rsid w:val="003949F2"/>
    <w:rsid w:val="00394A5C"/>
    <w:rsid w:val="003955E5"/>
    <w:rsid w:val="003956A6"/>
    <w:rsid w:val="0039570C"/>
    <w:rsid w:val="00395BFF"/>
    <w:rsid w:val="00395E33"/>
    <w:rsid w:val="003968CE"/>
    <w:rsid w:val="00396AD1"/>
    <w:rsid w:val="00397647"/>
    <w:rsid w:val="003976CE"/>
    <w:rsid w:val="003977F9"/>
    <w:rsid w:val="00397B59"/>
    <w:rsid w:val="003A0EDD"/>
    <w:rsid w:val="003A1E08"/>
    <w:rsid w:val="003A31A8"/>
    <w:rsid w:val="003A4CD3"/>
    <w:rsid w:val="003A53E3"/>
    <w:rsid w:val="003A56CA"/>
    <w:rsid w:val="003A571A"/>
    <w:rsid w:val="003A5F1A"/>
    <w:rsid w:val="003A6102"/>
    <w:rsid w:val="003A631C"/>
    <w:rsid w:val="003A6350"/>
    <w:rsid w:val="003A6535"/>
    <w:rsid w:val="003A66DF"/>
    <w:rsid w:val="003A6FB7"/>
    <w:rsid w:val="003A7237"/>
    <w:rsid w:val="003A778B"/>
    <w:rsid w:val="003A7868"/>
    <w:rsid w:val="003A788D"/>
    <w:rsid w:val="003A7CAD"/>
    <w:rsid w:val="003A7E8D"/>
    <w:rsid w:val="003B08FE"/>
    <w:rsid w:val="003B0D22"/>
    <w:rsid w:val="003B0DAE"/>
    <w:rsid w:val="003B0E7F"/>
    <w:rsid w:val="003B176A"/>
    <w:rsid w:val="003B1A32"/>
    <w:rsid w:val="003B1B5D"/>
    <w:rsid w:val="003B20F1"/>
    <w:rsid w:val="003B264C"/>
    <w:rsid w:val="003B2849"/>
    <w:rsid w:val="003B2B5F"/>
    <w:rsid w:val="003B2E75"/>
    <w:rsid w:val="003B4026"/>
    <w:rsid w:val="003B43E3"/>
    <w:rsid w:val="003B49B5"/>
    <w:rsid w:val="003B5066"/>
    <w:rsid w:val="003B50D3"/>
    <w:rsid w:val="003B54AE"/>
    <w:rsid w:val="003B5581"/>
    <w:rsid w:val="003B5BA5"/>
    <w:rsid w:val="003B5C1D"/>
    <w:rsid w:val="003B60AE"/>
    <w:rsid w:val="003B6125"/>
    <w:rsid w:val="003B6426"/>
    <w:rsid w:val="003B6534"/>
    <w:rsid w:val="003B6A72"/>
    <w:rsid w:val="003B7671"/>
    <w:rsid w:val="003B7836"/>
    <w:rsid w:val="003B7BD2"/>
    <w:rsid w:val="003C02C8"/>
    <w:rsid w:val="003C038B"/>
    <w:rsid w:val="003C047F"/>
    <w:rsid w:val="003C0A59"/>
    <w:rsid w:val="003C110D"/>
    <w:rsid w:val="003C139B"/>
    <w:rsid w:val="003C17D3"/>
    <w:rsid w:val="003C1A52"/>
    <w:rsid w:val="003C2130"/>
    <w:rsid w:val="003C2261"/>
    <w:rsid w:val="003C23AC"/>
    <w:rsid w:val="003C23E5"/>
    <w:rsid w:val="003C26BB"/>
    <w:rsid w:val="003C274E"/>
    <w:rsid w:val="003C2905"/>
    <w:rsid w:val="003C2A60"/>
    <w:rsid w:val="003C316A"/>
    <w:rsid w:val="003C31CA"/>
    <w:rsid w:val="003C3843"/>
    <w:rsid w:val="003C3FDD"/>
    <w:rsid w:val="003C4521"/>
    <w:rsid w:val="003C4909"/>
    <w:rsid w:val="003C515F"/>
    <w:rsid w:val="003C580D"/>
    <w:rsid w:val="003C582E"/>
    <w:rsid w:val="003C58FF"/>
    <w:rsid w:val="003C598C"/>
    <w:rsid w:val="003C5B1B"/>
    <w:rsid w:val="003C5D14"/>
    <w:rsid w:val="003C5FF5"/>
    <w:rsid w:val="003C73B3"/>
    <w:rsid w:val="003D0A84"/>
    <w:rsid w:val="003D0D0A"/>
    <w:rsid w:val="003D11D8"/>
    <w:rsid w:val="003D14F7"/>
    <w:rsid w:val="003D1A64"/>
    <w:rsid w:val="003D23CE"/>
    <w:rsid w:val="003D27CE"/>
    <w:rsid w:val="003D2FAB"/>
    <w:rsid w:val="003D31BF"/>
    <w:rsid w:val="003D375B"/>
    <w:rsid w:val="003D39E5"/>
    <w:rsid w:val="003D3C27"/>
    <w:rsid w:val="003D41DF"/>
    <w:rsid w:val="003D4753"/>
    <w:rsid w:val="003D51C3"/>
    <w:rsid w:val="003D5269"/>
    <w:rsid w:val="003D52E9"/>
    <w:rsid w:val="003D53FF"/>
    <w:rsid w:val="003D58F8"/>
    <w:rsid w:val="003D5CCC"/>
    <w:rsid w:val="003D6012"/>
    <w:rsid w:val="003D6CA3"/>
    <w:rsid w:val="003D6D49"/>
    <w:rsid w:val="003D766F"/>
    <w:rsid w:val="003D78FD"/>
    <w:rsid w:val="003D7D55"/>
    <w:rsid w:val="003D7F31"/>
    <w:rsid w:val="003E007C"/>
    <w:rsid w:val="003E09CA"/>
    <w:rsid w:val="003E2A57"/>
    <w:rsid w:val="003E2CFE"/>
    <w:rsid w:val="003E2F76"/>
    <w:rsid w:val="003E32D3"/>
    <w:rsid w:val="003E3AB9"/>
    <w:rsid w:val="003E4086"/>
    <w:rsid w:val="003E4C5D"/>
    <w:rsid w:val="003E4C6C"/>
    <w:rsid w:val="003E53B2"/>
    <w:rsid w:val="003E5604"/>
    <w:rsid w:val="003E58FE"/>
    <w:rsid w:val="003E6366"/>
    <w:rsid w:val="003E6BC7"/>
    <w:rsid w:val="003E6DA7"/>
    <w:rsid w:val="003F0090"/>
    <w:rsid w:val="003F0840"/>
    <w:rsid w:val="003F0A87"/>
    <w:rsid w:val="003F0FB8"/>
    <w:rsid w:val="003F1736"/>
    <w:rsid w:val="003F19EB"/>
    <w:rsid w:val="003F1BAC"/>
    <w:rsid w:val="003F1D21"/>
    <w:rsid w:val="003F240B"/>
    <w:rsid w:val="003F242F"/>
    <w:rsid w:val="003F28D1"/>
    <w:rsid w:val="003F2C95"/>
    <w:rsid w:val="003F3465"/>
    <w:rsid w:val="003F3870"/>
    <w:rsid w:val="003F4425"/>
    <w:rsid w:val="003F46E6"/>
    <w:rsid w:val="003F4705"/>
    <w:rsid w:val="003F4750"/>
    <w:rsid w:val="003F478E"/>
    <w:rsid w:val="003F49B5"/>
    <w:rsid w:val="003F49C8"/>
    <w:rsid w:val="003F4D7A"/>
    <w:rsid w:val="003F5268"/>
    <w:rsid w:val="003F5305"/>
    <w:rsid w:val="003F5B15"/>
    <w:rsid w:val="003F5DF6"/>
    <w:rsid w:val="003F60D8"/>
    <w:rsid w:val="003F62D3"/>
    <w:rsid w:val="003F7229"/>
    <w:rsid w:val="003F7371"/>
    <w:rsid w:val="003F7EE9"/>
    <w:rsid w:val="00400124"/>
    <w:rsid w:val="00400344"/>
    <w:rsid w:val="00400486"/>
    <w:rsid w:val="00400731"/>
    <w:rsid w:val="00400E86"/>
    <w:rsid w:val="004011BA"/>
    <w:rsid w:val="00401437"/>
    <w:rsid w:val="00401AAB"/>
    <w:rsid w:val="00401DA5"/>
    <w:rsid w:val="00401ECD"/>
    <w:rsid w:val="00402007"/>
    <w:rsid w:val="0040223D"/>
    <w:rsid w:val="0040262F"/>
    <w:rsid w:val="00402711"/>
    <w:rsid w:val="004027FD"/>
    <w:rsid w:val="00402928"/>
    <w:rsid w:val="00402BFF"/>
    <w:rsid w:val="00403020"/>
    <w:rsid w:val="00403450"/>
    <w:rsid w:val="004037D4"/>
    <w:rsid w:val="00403B07"/>
    <w:rsid w:val="00403D3D"/>
    <w:rsid w:val="00403DBB"/>
    <w:rsid w:val="0040417D"/>
    <w:rsid w:val="004046E5"/>
    <w:rsid w:val="004046F1"/>
    <w:rsid w:val="004048F2"/>
    <w:rsid w:val="0040492B"/>
    <w:rsid w:val="00404D59"/>
    <w:rsid w:val="00404E0C"/>
    <w:rsid w:val="00404FAC"/>
    <w:rsid w:val="00405B35"/>
    <w:rsid w:val="00405D8B"/>
    <w:rsid w:val="00406697"/>
    <w:rsid w:val="00406871"/>
    <w:rsid w:val="00406D52"/>
    <w:rsid w:val="00406E41"/>
    <w:rsid w:val="00406F84"/>
    <w:rsid w:val="0040758F"/>
    <w:rsid w:val="004077A2"/>
    <w:rsid w:val="004078EC"/>
    <w:rsid w:val="00407AA4"/>
    <w:rsid w:val="00410268"/>
    <w:rsid w:val="00410317"/>
    <w:rsid w:val="00410A06"/>
    <w:rsid w:val="00411756"/>
    <w:rsid w:val="00411A24"/>
    <w:rsid w:val="00411CDC"/>
    <w:rsid w:val="00411D90"/>
    <w:rsid w:val="004120A6"/>
    <w:rsid w:val="00412658"/>
    <w:rsid w:val="00412DF6"/>
    <w:rsid w:val="0041319C"/>
    <w:rsid w:val="00413421"/>
    <w:rsid w:val="00413752"/>
    <w:rsid w:val="00414234"/>
    <w:rsid w:val="00414856"/>
    <w:rsid w:val="00414AE6"/>
    <w:rsid w:val="0041509B"/>
    <w:rsid w:val="004151C6"/>
    <w:rsid w:val="00415407"/>
    <w:rsid w:val="0041551D"/>
    <w:rsid w:val="00415738"/>
    <w:rsid w:val="00415A45"/>
    <w:rsid w:val="0041653E"/>
    <w:rsid w:val="00416749"/>
    <w:rsid w:val="00416901"/>
    <w:rsid w:val="0041698D"/>
    <w:rsid w:val="00417678"/>
    <w:rsid w:val="0041771C"/>
    <w:rsid w:val="00417A9C"/>
    <w:rsid w:val="00420000"/>
    <w:rsid w:val="00420204"/>
    <w:rsid w:val="00420420"/>
    <w:rsid w:val="00420583"/>
    <w:rsid w:val="004208D6"/>
    <w:rsid w:val="00420D0C"/>
    <w:rsid w:val="004213C5"/>
    <w:rsid w:val="0042166D"/>
    <w:rsid w:val="00422604"/>
    <w:rsid w:val="004234C9"/>
    <w:rsid w:val="00423BDB"/>
    <w:rsid w:val="00423BED"/>
    <w:rsid w:val="00423ECC"/>
    <w:rsid w:val="00424100"/>
    <w:rsid w:val="004244CE"/>
    <w:rsid w:val="004246D8"/>
    <w:rsid w:val="00424716"/>
    <w:rsid w:val="00424D26"/>
    <w:rsid w:val="0042581D"/>
    <w:rsid w:val="00425C1C"/>
    <w:rsid w:val="00425D2F"/>
    <w:rsid w:val="00425F98"/>
    <w:rsid w:val="004261A2"/>
    <w:rsid w:val="00426276"/>
    <w:rsid w:val="00426DC0"/>
    <w:rsid w:val="00426E5C"/>
    <w:rsid w:val="00426F99"/>
    <w:rsid w:val="0042700F"/>
    <w:rsid w:val="004273D8"/>
    <w:rsid w:val="00427B0C"/>
    <w:rsid w:val="00427D06"/>
    <w:rsid w:val="00430075"/>
    <w:rsid w:val="004307D0"/>
    <w:rsid w:val="004309D2"/>
    <w:rsid w:val="00430C33"/>
    <w:rsid w:val="004315CA"/>
    <w:rsid w:val="00431DAB"/>
    <w:rsid w:val="004321B8"/>
    <w:rsid w:val="00432863"/>
    <w:rsid w:val="0043292F"/>
    <w:rsid w:val="00432EA4"/>
    <w:rsid w:val="00432FBA"/>
    <w:rsid w:val="004330EC"/>
    <w:rsid w:val="00433360"/>
    <w:rsid w:val="004336A0"/>
    <w:rsid w:val="0043425B"/>
    <w:rsid w:val="00434E50"/>
    <w:rsid w:val="004354BC"/>
    <w:rsid w:val="00435B9F"/>
    <w:rsid w:val="004368DE"/>
    <w:rsid w:val="00436CCD"/>
    <w:rsid w:val="00436D0A"/>
    <w:rsid w:val="00436D4C"/>
    <w:rsid w:val="004370B5"/>
    <w:rsid w:val="00437124"/>
    <w:rsid w:val="00437A5F"/>
    <w:rsid w:val="00437CA2"/>
    <w:rsid w:val="00437F5E"/>
    <w:rsid w:val="00440638"/>
    <w:rsid w:val="00440999"/>
    <w:rsid w:val="004421C3"/>
    <w:rsid w:val="00442D47"/>
    <w:rsid w:val="00443185"/>
    <w:rsid w:val="0044375C"/>
    <w:rsid w:val="00443EDD"/>
    <w:rsid w:val="0044486A"/>
    <w:rsid w:val="00444BEB"/>
    <w:rsid w:val="00444D72"/>
    <w:rsid w:val="00444E6E"/>
    <w:rsid w:val="004452E5"/>
    <w:rsid w:val="0044588A"/>
    <w:rsid w:val="00445CFD"/>
    <w:rsid w:val="00446749"/>
    <w:rsid w:val="004468F9"/>
    <w:rsid w:val="00446B01"/>
    <w:rsid w:val="00446C11"/>
    <w:rsid w:val="00446C19"/>
    <w:rsid w:val="00447083"/>
    <w:rsid w:val="00447139"/>
    <w:rsid w:val="004475B3"/>
    <w:rsid w:val="0044771A"/>
    <w:rsid w:val="00447B70"/>
    <w:rsid w:val="004504BC"/>
    <w:rsid w:val="00450542"/>
    <w:rsid w:val="00450673"/>
    <w:rsid w:val="00450C6E"/>
    <w:rsid w:val="00450E8D"/>
    <w:rsid w:val="00451750"/>
    <w:rsid w:val="00451C87"/>
    <w:rsid w:val="00451DDF"/>
    <w:rsid w:val="00452078"/>
    <w:rsid w:val="00452B18"/>
    <w:rsid w:val="00453A16"/>
    <w:rsid w:val="00453CE9"/>
    <w:rsid w:val="00453D55"/>
    <w:rsid w:val="00453E72"/>
    <w:rsid w:val="00454082"/>
    <w:rsid w:val="004540FF"/>
    <w:rsid w:val="00454172"/>
    <w:rsid w:val="004545C1"/>
    <w:rsid w:val="00454E6C"/>
    <w:rsid w:val="00455087"/>
    <w:rsid w:val="00455207"/>
    <w:rsid w:val="00455247"/>
    <w:rsid w:val="004557D2"/>
    <w:rsid w:val="00455A30"/>
    <w:rsid w:val="00455B47"/>
    <w:rsid w:val="00455B61"/>
    <w:rsid w:val="00455E03"/>
    <w:rsid w:val="00456041"/>
    <w:rsid w:val="00456663"/>
    <w:rsid w:val="00456833"/>
    <w:rsid w:val="00456CA8"/>
    <w:rsid w:val="00456DFA"/>
    <w:rsid w:val="00457094"/>
    <w:rsid w:val="00460939"/>
    <w:rsid w:val="00460DDF"/>
    <w:rsid w:val="00461013"/>
    <w:rsid w:val="0046137D"/>
    <w:rsid w:val="004618B5"/>
    <w:rsid w:val="00461EBD"/>
    <w:rsid w:val="00461F6D"/>
    <w:rsid w:val="00462020"/>
    <w:rsid w:val="00462066"/>
    <w:rsid w:val="004623D5"/>
    <w:rsid w:val="00462679"/>
    <w:rsid w:val="00462809"/>
    <w:rsid w:val="00462D65"/>
    <w:rsid w:val="00463301"/>
    <w:rsid w:val="0046331F"/>
    <w:rsid w:val="0046333F"/>
    <w:rsid w:val="00464128"/>
    <w:rsid w:val="00464172"/>
    <w:rsid w:val="004642FF"/>
    <w:rsid w:val="0046566B"/>
    <w:rsid w:val="00466B83"/>
    <w:rsid w:val="00467502"/>
    <w:rsid w:val="004675ED"/>
    <w:rsid w:val="00467ACE"/>
    <w:rsid w:val="00467E56"/>
    <w:rsid w:val="00467EE8"/>
    <w:rsid w:val="00470256"/>
    <w:rsid w:val="0047082B"/>
    <w:rsid w:val="00470AA3"/>
    <w:rsid w:val="00470CF9"/>
    <w:rsid w:val="00470F2E"/>
    <w:rsid w:val="00471533"/>
    <w:rsid w:val="00471C95"/>
    <w:rsid w:val="00471D55"/>
    <w:rsid w:val="004721CA"/>
    <w:rsid w:val="00472210"/>
    <w:rsid w:val="004722D1"/>
    <w:rsid w:val="00472497"/>
    <w:rsid w:val="00472C3C"/>
    <w:rsid w:val="0047317F"/>
    <w:rsid w:val="00473355"/>
    <w:rsid w:val="004737DA"/>
    <w:rsid w:val="0047399E"/>
    <w:rsid w:val="00473A19"/>
    <w:rsid w:val="00473A65"/>
    <w:rsid w:val="00474087"/>
    <w:rsid w:val="004744F2"/>
    <w:rsid w:val="004758DC"/>
    <w:rsid w:val="004765C8"/>
    <w:rsid w:val="00476767"/>
    <w:rsid w:val="0047698B"/>
    <w:rsid w:val="00476BD0"/>
    <w:rsid w:val="00476C3E"/>
    <w:rsid w:val="00476D88"/>
    <w:rsid w:val="00477697"/>
    <w:rsid w:val="004777D0"/>
    <w:rsid w:val="00477C76"/>
    <w:rsid w:val="00480129"/>
    <w:rsid w:val="00480339"/>
    <w:rsid w:val="00480553"/>
    <w:rsid w:val="00480556"/>
    <w:rsid w:val="004805CB"/>
    <w:rsid w:val="00480CD1"/>
    <w:rsid w:val="00481054"/>
    <w:rsid w:val="00481216"/>
    <w:rsid w:val="0048180A"/>
    <w:rsid w:val="00481BC5"/>
    <w:rsid w:val="00482340"/>
    <w:rsid w:val="004824CC"/>
    <w:rsid w:val="004829A4"/>
    <w:rsid w:val="00482C67"/>
    <w:rsid w:val="00482E86"/>
    <w:rsid w:val="00483052"/>
    <w:rsid w:val="0048325F"/>
    <w:rsid w:val="00483383"/>
    <w:rsid w:val="00483D4C"/>
    <w:rsid w:val="00483ED0"/>
    <w:rsid w:val="00483F39"/>
    <w:rsid w:val="004845F9"/>
    <w:rsid w:val="00484F77"/>
    <w:rsid w:val="00485E29"/>
    <w:rsid w:val="004869BD"/>
    <w:rsid w:val="00486FEB"/>
    <w:rsid w:val="00487478"/>
    <w:rsid w:val="004879A6"/>
    <w:rsid w:val="00487FFE"/>
    <w:rsid w:val="004901C7"/>
    <w:rsid w:val="004923B8"/>
    <w:rsid w:val="004928B8"/>
    <w:rsid w:val="00492A29"/>
    <w:rsid w:val="00493515"/>
    <w:rsid w:val="004938AD"/>
    <w:rsid w:val="004938FE"/>
    <w:rsid w:val="00494985"/>
    <w:rsid w:val="00495398"/>
    <w:rsid w:val="0049605D"/>
    <w:rsid w:val="00496334"/>
    <w:rsid w:val="00496428"/>
    <w:rsid w:val="00496F02"/>
    <w:rsid w:val="0049766C"/>
    <w:rsid w:val="00497BA2"/>
    <w:rsid w:val="004A0133"/>
    <w:rsid w:val="004A13F1"/>
    <w:rsid w:val="004A274D"/>
    <w:rsid w:val="004A27B2"/>
    <w:rsid w:val="004A30B3"/>
    <w:rsid w:val="004A33EF"/>
    <w:rsid w:val="004A3439"/>
    <w:rsid w:val="004A407D"/>
    <w:rsid w:val="004A4106"/>
    <w:rsid w:val="004A44F3"/>
    <w:rsid w:val="004A46EB"/>
    <w:rsid w:val="004A4A8D"/>
    <w:rsid w:val="004A4E45"/>
    <w:rsid w:val="004A500D"/>
    <w:rsid w:val="004A5FEB"/>
    <w:rsid w:val="004A6246"/>
    <w:rsid w:val="004A77BE"/>
    <w:rsid w:val="004A785F"/>
    <w:rsid w:val="004A787D"/>
    <w:rsid w:val="004A7910"/>
    <w:rsid w:val="004B0305"/>
    <w:rsid w:val="004B0515"/>
    <w:rsid w:val="004B0775"/>
    <w:rsid w:val="004B0EF0"/>
    <w:rsid w:val="004B0F1E"/>
    <w:rsid w:val="004B10BB"/>
    <w:rsid w:val="004B25AC"/>
    <w:rsid w:val="004B3205"/>
    <w:rsid w:val="004B359C"/>
    <w:rsid w:val="004B3A10"/>
    <w:rsid w:val="004B3B93"/>
    <w:rsid w:val="004B3E5E"/>
    <w:rsid w:val="004B3FB8"/>
    <w:rsid w:val="004B47C6"/>
    <w:rsid w:val="004B47DD"/>
    <w:rsid w:val="004B4DFC"/>
    <w:rsid w:val="004B5A07"/>
    <w:rsid w:val="004B5EBA"/>
    <w:rsid w:val="004B63C2"/>
    <w:rsid w:val="004B6682"/>
    <w:rsid w:val="004B670E"/>
    <w:rsid w:val="004B72FB"/>
    <w:rsid w:val="004B76FF"/>
    <w:rsid w:val="004B77C4"/>
    <w:rsid w:val="004B77D2"/>
    <w:rsid w:val="004C04E0"/>
    <w:rsid w:val="004C0CB4"/>
    <w:rsid w:val="004C0F66"/>
    <w:rsid w:val="004C1733"/>
    <w:rsid w:val="004C179A"/>
    <w:rsid w:val="004C2567"/>
    <w:rsid w:val="004C2DB1"/>
    <w:rsid w:val="004C31DF"/>
    <w:rsid w:val="004C3645"/>
    <w:rsid w:val="004C37F4"/>
    <w:rsid w:val="004C444E"/>
    <w:rsid w:val="004C6644"/>
    <w:rsid w:val="004C6774"/>
    <w:rsid w:val="004C6829"/>
    <w:rsid w:val="004C6E50"/>
    <w:rsid w:val="004C75F6"/>
    <w:rsid w:val="004C7742"/>
    <w:rsid w:val="004C7BD5"/>
    <w:rsid w:val="004D03C7"/>
    <w:rsid w:val="004D0A15"/>
    <w:rsid w:val="004D0C96"/>
    <w:rsid w:val="004D1419"/>
    <w:rsid w:val="004D14DF"/>
    <w:rsid w:val="004D17F0"/>
    <w:rsid w:val="004D18D6"/>
    <w:rsid w:val="004D1D2B"/>
    <w:rsid w:val="004D1F44"/>
    <w:rsid w:val="004D2555"/>
    <w:rsid w:val="004D2FCF"/>
    <w:rsid w:val="004D37B2"/>
    <w:rsid w:val="004D3C94"/>
    <w:rsid w:val="004D3E15"/>
    <w:rsid w:val="004D4CFB"/>
    <w:rsid w:val="004D516E"/>
    <w:rsid w:val="004D546D"/>
    <w:rsid w:val="004D5F33"/>
    <w:rsid w:val="004D6968"/>
    <w:rsid w:val="004D71A0"/>
    <w:rsid w:val="004D7304"/>
    <w:rsid w:val="004D7974"/>
    <w:rsid w:val="004D79D1"/>
    <w:rsid w:val="004E00B3"/>
    <w:rsid w:val="004E06C0"/>
    <w:rsid w:val="004E0BEF"/>
    <w:rsid w:val="004E0C33"/>
    <w:rsid w:val="004E136E"/>
    <w:rsid w:val="004E1556"/>
    <w:rsid w:val="004E15C5"/>
    <w:rsid w:val="004E1ADA"/>
    <w:rsid w:val="004E2103"/>
    <w:rsid w:val="004E315C"/>
    <w:rsid w:val="004E3706"/>
    <w:rsid w:val="004E3810"/>
    <w:rsid w:val="004E3914"/>
    <w:rsid w:val="004E3F41"/>
    <w:rsid w:val="004E42CC"/>
    <w:rsid w:val="004E4345"/>
    <w:rsid w:val="004E4615"/>
    <w:rsid w:val="004E4CD8"/>
    <w:rsid w:val="004E53BB"/>
    <w:rsid w:val="004E55E3"/>
    <w:rsid w:val="004E58E8"/>
    <w:rsid w:val="004E5F2F"/>
    <w:rsid w:val="004E706C"/>
    <w:rsid w:val="004E7087"/>
    <w:rsid w:val="004E7224"/>
    <w:rsid w:val="004E74D9"/>
    <w:rsid w:val="004E7F45"/>
    <w:rsid w:val="004F01C5"/>
    <w:rsid w:val="004F0224"/>
    <w:rsid w:val="004F0CE0"/>
    <w:rsid w:val="004F0F71"/>
    <w:rsid w:val="004F11B8"/>
    <w:rsid w:val="004F1301"/>
    <w:rsid w:val="004F131D"/>
    <w:rsid w:val="004F14BE"/>
    <w:rsid w:val="004F16B7"/>
    <w:rsid w:val="004F1837"/>
    <w:rsid w:val="004F1FE8"/>
    <w:rsid w:val="004F208C"/>
    <w:rsid w:val="004F26C1"/>
    <w:rsid w:val="004F280A"/>
    <w:rsid w:val="004F2C0B"/>
    <w:rsid w:val="004F2C80"/>
    <w:rsid w:val="004F305A"/>
    <w:rsid w:val="004F33F0"/>
    <w:rsid w:val="004F3BEF"/>
    <w:rsid w:val="004F3C63"/>
    <w:rsid w:val="004F4335"/>
    <w:rsid w:val="004F44B2"/>
    <w:rsid w:val="004F45D9"/>
    <w:rsid w:val="004F4804"/>
    <w:rsid w:val="004F4B37"/>
    <w:rsid w:val="004F4CCA"/>
    <w:rsid w:val="004F4D73"/>
    <w:rsid w:val="004F512E"/>
    <w:rsid w:val="004F5511"/>
    <w:rsid w:val="004F58E7"/>
    <w:rsid w:val="004F5D10"/>
    <w:rsid w:val="004F5D18"/>
    <w:rsid w:val="004F607D"/>
    <w:rsid w:val="004F61DC"/>
    <w:rsid w:val="004F64FD"/>
    <w:rsid w:val="004F7084"/>
    <w:rsid w:val="00500F4F"/>
    <w:rsid w:val="00501034"/>
    <w:rsid w:val="0050185C"/>
    <w:rsid w:val="0050227F"/>
    <w:rsid w:val="00502A42"/>
    <w:rsid w:val="005030F1"/>
    <w:rsid w:val="00503307"/>
    <w:rsid w:val="00503B16"/>
    <w:rsid w:val="00503CCB"/>
    <w:rsid w:val="00503E7E"/>
    <w:rsid w:val="00503F28"/>
    <w:rsid w:val="00504481"/>
    <w:rsid w:val="005046BF"/>
    <w:rsid w:val="00504730"/>
    <w:rsid w:val="005047EA"/>
    <w:rsid w:val="005051E5"/>
    <w:rsid w:val="005054AE"/>
    <w:rsid w:val="0050565F"/>
    <w:rsid w:val="00505B78"/>
    <w:rsid w:val="00505DAA"/>
    <w:rsid w:val="005066BB"/>
    <w:rsid w:val="00506873"/>
    <w:rsid w:val="005068D3"/>
    <w:rsid w:val="00506A6C"/>
    <w:rsid w:val="00506BC1"/>
    <w:rsid w:val="005070BC"/>
    <w:rsid w:val="00507524"/>
    <w:rsid w:val="00507634"/>
    <w:rsid w:val="00507960"/>
    <w:rsid w:val="00507C4B"/>
    <w:rsid w:val="00510110"/>
    <w:rsid w:val="0051047D"/>
    <w:rsid w:val="005105D6"/>
    <w:rsid w:val="0051074F"/>
    <w:rsid w:val="00510BC7"/>
    <w:rsid w:val="00510C5C"/>
    <w:rsid w:val="00510FB6"/>
    <w:rsid w:val="005110E0"/>
    <w:rsid w:val="0051133D"/>
    <w:rsid w:val="0051165B"/>
    <w:rsid w:val="0051170D"/>
    <w:rsid w:val="00511A55"/>
    <w:rsid w:val="00511AC1"/>
    <w:rsid w:val="005122F9"/>
    <w:rsid w:val="00512E1F"/>
    <w:rsid w:val="00513643"/>
    <w:rsid w:val="0051388E"/>
    <w:rsid w:val="00513B9D"/>
    <w:rsid w:val="00513BF9"/>
    <w:rsid w:val="00513FE9"/>
    <w:rsid w:val="00514059"/>
    <w:rsid w:val="005144EE"/>
    <w:rsid w:val="005145C9"/>
    <w:rsid w:val="00514C9B"/>
    <w:rsid w:val="00514DEE"/>
    <w:rsid w:val="00515828"/>
    <w:rsid w:val="005158EE"/>
    <w:rsid w:val="00515B82"/>
    <w:rsid w:val="00515CEF"/>
    <w:rsid w:val="005161C8"/>
    <w:rsid w:val="005164E9"/>
    <w:rsid w:val="00516759"/>
    <w:rsid w:val="00516BA3"/>
    <w:rsid w:val="00517BF0"/>
    <w:rsid w:val="00520403"/>
    <w:rsid w:val="005207B8"/>
    <w:rsid w:val="00521657"/>
    <w:rsid w:val="00521CC8"/>
    <w:rsid w:val="00521D73"/>
    <w:rsid w:val="005220CC"/>
    <w:rsid w:val="005223C0"/>
    <w:rsid w:val="00522712"/>
    <w:rsid w:val="00522A66"/>
    <w:rsid w:val="00522B84"/>
    <w:rsid w:val="00522C23"/>
    <w:rsid w:val="00522C7C"/>
    <w:rsid w:val="00522E10"/>
    <w:rsid w:val="00524128"/>
    <w:rsid w:val="005248B1"/>
    <w:rsid w:val="00524C56"/>
    <w:rsid w:val="0052536C"/>
    <w:rsid w:val="0052618F"/>
    <w:rsid w:val="005264C4"/>
    <w:rsid w:val="00526B1E"/>
    <w:rsid w:val="00526D7F"/>
    <w:rsid w:val="00526F1A"/>
    <w:rsid w:val="005274C6"/>
    <w:rsid w:val="00527CF2"/>
    <w:rsid w:val="00530339"/>
    <w:rsid w:val="00530449"/>
    <w:rsid w:val="00530C8F"/>
    <w:rsid w:val="00531134"/>
    <w:rsid w:val="00531A78"/>
    <w:rsid w:val="00531C7A"/>
    <w:rsid w:val="00532151"/>
    <w:rsid w:val="00532703"/>
    <w:rsid w:val="005338A7"/>
    <w:rsid w:val="00533A22"/>
    <w:rsid w:val="005349F2"/>
    <w:rsid w:val="00534E4A"/>
    <w:rsid w:val="005350FD"/>
    <w:rsid w:val="00535261"/>
    <w:rsid w:val="00535D5A"/>
    <w:rsid w:val="0053664D"/>
    <w:rsid w:val="00536D6D"/>
    <w:rsid w:val="00536D9C"/>
    <w:rsid w:val="0053769F"/>
    <w:rsid w:val="005378CF"/>
    <w:rsid w:val="00537908"/>
    <w:rsid w:val="00540173"/>
    <w:rsid w:val="005401E4"/>
    <w:rsid w:val="0054061E"/>
    <w:rsid w:val="00540BF7"/>
    <w:rsid w:val="00540E1B"/>
    <w:rsid w:val="0054104E"/>
    <w:rsid w:val="005416BC"/>
    <w:rsid w:val="0054170A"/>
    <w:rsid w:val="005417BD"/>
    <w:rsid w:val="00541ACA"/>
    <w:rsid w:val="00541D3C"/>
    <w:rsid w:val="00541EC1"/>
    <w:rsid w:val="005422D1"/>
    <w:rsid w:val="005424E3"/>
    <w:rsid w:val="00542529"/>
    <w:rsid w:val="005426B9"/>
    <w:rsid w:val="00542C7A"/>
    <w:rsid w:val="00542D96"/>
    <w:rsid w:val="00543222"/>
    <w:rsid w:val="00543661"/>
    <w:rsid w:val="00543878"/>
    <w:rsid w:val="00543A29"/>
    <w:rsid w:val="00543DB2"/>
    <w:rsid w:val="005441E8"/>
    <w:rsid w:val="005446FD"/>
    <w:rsid w:val="005449EA"/>
    <w:rsid w:val="00544DB8"/>
    <w:rsid w:val="00544E58"/>
    <w:rsid w:val="00544E7A"/>
    <w:rsid w:val="005454D6"/>
    <w:rsid w:val="0054558C"/>
    <w:rsid w:val="005455C1"/>
    <w:rsid w:val="005458AB"/>
    <w:rsid w:val="005459FB"/>
    <w:rsid w:val="00545BE8"/>
    <w:rsid w:val="00545C54"/>
    <w:rsid w:val="00546A60"/>
    <w:rsid w:val="00546AE4"/>
    <w:rsid w:val="00546B66"/>
    <w:rsid w:val="00547659"/>
    <w:rsid w:val="00547C79"/>
    <w:rsid w:val="00550013"/>
    <w:rsid w:val="00550133"/>
    <w:rsid w:val="00550292"/>
    <w:rsid w:val="005519DF"/>
    <w:rsid w:val="00551A2C"/>
    <w:rsid w:val="00551FB8"/>
    <w:rsid w:val="00552397"/>
    <w:rsid w:val="00552877"/>
    <w:rsid w:val="00552A0C"/>
    <w:rsid w:val="00552E35"/>
    <w:rsid w:val="00552F97"/>
    <w:rsid w:val="0055327E"/>
    <w:rsid w:val="0055337B"/>
    <w:rsid w:val="0055347E"/>
    <w:rsid w:val="00553882"/>
    <w:rsid w:val="00553BC2"/>
    <w:rsid w:val="0055405B"/>
    <w:rsid w:val="005541AA"/>
    <w:rsid w:val="005544C7"/>
    <w:rsid w:val="005548C7"/>
    <w:rsid w:val="00554BEE"/>
    <w:rsid w:val="005552E2"/>
    <w:rsid w:val="00555325"/>
    <w:rsid w:val="00555531"/>
    <w:rsid w:val="005557E3"/>
    <w:rsid w:val="005559C9"/>
    <w:rsid w:val="00555E48"/>
    <w:rsid w:val="00556220"/>
    <w:rsid w:val="0055779F"/>
    <w:rsid w:val="00557B07"/>
    <w:rsid w:val="00557B3A"/>
    <w:rsid w:val="00557CD6"/>
    <w:rsid w:val="00557FFC"/>
    <w:rsid w:val="005605C6"/>
    <w:rsid w:val="0056060A"/>
    <w:rsid w:val="005606D5"/>
    <w:rsid w:val="00560A61"/>
    <w:rsid w:val="00561333"/>
    <w:rsid w:val="00562821"/>
    <w:rsid w:val="00562929"/>
    <w:rsid w:val="0056395B"/>
    <w:rsid w:val="00563BC2"/>
    <w:rsid w:val="00563FC4"/>
    <w:rsid w:val="0056428B"/>
    <w:rsid w:val="00564A1B"/>
    <w:rsid w:val="00564A4F"/>
    <w:rsid w:val="00564C7E"/>
    <w:rsid w:val="00564E87"/>
    <w:rsid w:val="005655B2"/>
    <w:rsid w:val="00565ACD"/>
    <w:rsid w:val="0056621C"/>
    <w:rsid w:val="00566324"/>
    <w:rsid w:val="00566D6D"/>
    <w:rsid w:val="00567719"/>
    <w:rsid w:val="00567C11"/>
    <w:rsid w:val="0057077B"/>
    <w:rsid w:val="00570BBF"/>
    <w:rsid w:val="00570D5D"/>
    <w:rsid w:val="0057152D"/>
    <w:rsid w:val="00571773"/>
    <w:rsid w:val="0057196F"/>
    <w:rsid w:val="00571CBB"/>
    <w:rsid w:val="00571D86"/>
    <w:rsid w:val="00571E75"/>
    <w:rsid w:val="00572BBC"/>
    <w:rsid w:val="00572E07"/>
    <w:rsid w:val="00573E13"/>
    <w:rsid w:val="00573E47"/>
    <w:rsid w:val="00574104"/>
    <w:rsid w:val="00574963"/>
    <w:rsid w:val="00574D79"/>
    <w:rsid w:val="005754FA"/>
    <w:rsid w:val="00575670"/>
    <w:rsid w:val="005759B8"/>
    <w:rsid w:val="005767D3"/>
    <w:rsid w:val="00576847"/>
    <w:rsid w:val="005768CD"/>
    <w:rsid w:val="00576A11"/>
    <w:rsid w:val="00576B25"/>
    <w:rsid w:val="00576BAF"/>
    <w:rsid w:val="00577179"/>
    <w:rsid w:val="00580529"/>
    <w:rsid w:val="00580835"/>
    <w:rsid w:val="00580858"/>
    <w:rsid w:val="0058106C"/>
    <w:rsid w:val="005810A5"/>
    <w:rsid w:val="00581AAC"/>
    <w:rsid w:val="0058254F"/>
    <w:rsid w:val="00582857"/>
    <w:rsid w:val="0058297F"/>
    <w:rsid w:val="00582D1A"/>
    <w:rsid w:val="00582E0C"/>
    <w:rsid w:val="00582F6A"/>
    <w:rsid w:val="005831C5"/>
    <w:rsid w:val="00583487"/>
    <w:rsid w:val="005835EF"/>
    <w:rsid w:val="005836AA"/>
    <w:rsid w:val="0058458B"/>
    <w:rsid w:val="00584CFF"/>
    <w:rsid w:val="005850B5"/>
    <w:rsid w:val="0058553E"/>
    <w:rsid w:val="00585782"/>
    <w:rsid w:val="00586188"/>
    <w:rsid w:val="0058649B"/>
    <w:rsid w:val="005866A5"/>
    <w:rsid w:val="005866FB"/>
    <w:rsid w:val="005869D1"/>
    <w:rsid w:val="00586BA3"/>
    <w:rsid w:val="00586D82"/>
    <w:rsid w:val="00586F53"/>
    <w:rsid w:val="00586F8D"/>
    <w:rsid w:val="0058748A"/>
    <w:rsid w:val="00587AD5"/>
    <w:rsid w:val="00590A15"/>
    <w:rsid w:val="00590A62"/>
    <w:rsid w:val="00590D01"/>
    <w:rsid w:val="00590F35"/>
    <w:rsid w:val="0059167E"/>
    <w:rsid w:val="005923EA"/>
    <w:rsid w:val="0059261E"/>
    <w:rsid w:val="00592CB8"/>
    <w:rsid w:val="005935C4"/>
    <w:rsid w:val="005939AE"/>
    <w:rsid w:val="00593A15"/>
    <w:rsid w:val="00594DD1"/>
    <w:rsid w:val="00594FB0"/>
    <w:rsid w:val="005961AF"/>
    <w:rsid w:val="005961B7"/>
    <w:rsid w:val="0059636D"/>
    <w:rsid w:val="00596476"/>
    <w:rsid w:val="00596939"/>
    <w:rsid w:val="005969B2"/>
    <w:rsid w:val="00596D65"/>
    <w:rsid w:val="00597104"/>
    <w:rsid w:val="00597345"/>
    <w:rsid w:val="00597571"/>
    <w:rsid w:val="005975A6"/>
    <w:rsid w:val="00597638"/>
    <w:rsid w:val="00597921"/>
    <w:rsid w:val="005A03A2"/>
    <w:rsid w:val="005A042C"/>
    <w:rsid w:val="005A04B6"/>
    <w:rsid w:val="005A07C5"/>
    <w:rsid w:val="005A0A87"/>
    <w:rsid w:val="005A0C66"/>
    <w:rsid w:val="005A0DAC"/>
    <w:rsid w:val="005A0DE4"/>
    <w:rsid w:val="005A10FB"/>
    <w:rsid w:val="005A166B"/>
    <w:rsid w:val="005A17ED"/>
    <w:rsid w:val="005A1934"/>
    <w:rsid w:val="005A1C05"/>
    <w:rsid w:val="005A1D45"/>
    <w:rsid w:val="005A279D"/>
    <w:rsid w:val="005A2954"/>
    <w:rsid w:val="005A2980"/>
    <w:rsid w:val="005A372E"/>
    <w:rsid w:val="005A37D7"/>
    <w:rsid w:val="005A3D15"/>
    <w:rsid w:val="005A3D29"/>
    <w:rsid w:val="005A44CB"/>
    <w:rsid w:val="005A4D4E"/>
    <w:rsid w:val="005A54C4"/>
    <w:rsid w:val="005A5F78"/>
    <w:rsid w:val="005A61F4"/>
    <w:rsid w:val="005A6965"/>
    <w:rsid w:val="005A6B78"/>
    <w:rsid w:val="005A7127"/>
    <w:rsid w:val="005A7262"/>
    <w:rsid w:val="005A7C75"/>
    <w:rsid w:val="005B0366"/>
    <w:rsid w:val="005B0528"/>
    <w:rsid w:val="005B0798"/>
    <w:rsid w:val="005B1062"/>
    <w:rsid w:val="005B1133"/>
    <w:rsid w:val="005B148D"/>
    <w:rsid w:val="005B18D3"/>
    <w:rsid w:val="005B1AFB"/>
    <w:rsid w:val="005B1B9B"/>
    <w:rsid w:val="005B20C3"/>
    <w:rsid w:val="005B23CE"/>
    <w:rsid w:val="005B28FF"/>
    <w:rsid w:val="005B3149"/>
    <w:rsid w:val="005B32A5"/>
    <w:rsid w:val="005B40CB"/>
    <w:rsid w:val="005B4185"/>
    <w:rsid w:val="005B422B"/>
    <w:rsid w:val="005B47BF"/>
    <w:rsid w:val="005B4B07"/>
    <w:rsid w:val="005B573B"/>
    <w:rsid w:val="005B5984"/>
    <w:rsid w:val="005B59C8"/>
    <w:rsid w:val="005B605C"/>
    <w:rsid w:val="005B60B0"/>
    <w:rsid w:val="005B64B6"/>
    <w:rsid w:val="005B65C5"/>
    <w:rsid w:val="005B65D4"/>
    <w:rsid w:val="005B6863"/>
    <w:rsid w:val="005B69F8"/>
    <w:rsid w:val="005B6CF4"/>
    <w:rsid w:val="005B6E04"/>
    <w:rsid w:val="005B714E"/>
    <w:rsid w:val="005B76DE"/>
    <w:rsid w:val="005B79CF"/>
    <w:rsid w:val="005C0B05"/>
    <w:rsid w:val="005C0BCF"/>
    <w:rsid w:val="005C0CBB"/>
    <w:rsid w:val="005C0E76"/>
    <w:rsid w:val="005C161A"/>
    <w:rsid w:val="005C1D4E"/>
    <w:rsid w:val="005C1ECD"/>
    <w:rsid w:val="005C2412"/>
    <w:rsid w:val="005C2D73"/>
    <w:rsid w:val="005C2FC2"/>
    <w:rsid w:val="005C3884"/>
    <w:rsid w:val="005C3E99"/>
    <w:rsid w:val="005C48CA"/>
    <w:rsid w:val="005C4E8A"/>
    <w:rsid w:val="005C5113"/>
    <w:rsid w:val="005C51A8"/>
    <w:rsid w:val="005C58BE"/>
    <w:rsid w:val="005C590B"/>
    <w:rsid w:val="005C5D8D"/>
    <w:rsid w:val="005C6128"/>
    <w:rsid w:val="005C6A99"/>
    <w:rsid w:val="005C6B99"/>
    <w:rsid w:val="005C7030"/>
    <w:rsid w:val="005C765E"/>
    <w:rsid w:val="005C7CD4"/>
    <w:rsid w:val="005C7CD8"/>
    <w:rsid w:val="005C7EB6"/>
    <w:rsid w:val="005D0280"/>
    <w:rsid w:val="005D04B7"/>
    <w:rsid w:val="005D0B1E"/>
    <w:rsid w:val="005D0D9C"/>
    <w:rsid w:val="005D190F"/>
    <w:rsid w:val="005D1D7C"/>
    <w:rsid w:val="005D215A"/>
    <w:rsid w:val="005D23EE"/>
    <w:rsid w:val="005D3391"/>
    <w:rsid w:val="005D3B37"/>
    <w:rsid w:val="005D3FA4"/>
    <w:rsid w:val="005D4808"/>
    <w:rsid w:val="005D4900"/>
    <w:rsid w:val="005D51A8"/>
    <w:rsid w:val="005D579F"/>
    <w:rsid w:val="005D5B2C"/>
    <w:rsid w:val="005D5C8E"/>
    <w:rsid w:val="005D5F52"/>
    <w:rsid w:val="005D6605"/>
    <w:rsid w:val="005D7A93"/>
    <w:rsid w:val="005D7ACC"/>
    <w:rsid w:val="005E0294"/>
    <w:rsid w:val="005E0A6A"/>
    <w:rsid w:val="005E0F5B"/>
    <w:rsid w:val="005E0F95"/>
    <w:rsid w:val="005E10A9"/>
    <w:rsid w:val="005E1106"/>
    <w:rsid w:val="005E12E5"/>
    <w:rsid w:val="005E135D"/>
    <w:rsid w:val="005E18A6"/>
    <w:rsid w:val="005E1E6A"/>
    <w:rsid w:val="005E1F55"/>
    <w:rsid w:val="005E20D8"/>
    <w:rsid w:val="005E3850"/>
    <w:rsid w:val="005E3DC5"/>
    <w:rsid w:val="005E42AD"/>
    <w:rsid w:val="005E44A4"/>
    <w:rsid w:val="005E4739"/>
    <w:rsid w:val="005E486A"/>
    <w:rsid w:val="005E4F82"/>
    <w:rsid w:val="005E53D4"/>
    <w:rsid w:val="005E56D7"/>
    <w:rsid w:val="005E5799"/>
    <w:rsid w:val="005E62B0"/>
    <w:rsid w:val="005E65BC"/>
    <w:rsid w:val="005E65E5"/>
    <w:rsid w:val="005E6738"/>
    <w:rsid w:val="005E6A4B"/>
    <w:rsid w:val="005E6BFC"/>
    <w:rsid w:val="005E6E02"/>
    <w:rsid w:val="005E716A"/>
    <w:rsid w:val="005E71A9"/>
    <w:rsid w:val="005E722B"/>
    <w:rsid w:val="005F01F5"/>
    <w:rsid w:val="005F0BAE"/>
    <w:rsid w:val="005F0CDA"/>
    <w:rsid w:val="005F0F59"/>
    <w:rsid w:val="005F1643"/>
    <w:rsid w:val="005F1914"/>
    <w:rsid w:val="005F1C03"/>
    <w:rsid w:val="005F1D3B"/>
    <w:rsid w:val="005F1D48"/>
    <w:rsid w:val="005F1F4A"/>
    <w:rsid w:val="005F2598"/>
    <w:rsid w:val="005F30EE"/>
    <w:rsid w:val="005F31F1"/>
    <w:rsid w:val="005F3277"/>
    <w:rsid w:val="005F3DC4"/>
    <w:rsid w:val="005F42C1"/>
    <w:rsid w:val="005F4758"/>
    <w:rsid w:val="005F4EEB"/>
    <w:rsid w:val="005F5477"/>
    <w:rsid w:val="005F5EB1"/>
    <w:rsid w:val="005F6275"/>
    <w:rsid w:val="005F630A"/>
    <w:rsid w:val="005F6C2A"/>
    <w:rsid w:val="005F6EB6"/>
    <w:rsid w:val="005F7759"/>
    <w:rsid w:val="005F7BDB"/>
    <w:rsid w:val="006000CF"/>
    <w:rsid w:val="006014DD"/>
    <w:rsid w:val="00601D42"/>
    <w:rsid w:val="00601F8A"/>
    <w:rsid w:val="00601FF6"/>
    <w:rsid w:val="00602B4B"/>
    <w:rsid w:val="0060317D"/>
    <w:rsid w:val="00603461"/>
    <w:rsid w:val="006036C5"/>
    <w:rsid w:val="0060372A"/>
    <w:rsid w:val="0060417E"/>
    <w:rsid w:val="0060509F"/>
    <w:rsid w:val="00605122"/>
    <w:rsid w:val="00605683"/>
    <w:rsid w:val="00605700"/>
    <w:rsid w:val="00605763"/>
    <w:rsid w:val="00606AF0"/>
    <w:rsid w:val="00606E6C"/>
    <w:rsid w:val="00606ED1"/>
    <w:rsid w:val="0060700C"/>
    <w:rsid w:val="00607D2A"/>
    <w:rsid w:val="00607F44"/>
    <w:rsid w:val="00610781"/>
    <w:rsid w:val="00610B72"/>
    <w:rsid w:val="00611017"/>
    <w:rsid w:val="00611740"/>
    <w:rsid w:val="00611A2D"/>
    <w:rsid w:val="006120A0"/>
    <w:rsid w:val="006121A0"/>
    <w:rsid w:val="0061298C"/>
    <w:rsid w:val="00612B0B"/>
    <w:rsid w:val="00613271"/>
    <w:rsid w:val="00613711"/>
    <w:rsid w:val="00613A3B"/>
    <w:rsid w:val="00614139"/>
    <w:rsid w:val="00614307"/>
    <w:rsid w:val="006145B3"/>
    <w:rsid w:val="00614771"/>
    <w:rsid w:val="00614A92"/>
    <w:rsid w:val="00614AC4"/>
    <w:rsid w:val="00614BF6"/>
    <w:rsid w:val="00614D39"/>
    <w:rsid w:val="0061518A"/>
    <w:rsid w:val="00615618"/>
    <w:rsid w:val="00616011"/>
    <w:rsid w:val="006160D7"/>
    <w:rsid w:val="00616BBA"/>
    <w:rsid w:val="00617139"/>
    <w:rsid w:val="0061763C"/>
    <w:rsid w:val="00617D30"/>
    <w:rsid w:val="00620522"/>
    <w:rsid w:val="0062084D"/>
    <w:rsid w:val="00620D47"/>
    <w:rsid w:val="00623079"/>
    <w:rsid w:val="006232AD"/>
    <w:rsid w:val="00623BEE"/>
    <w:rsid w:val="00623F0D"/>
    <w:rsid w:val="00624DE2"/>
    <w:rsid w:val="006252C8"/>
    <w:rsid w:val="00625FA9"/>
    <w:rsid w:val="00625FED"/>
    <w:rsid w:val="0062631B"/>
    <w:rsid w:val="00626441"/>
    <w:rsid w:val="006264B8"/>
    <w:rsid w:val="006265F8"/>
    <w:rsid w:val="006269C7"/>
    <w:rsid w:val="00626AE9"/>
    <w:rsid w:val="00626D39"/>
    <w:rsid w:val="006273F6"/>
    <w:rsid w:val="006274D4"/>
    <w:rsid w:val="00627729"/>
    <w:rsid w:val="006306BC"/>
    <w:rsid w:val="00630892"/>
    <w:rsid w:val="00630C54"/>
    <w:rsid w:val="00631B39"/>
    <w:rsid w:val="006320FE"/>
    <w:rsid w:val="0063218F"/>
    <w:rsid w:val="00632315"/>
    <w:rsid w:val="006327DC"/>
    <w:rsid w:val="00632E38"/>
    <w:rsid w:val="006334EF"/>
    <w:rsid w:val="0063353D"/>
    <w:rsid w:val="00633890"/>
    <w:rsid w:val="00634FBD"/>
    <w:rsid w:val="00635237"/>
    <w:rsid w:val="006358CC"/>
    <w:rsid w:val="00635F90"/>
    <w:rsid w:val="0063608C"/>
    <w:rsid w:val="00636142"/>
    <w:rsid w:val="0063670C"/>
    <w:rsid w:val="00636801"/>
    <w:rsid w:val="00636908"/>
    <w:rsid w:val="00636933"/>
    <w:rsid w:val="00636B43"/>
    <w:rsid w:val="00636F4C"/>
    <w:rsid w:val="0063707B"/>
    <w:rsid w:val="00637343"/>
    <w:rsid w:val="006373E2"/>
    <w:rsid w:val="00637ED0"/>
    <w:rsid w:val="00640781"/>
    <w:rsid w:val="00640D9B"/>
    <w:rsid w:val="0064161F"/>
    <w:rsid w:val="00641D42"/>
    <w:rsid w:val="00642DD4"/>
    <w:rsid w:val="0064326B"/>
    <w:rsid w:val="00643A0E"/>
    <w:rsid w:val="00643A2B"/>
    <w:rsid w:val="00643C5D"/>
    <w:rsid w:val="0064407B"/>
    <w:rsid w:val="006441BC"/>
    <w:rsid w:val="006442F7"/>
    <w:rsid w:val="006444EC"/>
    <w:rsid w:val="00644771"/>
    <w:rsid w:val="0064477A"/>
    <w:rsid w:val="006448E4"/>
    <w:rsid w:val="006451D3"/>
    <w:rsid w:val="00645A70"/>
    <w:rsid w:val="00645E6E"/>
    <w:rsid w:val="0064614E"/>
    <w:rsid w:val="006462F3"/>
    <w:rsid w:val="006463EE"/>
    <w:rsid w:val="0064657B"/>
    <w:rsid w:val="0064759A"/>
    <w:rsid w:val="006478F7"/>
    <w:rsid w:val="00647E7B"/>
    <w:rsid w:val="006505D6"/>
    <w:rsid w:val="00650B02"/>
    <w:rsid w:val="00650F15"/>
    <w:rsid w:val="0065122C"/>
    <w:rsid w:val="006514D7"/>
    <w:rsid w:val="006514E6"/>
    <w:rsid w:val="00651517"/>
    <w:rsid w:val="00651892"/>
    <w:rsid w:val="00651CF3"/>
    <w:rsid w:val="006521C4"/>
    <w:rsid w:val="00652363"/>
    <w:rsid w:val="00652545"/>
    <w:rsid w:val="00652767"/>
    <w:rsid w:val="00652868"/>
    <w:rsid w:val="006528ED"/>
    <w:rsid w:val="006532C0"/>
    <w:rsid w:val="00653706"/>
    <w:rsid w:val="00653922"/>
    <w:rsid w:val="00653DC5"/>
    <w:rsid w:val="006546AF"/>
    <w:rsid w:val="006558B5"/>
    <w:rsid w:val="00655E88"/>
    <w:rsid w:val="00656049"/>
    <w:rsid w:val="00656416"/>
    <w:rsid w:val="006575A9"/>
    <w:rsid w:val="00657A7B"/>
    <w:rsid w:val="00657C08"/>
    <w:rsid w:val="00657E33"/>
    <w:rsid w:val="00657F56"/>
    <w:rsid w:val="00660494"/>
    <w:rsid w:val="00660EF4"/>
    <w:rsid w:val="00661070"/>
    <w:rsid w:val="0066151E"/>
    <w:rsid w:val="006630B4"/>
    <w:rsid w:val="0066369A"/>
    <w:rsid w:val="006638AF"/>
    <w:rsid w:val="00663B24"/>
    <w:rsid w:val="00664B61"/>
    <w:rsid w:val="00664FA6"/>
    <w:rsid w:val="006654CB"/>
    <w:rsid w:val="0066686A"/>
    <w:rsid w:val="006674C3"/>
    <w:rsid w:val="00667AE3"/>
    <w:rsid w:val="00667E90"/>
    <w:rsid w:val="00670052"/>
    <w:rsid w:val="00670245"/>
    <w:rsid w:val="006705F5"/>
    <w:rsid w:val="00670C26"/>
    <w:rsid w:val="00670D34"/>
    <w:rsid w:val="00670EC5"/>
    <w:rsid w:val="006711AC"/>
    <w:rsid w:val="00671ED9"/>
    <w:rsid w:val="00672F6D"/>
    <w:rsid w:val="00673216"/>
    <w:rsid w:val="0067338E"/>
    <w:rsid w:val="006735C6"/>
    <w:rsid w:val="00673B2E"/>
    <w:rsid w:val="0067413A"/>
    <w:rsid w:val="006741DC"/>
    <w:rsid w:val="0067436F"/>
    <w:rsid w:val="00674801"/>
    <w:rsid w:val="00674B4D"/>
    <w:rsid w:val="00674BA1"/>
    <w:rsid w:val="00674BF5"/>
    <w:rsid w:val="006753A9"/>
    <w:rsid w:val="00675640"/>
    <w:rsid w:val="006756ED"/>
    <w:rsid w:val="006759BC"/>
    <w:rsid w:val="00675E13"/>
    <w:rsid w:val="00676436"/>
    <w:rsid w:val="00676FE6"/>
    <w:rsid w:val="00677988"/>
    <w:rsid w:val="00677E70"/>
    <w:rsid w:val="006800C4"/>
    <w:rsid w:val="00680AF9"/>
    <w:rsid w:val="00680CF3"/>
    <w:rsid w:val="00681138"/>
    <w:rsid w:val="006818D6"/>
    <w:rsid w:val="00681BB0"/>
    <w:rsid w:val="00681F01"/>
    <w:rsid w:val="0068258D"/>
    <w:rsid w:val="0068293A"/>
    <w:rsid w:val="00682C44"/>
    <w:rsid w:val="00682C98"/>
    <w:rsid w:val="00682E61"/>
    <w:rsid w:val="00682FAB"/>
    <w:rsid w:val="00683FA4"/>
    <w:rsid w:val="006843A1"/>
    <w:rsid w:val="0068482D"/>
    <w:rsid w:val="006853F9"/>
    <w:rsid w:val="00685541"/>
    <w:rsid w:val="0068558B"/>
    <w:rsid w:val="00685607"/>
    <w:rsid w:val="006858BF"/>
    <w:rsid w:val="0068597C"/>
    <w:rsid w:val="00686168"/>
    <w:rsid w:val="00686470"/>
    <w:rsid w:val="00686543"/>
    <w:rsid w:val="00686DDB"/>
    <w:rsid w:val="00687316"/>
    <w:rsid w:val="00687958"/>
    <w:rsid w:val="00687C2C"/>
    <w:rsid w:val="00690130"/>
    <w:rsid w:val="006905F4"/>
    <w:rsid w:val="00690A91"/>
    <w:rsid w:val="00690AC0"/>
    <w:rsid w:val="00690FDD"/>
    <w:rsid w:val="006912D8"/>
    <w:rsid w:val="00691521"/>
    <w:rsid w:val="00691565"/>
    <w:rsid w:val="006916A4"/>
    <w:rsid w:val="00691887"/>
    <w:rsid w:val="00692256"/>
    <w:rsid w:val="00692AD5"/>
    <w:rsid w:val="0069365A"/>
    <w:rsid w:val="00693E5C"/>
    <w:rsid w:val="006942FC"/>
    <w:rsid w:val="00694D70"/>
    <w:rsid w:val="00695550"/>
    <w:rsid w:val="00695AB0"/>
    <w:rsid w:val="00695B2B"/>
    <w:rsid w:val="00695E93"/>
    <w:rsid w:val="006964A7"/>
    <w:rsid w:val="00696973"/>
    <w:rsid w:val="00696A42"/>
    <w:rsid w:val="00696CDB"/>
    <w:rsid w:val="006971F5"/>
    <w:rsid w:val="006974E4"/>
    <w:rsid w:val="00697D33"/>
    <w:rsid w:val="006A032C"/>
    <w:rsid w:val="006A0424"/>
    <w:rsid w:val="006A110F"/>
    <w:rsid w:val="006A277F"/>
    <w:rsid w:val="006A2B21"/>
    <w:rsid w:val="006A2CC8"/>
    <w:rsid w:val="006A2FC7"/>
    <w:rsid w:val="006A313F"/>
    <w:rsid w:val="006A3148"/>
    <w:rsid w:val="006A391B"/>
    <w:rsid w:val="006A39F2"/>
    <w:rsid w:val="006A3A05"/>
    <w:rsid w:val="006A3D61"/>
    <w:rsid w:val="006A5184"/>
    <w:rsid w:val="006A5329"/>
    <w:rsid w:val="006A64F4"/>
    <w:rsid w:val="006A6925"/>
    <w:rsid w:val="006A72C4"/>
    <w:rsid w:val="006A7CBC"/>
    <w:rsid w:val="006B060A"/>
    <w:rsid w:val="006B0A17"/>
    <w:rsid w:val="006B0C05"/>
    <w:rsid w:val="006B0DF2"/>
    <w:rsid w:val="006B15C7"/>
    <w:rsid w:val="006B175E"/>
    <w:rsid w:val="006B1884"/>
    <w:rsid w:val="006B1BEB"/>
    <w:rsid w:val="006B1CC5"/>
    <w:rsid w:val="006B1FEC"/>
    <w:rsid w:val="006B27B1"/>
    <w:rsid w:val="006B29A5"/>
    <w:rsid w:val="006B2E4B"/>
    <w:rsid w:val="006B3877"/>
    <w:rsid w:val="006B396A"/>
    <w:rsid w:val="006B4509"/>
    <w:rsid w:val="006B4647"/>
    <w:rsid w:val="006B4814"/>
    <w:rsid w:val="006B499C"/>
    <w:rsid w:val="006B4EBC"/>
    <w:rsid w:val="006B55BA"/>
    <w:rsid w:val="006B59EF"/>
    <w:rsid w:val="006B5BC2"/>
    <w:rsid w:val="006B5CE0"/>
    <w:rsid w:val="006B6594"/>
    <w:rsid w:val="006B6862"/>
    <w:rsid w:val="006B6BDF"/>
    <w:rsid w:val="006B703E"/>
    <w:rsid w:val="006B74EC"/>
    <w:rsid w:val="006B74F4"/>
    <w:rsid w:val="006B786D"/>
    <w:rsid w:val="006B7953"/>
    <w:rsid w:val="006B79AB"/>
    <w:rsid w:val="006B79B4"/>
    <w:rsid w:val="006B7D5C"/>
    <w:rsid w:val="006C08B1"/>
    <w:rsid w:val="006C12F2"/>
    <w:rsid w:val="006C1A82"/>
    <w:rsid w:val="006C1BF1"/>
    <w:rsid w:val="006C24EE"/>
    <w:rsid w:val="006C2C5E"/>
    <w:rsid w:val="006C3071"/>
    <w:rsid w:val="006C31A9"/>
    <w:rsid w:val="006C3307"/>
    <w:rsid w:val="006C3311"/>
    <w:rsid w:val="006C3356"/>
    <w:rsid w:val="006C3C94"/>
    <w:rsid w:val="006C41C2"/>
    <w:rsid w:val="006C467E"/>
    <w:rsid w:val="006C4C03"/>
    <w:rsid w:val="006C4FB7"/>
    <w:rsid w:val="006C5A6E"/>
    <w:rsid w:val="006C5BFA"/>
    <w:rsid w:val="006C6341"/>
    <w:rsid w:val="006C6B07"/>
    <w:rsid w:val="006C6F45"/>
    <w:rsid w:val="006C6F57"/>
    <w:rsid w:val="006C71F3"/>
    <w:rsid w:val="006C74F5"/>
    <w:rsid w:val="006C755F"/>
    <w:rsid w:val="006C7C36"/>
    <w:rsid w:val="006D0014"/>
    <w:rsid w:val="006D0379"/>
    <w:rsid w:val="006D0EBA"/>
    <w:rsid w:val="006D0F0A"/>
    <w:rsid w:val="006D15B9"/>
    <w:rsid w:val="006D15EE"/>
    <w:rsid w:val="006D1CA8"/>
    <w:rsid w:val="006D1D1C"/>
    <w:rsid w:val="006D2292"/>
    <w:rsid w:val="006D3048"/>
    <w:rsid w:val="006D372A"/>
    <w:rsid w:val="006D3EDB"/>
    <w:rsid w:val="006D4034"/>
    <w:rsid w:val="006D406A"/>
    <w:rsid w:val="006D44D5"/>
    <w:rsid w:val="006D46C2"/>
    <w:rsid w:val="006D4E60"/>
    <w:rsid w:val="006D5140"/>
    <w:rsid w:val="006D5A1F"/>
    <w:rsid w:val="006D5BBD"/>
    <w:rsid w:val="006D649A"/>
    <w:rsid w:val="006D6962"/>
    <w:rsid w:val="006D6A6F"/>
    <w:rsid w:val="006D6CDB"/>
    <w:rsid w:val="006D718D"/>
    <w:rsid w:val="006D767F"/>
    <w:rsid w:val="006D7795"/>
    <w:rsid w:val="006D78B1"/>
    <w:rsid w:val="006D7A37"/>
    <w:rsid w:val="006E0BE4"/>
    <w:rsid w:val="006E0F5F"/>
    <w:rsid w:val="006E1387"/>
    <w:rsid w:val="006E17E5"/>
    <w:rsid w:val="006E18DD"/>
    <w:rsid w:val="006E1A56"/>
    <w:rsid w:val="006E1FFD"/>
    <w:rsid w:val="006E22B0"/>
    <w:rsid w:val="006E22F0"/>
    <w:rsid w:val="006E2984"/>
    <w:rsid w:val="006E2BA5"/>
    <w:rsid w:val="006E3555"/>
    <w:rsid w:val="006E35E9"/>
    <w:rsid w:val="006E385F"/>
    <w:rsid w:val="006E3928"/>
    <w:rsid w:val="006E394A"/>
    <w:rsid w:val="006E39BD"/>
    <w:rsid w:val="006E3D16"/>
    <w:rsid w:val="006E3EC9"/>
    <w:rsid w:val="006E4283"/>
    <w:rsid w:val="006E43D9"/>
    <w:rsid w:val="006E5CED"/>
    <w:rsid w:val="006E655E"/>
    <w:rsid w:val="006E65D2"/>
    <w:rsid w:val="006E6A15"/>
    <w:rsid w:val="006E6BF1"/>
    <w:rsid w:val="006E6D90"/>
    <w:rsid w:val="006E7A4A"/>
    <w:rsid w:val="006E7D05"/>
    <w:rsid w:val="006F0316"/>
    <w:rsid w:val="006F0474"/>
    <w:rsid w:val="006F0C96"/>
    <w:rsid w:val="006F0D57"/>
    <w:rsid w:val="006F1756"/>
    <w:rsid w:val="006F1A6B"/>
    <w:rsid w:val="006F1ABF"/>
    <w:rsid w:val="006F1B47"/>
    <w:rsid w:val="006F317E"/>
    <w:rsid w:val="006F33E2"/>
    <w:rsid w:val="006F3603"/>
    <w:rsid w:val="006F40B9"/>
    <w:rsid w:val="006F4890"/>
    <w:rsid w:val="006F4B4E"/>
    <w:rsid w:val="006F506A"/>
    <w:rsid w:val="006F58DF"/>
    <w:rsid w:val="006F5941"/>
    <w:rsid w:val="006F5E2A"/>
    <w:rsid w:val="006F6185"/>
    <w:rsid w:val="006F6A71"/>
    <w:rsid w:val="006F6B24"/>
    <w:rsid w:val="006F7302"/>
    <w:rsid w:val="006F74E8"/>
    <w:rsid w:val="006F7BE1"/>
    <w:rsid w:val="006F7E23"/>
    <w:rsid w:val="007003F9"/>
    <w:rsid w:val="00700498"/>
    <w:rsid w:val="00700617"/>
    <w:rsid w:val="00700976"/>
    <w:rsid w:val="00700A27"/>
    <w:rsid w:val="00700AAD"/>
    <w:rsid w:val="00700D69"/>
    <w:rsid w:val="00701B62"/>
    <w:rsid w:val="00701EFE"/>
    <w:rsid w:val="0070247C"/>
    <w:rsid w:val="007024FC"/>
    <w:rsid w:val="00702DB2"/>
    <w:rsid w:val="0070362E"/>
    <w:rsid w:val="00703679"/>
    <w:rsid w:val="00703885"/>
    <w:rsid w:val="00703905"/>
    <w:rsid w:val="00703A64"/>
    <w:rsid w:val="00703D6A"/>
    <w:rsid w:val="00703E8F"/>
    <w:rsid w:val="00703F5C"/>
    <w:rsid w:val="00705377"/>
    <w:rsid w:val="00705479"/>
    <w:rsid w:val="00705F7C"/>
    <w:rsid w:val="007065D1"/>
    <w:rsid w:val="00706E0D"/>
    <w:rsid w:val="00706F8D"/>
    <w:rsid w:val="00707B28"/>
    <w:rsid w:val="00707E13"/>
    <w:rsid w:val="00710055"/>
    <w:rsid w:val="00710BB0"/>
    <w:rsid w:val="00710D87"/>
    <w:rsid w:val="00710F15"/>
    <w:rsid w:val="00711066"/>
    <w:rsid w:val="0071164E"/>
    <w:rsid w:val="00712545"/>
    <w:rsid w:val="007129AD"/>
    <w:rsid w:val="007130DA"/>
    <w:rsid w:val="00714751"/>
    <w:rsid w:val="007148BA"/>
    <w:rsid w:val="007148FA"/>
    <w:rsid w:val="00714FC1"/>
    <w:rsid w:val="007151C7"/>
    <w:rsid w:val="007153C8"/>
    <w:rsid w:val="00715597"/>
    <w:rsid w:val="00715D2A"/>
    <w:rsid w:val="0071652C"/>
    <w:rsid w:val="007168AC"/>
    <w:rsid w:val="00716933"/>
    <w:rsid w:val="00716994"/>
    <w:rsid w:val="00716A73"/>
    <w:rsid w:val="00716DAB"/>
    <w:rsid w:val="00717D55"/>
    <w:rsid w:val="00720F40"/>
    <w:rsid w:val="00721013"/>
    <w:rsid w:val="0072116F"/>
    <w:rsid w:val="007212CD"/>
    <w:rsid w:val="007218A4"/>
    <w:rsid w:val="00721989"/>
    <w:rsid w:val="00721B83"/>
    <w:rsid w:val="00721D16"/>
    <w:rsid w:val="00721FFE"/>
    <w:rsid w:val="0072258C"/>
    <w:rsid w:val="00722ADE"/>
    <w:rsid w:val="007234F2"/>
    <w:rsid w:val="007235B4"/>
    <w:rsid w:val="00723D13"/>
    <w:rsid w:val="00723FBE"/>
    <w:rsid w:val="00724310"/>
    <w:rsid w:val="0072439D"/>
    <w:rsid w:val="00724418"/>
    <w:rsid w:val="00725480"/>
    <w:rsid w:val="00725CBA"/>
    <w:rsid w:val="00725F92"/>
    <w:rsid w:val="00726090"/>
    <w:rsid w:val="00726246"/>
    <w:rsid w:val="007262C9"/>
    <w:rsid w:val="00726BCD"/>
    <w:rsid w:val="00726DE3"/>
    <w:rsid w:val="00726E4A"/>
    <w:rsid w:val="00726F09"/>
    <w:rsid w:val="007274D4"/>
    <w:rsid w:val="007276AB"/>
    <w:rsid w:val="007277A0"/>
    <w:rsid w:val="00727D5E"/>
    <w:rsid w:val="007307A2"/>
    <w:rsid w:val="00730912"/>
    <w:rsid w:val="00730B80"/>
    <w:rsid w:val="007317AD"/>
    <w:rsid w:val="00731D6A"/>
    <w:rsid w:val="00731F7C"/>
    <w:rsid w:val="00731FCA"/>
    <w:rsid w:val="00732168"/>
    <w:rsid w:val="00732416"/>
    <w:rsid w:val="0073296E"/>
    <w:rsid w:val="00732C4E"/>
    <w:rsid w:val="00732FD2"/>
    <w:rsid w:val="0073384B"/>
    <w:rsid w:val="00733863"/>
    <w:rsid w:val="0073394A"/>
    <w:rsid w:val="00733CC9"/>
    <w:rsid w:val="007340FE"/>
    <w:rsid w:val="007342E9"/>
    <w:rsid w:val="00734AF8"/>
    <w:rsid w:val="00736861"/>
    <w:rsid w:val="00736901"/>
    <w:rsid w:val="00736992"/>
    <w:rsid w:val="00737209"/>
    <w:rsid w:val="007373AB"/>
    <w:rsid w:val="00737956"/>
    <w:rsid w:val="00737EC3"/>
    <w:rsid w:val="00737FE3"/>
    <w:rsid w:val="00740165"/>
    <w:rsid w:val="00740337"/>
    <w:rsid w:val="0074042A"/>
    <w:rsid w:val="007409BF"/>
    <w:rsid w:val="00740B2B"/>
    <w:rsid w:val="007413BA"/>
    <w:rsid w:val="0074176F"/>
    <w:rsid w:val="007418FF"/>
    <w:rsid w:val="00742084"/>
    <w:rsid w:val="007423F7"/>
    <w:rsid w:val="007425F7"/>
    <w:rsid w:val="00742644"/>
    <w:rsid w:val="00743643"/>
    <w:rsid w:val="007438C6"/>
    <w:rsid w:val="007445A0"/>
    <w:rsid w:val="00744761"/>
    <w:rsid w:val="0074484B"/>
    <w:rsid w:val="007448A1"/>
    <w:rsid w:val="007449CF"/>
    <w:rsid w:val="00744DF2"/>
    <w:rsid w:val="00745252"/>
    <w:rsid w:val="00745961"/>
    <w:rsid w:val="00745FD9"/>
    <w:rsid w:val="007468C9"/>
    <w:rsid w:val="00746F1A"/>
    <w:rsid w:val="00747029"/>
    <w:rsid w:val="00747614"/>
    <w:rsid w:val="00747921"/>
    <w:rsid w:val="0074797E"/>
    <w:rsid w:val="00747B01"/>
    <w:rsid w:val="00747B4A"/>
    <w:rsid w:val="0075003E"/>
    <w:rsid w:val="00750288"/>
    <w:rsid w:val="00750D4A"/>
    <w:rsid w:val="00751B52"/>
    <w:rsid w:val="00751DFF"/>
    <w:rsid w:val="00752186"/>
    <w:rsid w:val="00752F35"/>
    <w:rsid w:val="00752F7D"/>
    <w:rsid w:val="007532DE"/>
    <w:rsid w:val="00753B73"/>
    <w:rsid w:val="00753F93"/>
    <w:rsid w:val="007540DA"/>
    <w:rsid w:val="0075422B"/>
    <w:rsid w:val="007542B7"/>
    <w:rsid w:val="00754B9B"/>
    <w:rsid w:val="00754EE0"/>
    <w:rsid w:val="00755398"/>
    <w:rsid w:val="00755654"/>
    <w:rsid w:val="00755F8B"/>
    <w:rsid w:val="00756CB0"/>
    <w:rsid w:val="007570DC"/>
    <w:rsid w:val="0075749E"/>
    <w:rsid w:val="00757BEE"/>
    <w:rsid w:val="00757F7A"/>
    <w:rsid w:val="007600D0"/>
    <w:rsid w:val="0076054E"/>
    <w:rsid w:val="00760605"/>
    <w:rsid w:val="007607E6"/>
    <w:rsid w:val="007608F6"/>
    <w:rsid w:val="00761305"/>
    <w:rsid w:val="007613ED"/>
    <w:rsid w:val="00761805"/>
    <w:rsid w:val="00761A9E"/>
    <w:rsid w:val="00761D27"/>
    <w:rsid w:val="007628AC"/>
    <w:rsid w:val="007630E1"/>
    <w:rsid w:val="0076421B"/>
    <w:rsid w:val="00764352"/>
    <w:rsid w:val="00764955"/>
    <w:rsid w:val="007649A1"/>
    <w:rsid w:val="00764DC5"/>
    <w:rsid w:val="00764DF3"/>
    <w:rsid w:val="00764E50"/>
    <w:rsid w:val="0076508C"/>
    <w:rsid w:val="007651FA"/>
    <w:rsid w:val="00765BFB"/>
    <w:rsid w:val="00765CE7"/>
    <w:rsid w:val="00765F59"/>
    <w:rsid w:val="007663B3"/>
    <w:rsid w:val="00766784"/>
    <w:rsid w:val="00766896"/>
    <w:rsid w:val="00766A95"/>
    <w:rsid w:val="00766ABD"/>
    <w:rsid w:val="00766DF4"/>
    <w:rsid w:val="00766E86"/>
    <w:rsid w:val="00766EDC"/>
    <w:rsid w:val="007671F0"/>
    <w:rsid w:val="007675BD"/>
    <w:rsid w:val="0076760E"/>
    <w:rsid w:val="00767874"/>
    <w:rsid w:val="00770536"/>
    <w:rsid w:val="007707B2"/>
    <w:rsid w:val="00770A1C"/>
    <w:rsid w:val="00771136"/>
    <w:rsid w:val="007714FD"/>
    <w:rsid w:val="0077151E"/>
    <w:rsid w:val="00771621"/>
    <w:rsid w:val="007717DF"/>
    <w:rsid w:val="00771C9B"/>
    <w:rsid w:val="00772160"/>
    <w:rsid w:val="007722ED"/>
    <w:rsid w:val="00772977"/>
    <w:rsid w:val="00772CD1"/>
    <w:rsid w:val="007735F4"/>
    <w:rsid w:val="0077383A"/>
    <w:rsid w:val="00774226"/>
    <w:rsid w:val="007745CD"/>
    <w:rsid w:val="00774F50"/>
    <w:rsid w:val="0077519C"/>
    <w:rsid w:val="00775975"/>
    <w:rsid w:val="0077599C"/>
    <w:rsid w:val="00775E3B"/>
    <w:rsid w:val="0077607D"/>
    <w:rsid w:val="00776F7B"/>
    <w:rsid w:val="00777553"/>
    <w:rsid w:val="0077774A"/>
    <w:rsid w:val="007802DE"/>
    <w:rsid w:val="007807E6"/>
    <w:rsid w:val="00780C43"/>
    <w:rsid w:val="00780C7B"/>
    <w:rsid w:val="00781155"/>
    <w:rsid w:val="00781255"/>
    <w:rsid w:val="007812F2"/>
    <w:rsid w:val="00781985"/>
    <w:rsid w:val="00781BF0"/>
    <w:rsid w:val="00781E7C"/>
    <w:rsid w:val="00781EA3"/>
    <w:rsid w:val="00782967"/>
    <w:rsid w:val="00783EE1"/>
    <w:rsid w:val="007843F8"/>
    <w:rsid w:val="00785201"/>
    <w:rsid w:val="0078542A"/>
    <w:rsid w:val="007855AE"/>
    <w:rsid w:val="007855F0"/>
    <w:rsid w:val="00785C44"/>
    <w:rsid w:val="007865FC"/>
    <w:rsid w:val="00786EAC"/>
    <w:rsid w:val="00786F42"/>
    <w:rsid w:val="00787228"/>
    <w:rsid w:val="00787345"/>
    <w:rsid w:val="007874D8"/>
    <w:rsid w:val="0079099C"/>
    <w:rsid w:val="00790A0E"/>
    <w:rsid w:val="00790CA9"/>
    <w:rsid w:val="00790F89"/>
    <w:rsid w:val="007914B7"/>
    <w:rsid w:val="00791793"/>
    <w:rsid w:val="00792025"/>
    <w:rsid w:val="007940DE"/>
    <w:rsid w:val="0079428E"/>
    <w:rsid w:val="007942A5"/>
    <w:rsid w:val="007945BA"/>
    <w:rsid w:val="00794776"/>
    <w:rsid w:val="00794875"/>
    <w:rsid w:val="00794940"/>
    <w:rsid w:val="00794B89"/>
    <w:rsid w:val="00795186"/>
    <w:rsid w:val="00795728"/>
    <w:rsid w:val="007957AF"/>
    <w:rsid w:val="007969C1"/>
    <w:rsid w:val="00796EB8"/>
    <w:rsid w:val="00797994"/>
    <w:rsid w:val="00797ABC"/>
    <w:rsid w:val="00797C60"/>
    <w:rsid w:val="00797D6C"/>
    <w:rsid w:val="007A01A7"/>
    <w:rsid w:val="007A0680"/>
    <w:rsid w:val="007A0B24"/>
    <w:rsid w:val="007A0CA9"/>
    <w:rsid w:val="007A1189"/>
    <w:rsid w:val="007A1937"/>
    <w:rsid w:val="007A1AD0"/>
    <w:rsid w:val="007A1DE1"/>
    <w:rsid w:val="007A1F28"/>
    <w:rsid w:val="007A208D"/>
    <w:rsid w:val="007A20AE"/>
    <w:rsid w:val="007A2663"/>
    <w:rsid w:val="007A2A48"/>
    <w:rsid w:val="007A2B55"/>
    <w:rsid w:val="007A2CCA"/>
    <w:rsid w:val="007A2D91"/>
    <w:rsid w:val="007A34A5"/>
    <w:rsid w:val="007A43B1"/>
    <w:rsid w:val="007A4B25"/>
    <w:rsid w:val="007A4F87"/>
    <w:rsid w:val="007A5266"/>
    <w:rsid w:val="007A5AEE"/>
    <w:rsid w:val="007A5CEC"/>
    <w:rsid w:val="007A5CF3"/>
    <w:rsid w:val="007A6608"/>
    <w:rsid w:val="007A6A88"/>
    <w:rsid w:val="007A7010"/>
    <w:rsid w:val="007A70B2"/>
    <w:rsid w:val="007A71F1"/>
    <w:rsid w:val="007A7B5B"/>
    <w:rsid w:val="007A7C76"/>
    <w:rsid w:val="007B0E22"/>
    <w:rsid w:val="007B13CD"/>
    <w:rsid w:val="007B1536"/>
    <w:rsid w:val="007B1A71"/>
    <w:rsid w:val="007B1D14"/>
    <w:rsid w:val="007B21A8"/>
    <w:rsid w:val="007B223E"/>
    <w:rsid w:val="007B22D0"/>
    <w:rsid w:val="007B27AF"/>
    <w:rsid w:val="007B2DDD"/>
    <w:rsid w:val="007B3264"/>
    <w:rsid w:val="007B385C"/>
    <w:rsid w:val="007B3D49"/>
    <w:rsid w:val="007B3F99"/>
    <w:rsid w:val="007B3FAE"/>
    <w:rsid w:val="007B4983"/>
    <w:rsid w:val="007B4F49"/>
    <w:rsid w:val="007B51CA"/>
    <w:rsid w:val="007B5429"/>
    <w:rsid w:val="007B547E"/>
    <w:rsid w:val="007B58C7"/>
    <w:rsid w:val="007B6765"/>
    <w:rsid w:val="007B6852"/>
    <w:rsid w:val="007B6B16"/>
    <w:rsid w:val="007B6EA9"/>
    <w:rsid w:val="007B7331"/>
    <w:rsid w:val="007B7569"/>
    <w:rsid w:val="007B75BD"/>
    <w:rsid w:val="007B7CA6"/>
    <w:rsid w:val="007B7D6F"/>
    <w:rsid w:val="007B7F16"/>
    <w:rsid w:val="007C0255"/>
    <w:rsid w:val="007C1775"/>
    <w:rsid w:val="007C18FF"/>
    <w:rsid w:val="007C1A76"/>
    <w:rsid w:val="007C1C9B"/>
    <w:rsid w:val="007C259F"/>
    <w:rsid w:val="007C297F"/>
    <w:rsid w:val="007C2CC0"/>
    <w:rsid w:val="007C3270"/>
    <w:rsid w:val="007C34B7"/>
    <w:rsid w:val="007C3772"/>
    <w:rsid w:val="007C385A"/>
    <w:rsid w:val="007C3D9E"/>
    <w:rsid w:val="007C4410"/>
    <w:rsid w:val="007C4E04"/>
    <w:rsid w:val="007C4F4A"/>
    <w:rsid w:val="007C5569"/>
    <w:rsid w:val="007C5F3F"/>
    <w:rsid w:val="007C6437"/>
    <w:rsid w:val="007C65C0"/>
    <w:rsid w:val="007C6805"/>
    <w:rsid w:val="007C70D8"/>
    <w:rsid w:val="007C7290"/>
    <w:rsid w:val="007C7A4A"/>
    <w:rsid w:val="007C7B23"/>
    <w:rsid w:val="007C7B7B"/>
    <w:rsid w:val="007C7E79"/>
    <w:rsid w:val="007D009A"/>
    <w:rsid w:val="007D0515"/>
    <w:rsid w:val="007D12F5"/>
    <w:rsid w:val="007D1958"/>
    <w:rsid w:val="007D1AF4"/>
    <w:rsid w:val="007D1FB3"/>
    <w:rsid w:val="007D2185"/>
    <w:rsid w:val="007D227A"/>
    <w:rsid w:val="007D2429"/>
    <w:rsid w:val="007D2472"/>
    <w:rsid w:val="007D2C7A"/>
    <w:rsid w:val="007D3095"/>
    <w:rsid w:val="007D3508"/>
    <w:rsid w:val="007D3527"/>
    <w:rsid w:val="007D3706"/>
    <w:rsid w:val="007D3805"/>
    <w:rsid w:val="007D3843"/>
    <w:rsid w:val="007D3B8A"/>
    <w:rsid w:val="007D3FF0"/>
    <w:rsid w:val="007D41ED"/>
    <w:rsid w:val="007D4759"/>
    <w:rsid w:val="007D4822"/>
    <w:rsid w:val="007D4C6E"/>
    <w:rsid w:val="007D57BC"/>
    <w:rsid w:val="007D595B"/>
    <w:rsid w:val="007D638E"/>
    <w:rsid w:val="007D6E28"/>
    <w:rsid w:val="007D70E5"/>
    <w:rsid w:val="007D70FB"/>
    <w:rsid w:val="007D720A"/>
    <w:rsid w:val="007D786E"/>
    <w:rsid w:val="007D79B0"/>
    <w:rsid w:val="007D7DDA"/>
    <w:rsid w:val="007D7F93"/>
    <w:rsid w:val="007E0518"/>
    <w:rsid w:val="007E05A8"/>
    <w:rsid w:val="007E05D8"/>
    <w:rsid w:val="007E0E20"/>
    <w:rsid w:val="007E1350"/>
    <w:rsid w:val="007E195A"/>
    <w:rsid w:val="007E2819"/>
    <w:rsid w:val="007E3D7F"/>
    <w:rsid w:val="007E4642"/>
    <w:rsid w:val="007E470F"/>
    <w:rsid w:val="007E49DA"/>
    <w:rsid w:val="007E4BF5"/>
    <w:rsid w:val="007E4D64"/>
    <w:rsid w:val="007E580F"/>
    <w:rsid w:val="007E5B36"/>
    <w:rsid w:val="007E656A"/>
    <w:rsid w:val="007E7641"/>
    <w:rsid w:val="007E7F4C"/>
    <w:rsid w:val="007F032D"/>
    <w:rsid w:val="007F0452"/>
    <w:rsid w:val="007F0588"/>
    <w:rsid w:val="007F0968"/>
    <w:rsid w:val="007F0C92"/>
    <w:rsid w:val="007F0F7E"/>
    <w:rsid w:val="007F0FB9"/>
    <w:rsid w:val="007F151D"/>
    <w:rsid w:val="007F18DE"/>
    <w:rsid w:val="007F1B36"/>
    <w:rsid w:val="007F1EE8"/>
    <w:rsid w:val="007F2014"/>
    <w:rsid w:val="007F2058"/>
    <w:rsid w:val="007F2270"/>
    <w:rsid w:val="007F2585"/>
    <w:rsid w:val="007F2886"/>
    <w:rsid w:val="007F2897"/>
    <w:rsid w:val="007F29E2"/>
    <w:rsid w:val="007F30AF"/>
    <w:rsid w:val="007F3648"/>
    <w:rsid w:val="007F3995"/>
    <w:rsid w:val="007F3B95"/>
    <w:rsid w:val="007F3E02"/>
    <w:rsid w:val="007F3EC2"/>
    <w:rsid w:val="007F4A6F"/>
    <w:rsid w:val="007F5D77"/>
    <w:rsid w:val="007F69AF"/>
    <w:rsid w:val="007F6FFA"/>
    <w:rsid w:val="007F71D8"/>
    <w:rsid w:val="007F730B"/>
    <w:rsid w:val="007F73B3"/>
    <w:rsid w:val="007F73D5"/>
    <w:rsid w:val="007F7465"/>
    <w:rsid w:val="007F7AF0"/>
    <w:rsid w:val="00800190"/>
    <w:rsid w:val="0080080E"/>
    <w:rsid w:val="00800DDD"/>
    <w:rsid w:val="00800FE5"/>
    <w:rsid w:val="0080299E"/>
    <w:rsid w:val="00802B37"/>
    <w:rsid w:val="00802B75"/>
    <w:rsid w:val="008033BA"/>
    <w:rsid w:val="008033CE"/>
    <w:rsid w:val="00803576"/>
    <w:rsid w:val="008038EB"/>
    <w:rsid w:val="008039AB"/>
    <w:rsid w:val="008041A1"/>
    <w:rsid w:val="008041E1"/>
    <w:rsid w:val="0080462E"/>
    <w:rsid w:val="00804A81"/>
    <w:rsid w:val="00804BC7"/>
    <w:rsid w:val="008052D0"/>
    <w:rsid w:val="00805875"/>
    <w:rsid w:val="008058B0"/>
    <w:rsid w:val="00805948"/>
    <w:rsid w:val="00805B2E"/>
    <w:rsid w:val="00806336"/>
    <w:rsid w:val="00806D6E"/>
    <w:rsid w:val="008070EC"/>
    <w:rsid w:val="00807B68"/>
    <w:rsid w:val="00807EA7"/>
    <w:rsid w:val="00810242"/>
    <w:rsid w:val="00810865"/>
    <w:rsid w:val="00810ADE"/>
    <w:rsid w:val="00810C20"/>
    <w:rsid w:val="00810F6C"/>
    <w:rsid w:val="00811843"/>
    <w:rsid w:val="00811DDD"/>
    <w:rsid w:val="00812062"/>
    <w:rsid w:val="00812239"/>
    <w:rsid w:val="008126B6"/>
    <w:rsid w:val="00812A66"/>
    <w:rsid w:val="00813034"/>
    <w:rsid w:val="008135D8"/>
    <w:rsid w:val="00813727"/>
    <w:rsid w:val="00813746"/>
    <w:rsid w:val="008137CC"/>
    <w:rsid w:val="008139E6"/>
    <w:rsid w:val="00813F68"/>
    <w:rsid w:val="00814555"/>
    <w:rsid w:val="0081520C"/>
    <w:rsid w:val="0081574E"/>
    <w:rsid w:val="008159A2"/>
    <w:rsid w:val="00815CA8"/>
    <w:rsid w:val="00815FD1"/>
    <w:rsid w:val="008160A1"/>
    <w:rsid w:val="0081647E"/>
    <w:rsid w:val="008164E4"/>
    <w:rsid w:val="0081655D"/>
    <w:rsid w:val="008168B1"/>
    <w:rsid w:val="00816D70"/>
    <w:rsid w:val="008173C5"/>
    <w:rsid w:val="0081757D"/>
    <w:rsid w:val="0081780F"/>
    <w:rsid w:val="00817ABB"/>
    <w:rsid w:val="00817F1D"/>
    <w:rsid w:val="008200F1"/>
    <w:rsid w:val="008207FE"/>
    <w:rsid w:val="00820A04"/>
    <w:rsid w:val="0082189F"/>
    <w:rsid w:val="00821A1E"/>
    <w:rsid w:val="00821DD3"/>
    <w:rsid w:val="00821DDF"/>
    <w:rsid w:val="00822EA4"/>
    <w:rsid w:val="0082346E"/>
    <w:rsid w:val="00823B91"/>
    <w:rsid w:val="00823F26"/>
    <w:rsid w:val="008240D4"/>
    <w:rsid w:val="008243A6"/>
    <w:rsid w:val="008249B5"/>
    <w:rsid w:val="00824AC0"/>
    <w:rsid w:val="00824D11"/>
    <w:rsid w:val="00825267"/>
    <w:rsid w:val="0082548D"/>
    <w:rsid w:val="00825DB2"/>
    <w:rsid w:val="0082608D"/>
    <w:rsid w:val="008269DC"/>
    <w:rsid w:val="00826A59"/>
    <w:rsid w:val="00826CA8"/>
    <w:rsid w:val="00826EFF"/>
    <w:rsid w:val="008270D2"/>
    <w:rsid w:val="00827282"/>
    <w:rsid w:val="00827786"/>
    <w:rsid w:val="00827EED"/>
    <w:rsid w:val="008305A0"/>
    <w:rsid w:val="008307B6"/>
    <w:rsid w:val="00830888"/>
    <w:rsid w:val="00830A9E"/>
    <w:rsid w:val="008318F2"/>
    <w:rsid w:val="00831CB9"/>
    <w:rsid w:val="00831CED"/>
    <w:rsid w:val="00831F98"/>
    <w:rsid w:val="008321D6"/>
    <w:rsid w:val="008322FA"/>
    <w:rsid w:val="00832949"/>
    <w:rsid w:val="00832A2E"/>
    <w:rsid w:val="00832E46"/>
    <w:rsid w:val="00833024"/>
    <w:rsid w:val="0083363D"/>
    <w:rsid w:val="008337FC"/>
    <w:rsid w:val="0083404A"/>
    <w:rsid w:val="0083475A"/>
    <w:rsid w:val="00834AD3"/>
    <w:rsid w:val="0083526D"/>
    <w:rsid w:val="008360CC"/>
    <w:rsid w:val="00836DDD"/>
    <w:rsid w:val="008374B0"/>
    <w:rsid w:val="00837AAB"/>
    <w:rsid w:val="00837CAA"/>
    <w:rsid w:val="00837DF8"/>
    <w:rsid w:val="00840401"/>
    <w:rsid w:val="00840651"/>
    <w:rsid w:val="00840D20"/>
    <w:rsid w:val="00840D7E"/>
    <w:rsid w:val="00841290"/>
    <w:rsid w:val="0084191E"/>
    <w:rsid w:val="00841920"/>
    <w:rsid w:val="00841A93"/>
    <w:rsid w:val="00841B17"/>
    <w:rsid w:val="00841E22"/>
    <w:rsid w:val="00842511"/>
    <w:rsid w:val="008425D3"/>
    <w:rsid w:val="00842746"/>
    <w:rsid w:val="008432EE"/>
    <w:rsid w:val="008444CD"/>
    <w:rsid w:val="00844AA8"/>
    <w:rsid w:val="00844D51"/>
    <w:rsid w:val="008451B7"/>
    <w:rsid w:val="00846A36"/>
    <w:rsid w:val="00846C49"/>
    <w:rsid w:val="00847180"/>
    <w:rsid w:val="008471AD"/>
    <w:rsid w:val="00847999"/>
    <w:rsid w:val="00847DB7"/>
    <w:rsid w:val="00847EBD"/>
    <w:rsid w:val="008502A1"/>
    <w:rsid w:val="00850958"/>
    <w:rsid w:val="00850BDE"/>
    <w:rsid w:val="0085126F"/>
    <w:rsid w:val="0085135E"/>
    <w:rsid w:val="00851492"/>
    <w:rsid w:val="00851C4B"/>
    <w:rsid w:val="00851ED3"/>
    <w:rsid w:val="00852E84"/>
    <w:rsid w:val="00853941"/>
    <w:rsid w:val="008545E1"/>
    <w:rsid w:val="008546AD"/>
    <w:rsid w:val="00854947"/>
    <w:rsid w:val="008549AF"/>
    <w:rsid w:val="00854FBB"/>
    <w:rsid w:val="008551FB"/>
    <w:rsid w:val="008552EF"/>
    <w:rsid w:val="008552F9"/>
    <w:rsid w:val="00855672"/>
    <w:rsid w:val="008556DD"/>
    <w:rsid w:val="00856E19"/>
    <w:rsid w:val="00856E7E"/>
    <w:rsid w:val="00857431"/>
    <w:rsid w:val="00857C61"/>
    <w:rsid w:val="008600C3"/>
    <w:rsid w:val="00860400"/>
    <w:rsid w:val="008605C2"/>
    <w:rsid w:val="0086095B"/>
    <w:rsid w:val="00860D41"/>
    <w:rsid w:val="008611F2"/>
    <w:rsid w:val="00861ABE"/>
    <w:rsid w:val="00861CAB"/>
    <w:rsid w:val="00861EE2"/>
    <w:rsid w:val="0086219C"/>
    <w:rsid w:val="008626DA"/>
    <w:rsid w:val="00862A00"/>
    <w:rsid w:val="00862AC6"/>
    <w:rsid w:val="0086320F"/>
    <w:rsid w:val="0086329C"/>
    <w:rsid w:val="0086352D"/>
    <w:rsid w:val="00864027"/>
    <w:rsid w:val="008640BE"/>
    <w:rsid w:val="008649F9"/>
    <w:rsid w:val="0086507F"/>
    <w:rsid w:val="0086638C"/>
    <w:rsid w:val="008663BC"/>
    <w:rsid w:val="00866A8C"/>
    <w:rsid w:val="00866B95"/>
    <w:rsid w:val="008678A7"/>
    <w:rsid w:val="00867C5D"/>
    <w:rsid w:val="0087062F"/>
    <w:rsid w:val="00870A34"/>
    <w:rsid w:val="00870CF1"/>
    <w:rsid w:val="00870EF5"/>
    <w:rsid w:val="0087128E"/>
    <w:rsid w:val="00871359"/>
    <w:rsid w:val="008717C3"/>
    <w:rsid w:val="00872400"/>
    <w:rsid w:val="00872918"/>
    <w:rsid w:val="0087299A"/>
    <w:rsid w:val="00872D19"/>
    <w:rsid w:val="00873097"/>
    <w:rsid w:val="0087350D"/>
    <w:rsid w:val="00873630"/>
    <w:rsid w:val="00873C01"/>
    <w:rsid w:val="00874240"/>
    <w:rsid w:val="008743BA"/>
    <w:rsid w:val="0087443E"/>
    <w:rsid w:val="00874556"/>
    <w:rsid w:val="00874AA2"/>
    <w:rsid w:val="00874E0F"/>
    <w:rsid w:val="00875055"/>
    <w:rsid w:val="00875196"/>
    <w:rsid w:val="00875452"/>
    <w:rsid w:val="008755CA"/>
    <w:rsid w:val="00875DCA"/>
    <w:rsid w:val="008762EE"/>
    <w:rsid w:val="00876348"/>
    <w:rsid w:val="00876392"/>
    <w:rsid w:val="0087657A"/>
    <w:rsid w:val="008766E3"/>
    <w:rsid w:val="00876A52"/>
    <w:rsid w:val="00876A81"/>
    <w:rsid w:val="00876C6F"/>
    <w:rsid w:val="00876C76"/>
    <w:rsid w:val="00877181"/>
    <w:rsid w:val="0088000F"/>
    <w:rsid w:val="00880445"/>
    <w:rsid w:val="00880649"/>
    <w:rsid w:val="00880823"/>
    <w:rsid w:val="00880A03"/>
    <w:rsid w:val="00881633"/>
    <w:rsid w:val="00881C1C"/>
    <w:rsid w:val="00881E06"/>
    <w:rsid w:val="0088252E"/>
    <w:rsid w:val="008839F1"/>
    <w:rsid w:val="00883DF8"/>
    <w:rsid w:val="00883E06"/>
    <w:rsid w:val="008846D9"/>
    <w:rsid w:val="00884949"/>
    <w:rsid w:val="00884DE6"/>
    <w:rsid w:val="00884F5F"/>
    <w:rsid w:val="0088522D"/>
    <w:rsid w:val="00886288"/>
    <w:rsid w:val="008862AD"/>
    <w:rsid w:val="008863A1"/>
    <w:rsid w:val="00886E35"/>
    <w:rsid w:val="00886F1D"/>
    <w:rsid w:val="00887366"/>
    <w:rsid w:val="00887781"/>
    <w:rsid w:val="00890170"/>
    <w:rsid w:val="00890291"/>
    <w:rsid w:val="008908DB"/>
    <w:rsid w:val="00890C7C"/>
    <w:rsid w:val="00890F2B"/>
    <w:rsid w:val="00891536"/>
    <w:rsid w:val="00891EB7"/>
    <w:rsid w:val="00892047"/>
    <w:rsid w:val="008926A5"/>
    <w:rsid w:val="00892C70"/>
    <w:rsid w:val="00892D0E"/>
    <w:rsid w:val="008930B1"/>
    <w:rsid w:val="008932C6"/>
    <w:rsid w:val="0089341C"/>
    <w:rsid w:val="008936A7"/>
    <w:rsid w:val="00893A30"/>
    <w:rsid w:val="00893B5C"/>
    <w:rsid w:val="00894464"/>
    <w:rsid w:val="008946CF"/>
    <w:rsid w:val="00894ABA"/>
    <w:rsid w:val="00894E3C"/>
    <w:rsid w:val="00895903"/>
    <w:rsid w:val="00895BBD"/>
    <w:rsid w:val="0089609D"/>
    <w:rsid w:val="00896543"/>
    <w:rsid w:val="00896601"/>
    <w:rsid w:val="008967B9"/>
    <w:rsid w:val="00896AB5"/>
    <w:rsid w:val="00897053"/>
    <w:rsid w:val="008A04E6"/>
    <w:rsid w:val="008A0951"/>
    <w:rsid w:val="008A0B32"/>
    <w:rsid w:val="008A1B53"/>
    <w:rsid w:val="008A2061"/>
    <w:rsid w:val="008A212E"/>
    <w:rsid w:val="008A2F44"/>
    <w:rsid w:val="008A37B4"/>
    <w:rsid w:val="008A3AAC"/>
    <w:rsid w:val="008A3B69"/>
    <w:rsid w:val="008A4227"/>
    <w:rsid w:val="008A496A"/>
    <w:rsid w:val="008A4E93"/>
    <w:rsid w:val="008A577C"/>
    <w:rsid w:val="008A5788"/>
    <w:rsid w:val="008A6CCB"/>
    <w:rsid w:val="008A7453"/>
    <w:rsid w:val="008A78A1"/>
    <w:rsid w:val="008A78B0"/>
    <w:rsid w:val="008A7D30"/>
    <w:rsid w:val="008B01DA"/>
    <w:rsid w:val="008B0547"/>
    <w:rsid w:val="008B0574"/>
    <w:rsid w:val="008B098F"/>
    <w:rsid w:val="008B0EC1"/>
    <w:rsid w:val="008B11EA"/>
    <w:rsid w:val="008B1234"/>
    <w:rsid w:val="008B1AC1"/>
    <w:rsid w:val="008B1AE2"/>
    <w:rsid w:val="008B243A"/>
    <w:rsid w:val="008B25C2"/>
    <w:rsid w:val="008B274E"/>
    <w:rsid w:val="008B3517"/>
    <w:rsid w:val="008B3C35"/>
    <w:rsid w:val="008B3C36"/>
    <w:rsid w:val="008B3F34"/>
    <w:rsid w:val="008B450C"/>
    <w:rsid w:val="008B4D41"/>
    <w:rsid w:val="008B4FD8"/>
    <w:rsid w:val="008B5F1A"/>
    <w:rsid w:val="008B6075"/>
    <w:rsid w:val="008B6352"/>
    <w:rsid w:val="008B6AF6"/>
    <w:rsid w:val="008B6DF0"/>
    <w:rsid w:val="008B71C5"/>
    <w:rsid w:val="008B7957"/>
    <w:rsid w:val="008B7A8B"/>
    <w:rsid w:val="008B7F98"/>
    <w:rsid w:val="008C08EB"/>
    <w:rsid w:val="008C0C0E"/>
    <w:rsid w:val="008C0C28"/>
    <w:rsid w:val="008C1558"/>
    <w:rsid w:val="008C2575"/>
    <w:rsid w:val="008C25D6"/>
    <w:rsid w:val="008C2616"/>
    <w:rsid w:val="008C2C64"/>
    <w:rsid w:val="008C3330"/>
    <w:rsid w:val="008C357C"/>
    <w:rsid w:val="008C363F"/>
    <w:rsid w:val="008C3D8F"/>
    <w:rsid w:val="008C3F25"/>
    <w:rsid w:val="008C4216"/>
    <w:rsid w:val="008C44C9"/>
    <w:rsid w:val="008C4701"/>
    <w:rsid w:val="008C48A3"/>
    <w:rsid w:val="008C48FD"/>
    <w:rsid w:val="008C4A7C"/>
    <w:rsid w:val="008C4EB3"/>
    <w:rsid w:val="008C514A"/>
    <w:rsid w:val="008C572A"/>
    <w:rsid w:val="008C593F"/>
    <w:rsid w:val="008C5B2C"/>
    <w:rsid w:val="008C6C3B"/>
    <w:rsid w:val="008C6D3E"/>
    <w:rsid w:val="008C6D44"/>
    <w:rsid w:val="008C6EB9"/>
    <w:rsid w:val="008C7263"/>
    <w:rsid w:val="008C7904"/>
    <w:rsid w:val="008C7BC0"/>
    <w:rsid w:val="008D0F25"/>
    <w:rsid w:val="008D138B"/>
    <w:rsid w:val="008D1809"/>
    <w:rsid w:val="008D1A27"/>
    <w:rsid w:val="008D1C37"/>
    <w:rsid w:val="008D2445"/>
    <w:rsid w:val="008D2598"/>
    <w:rsid w:val="008D2B58"/>
    <w:rsid w:val="008D2C6E"/>
    <w:rsid w:val="008D3277"/>
    <w:rsid w:val="008D32EB"/>
    <w:rsid w:val="008D33FD"/>
    <w:rsid w:val="008D3929"/>
    <w:rsid w:val="008D3A77"/>
    <w:rsid w:val="008D3B1A"/>
    <w:rsid w:val="008D3DFC"/>
    <w:rsid w:val="008D4005"/>
    <w:rsid w:val="008D44AD"/>
    <w:rsid w:val="008D4817"/>
    <w:rsid w:val="008D4AAC"/>
    <w:rsid w:val="008D545B"/>
    <w:rsid w:val="008D5841"/>
    <w:rsid w:val="008D5B29"/>
    <w:rsid w:val="008D5CFB"/>
    <w:rsid w:val="008D5D0F"/>
    <w:rsid w:val="008D6449"/>
    <w:rsid w:val="008D657E"/>
    <w:rsid w:val="008D723E"/>
    <w:rsid w:val="008D7968"/>
    <w:rsid w:val="008D7F61"/>
    <w:rsid w:val="008D7F97"/>
    <w:rsid w:val="008E0886"/>
    <w:rsid w:val="008E0C08"/>
    <w:rsid w:val="008E1319"/>
    <w:rsid w:val="008E136E"/>
    <w:rsid w:val="008E1505"/>
    <w:rsid w:val="008E1634"/>
    <w:rsid w:val="008E19F4"/>
    <w:rsid w:val="008E1C6A"/>
    <w:rsid w:val="008E1CC2"/>
    <w:rsid w:val="008E1EE4"/>
    <w:rsid w:val="008E26E0"/>
    <w:rsid w:val="008E2794"/>
    <w:rsid w:val="008E28A0"/>
    <w:rsid w:val="008E28C8"/>
    <w:rsid w:val="008E29C3"/>
    <w:rsid w:val="008E2A28"/>
    <w:rsid w:val="008E2D34"/>
    <w:rsid w:val="008E34B4"/>
    <w:rsid w:val="008E3F58"/>
    <w:rsid w:val="008E4409"/>
    <w:rsid w:val="008E48EA"/>
    <w:rsid w:val="008E4A21"/>
    <w:rsid w:val="008E5F28"/>
    <w:rsid w:val="008E6509"/>
    <w:rsid w:val="008E6659"/>
    <w:rsid w:val="008E6E37"/>
    <w:rsid w:val="008E7306"/>
    <w:rsid w:val="008E7D6F"/>
    <w:rsid w:val="008E7EC5"/>
    <w:rsid w:val="008F04DE"/>
    <w:rsid w:val="008F0779"/>
    <w:rsid w:val="008F0C08"/>
    <w:rsid w:val="008F13C4"/>
    <w:rsid w:val="008F13C6"/>
    <w:rsid w:val="008F1417"/>
    <w:rsid w:val="008F16BA"/>
    <w:rsid w:val="008F1E19"/>
    <w:rsid w:val="008F2053"/>
    <w:rsid w:val="008F2704"/>
    <w:rsid w:val="008F293D"/>
    <w:rsid w:val="008F2C16"/>
    <w:rsid w:val="008F2DFC"/>
    <w:rsid w:val="008F32DE"/>
    <w:rsid w:val="008F35C7"/>
    <w:rsid w:val="008F39EF"/>
    <w:rsid w:val="008F3D82"/>
    <w:rsid w:val="008F3F0C"/>
    <w:rsid w:val="008F4A72"/>
    <w:rsid w:val="008F5CC6"/>
    <w:rsid w:val="008F5D2D"/>
    <w:rsid w:val="008F6040"/>
    <w:rsid w:val="008F60E5"/>
    <w:rsid w:val="008F65BE"/>
    <w:rsid w:val="008F68A6"/>
    <w:rsid w:val="008F697F"/>
    <w:rsid w:val="008F6AB8"/>
    <w:rsid w:val="008F7A2B"/>
    <w:rsid w:val="008F7E1E"/>
    <w:rsid w:val="0090030D"/>
    <w:rsid w:val="0090078A"/>
    <w:rsid w:val="00900BCE"/>
    <w:rsid w:val="00900C58"/>
    <w:rsid w:val="00900F72"/>
    <w:rsid w:val="00902271"/>
    <w:rsid w:val="00902307"/>
    <w:rsid w:val="0090251E"/>
    <w:rsid w:val="00902F78"/>
    <w:rsid w:val="009031B4"/>
    <w:rsid w:val="009037E9"/>
    <w:rsid w:val="00903F11"/>
    <w:rsid w:val="00904228"/>
    <w:rsid w:val="0090422B"/>
    <w:rsid w:val="00904B67"/>
    <w:rsid w:val="00905054"/>
    <w:rsid w:val="009054D2"/>
    <w:rsid w:val="00905655"/>
    <w:rsid w:val="00905C95"/>
    <w:rsid w:val="00906F17"/>
    <w:rsid w:val="00907EE1"/>
    <w:rsid w:val="00910A42"/>
    <w:rsid w:val="00910AF6"/>
    <w:rsid w:val="00910D31"/>
    <w:rsid w:val="00910E65"/>
    <w:rsid w:val="009114ED"/>
    <w:rsid w:val="009115E3"/>
    <w:rsid w:val="00912265"/>
    <w:rsid w:val="00912367"/>
    <w:rsid w:val="00912605"/>
    <w:rsid w:val="009129E9"/>
    <w:rsid w:val="0091351B"/>
    <w:rsid w:val="0091362F"/>
    <w:rsid w:val="009138FD"/>
    <w:rsid w:val="00914077"/>
    <w:rsid w:val="00914EE6"/>
    <w:rsid w:val="009151D2"/>
    <w:rsid w:val="00915C56"/>
    <w:rsid w:val="0091612F"/>
    <w:rsid w:val="00916803"/>
    <w:rsid w:val="0091775E"/>
    <w:rsid w:val="00917B32"/>
    <w:rsid w:val="00917C90"/>
    <w:rsid w:val="00917DCB"/>
    <w:rsid w:val="0092007E"/>
    <w:rsid w:val="00920149"/>
    <w:rsid w:val="0092021E"/>
    <w:rsid w:val="0092095F"/>
    <w:rsid w:val="00920FAB"/>
    <w:rsid w:val="00921315"/>
    <w:rsid w:val="0092142F"/>
    <w:rsid w:val="009216C9"/>
    <w:rsid w:val="0092287C"/>
    <w:rsid w:val="0092297E"/>
    <w:rsid w:val="00922CBA"/>
    <w:rsid w:val="00922F8F"/>
    <w:rsid w:val="009230BD"/>
    <w:rsid w:val="0092310A"/>
    <w:rsid w:val="009234A7"/>
    <w:rsid w:val="009235EA"/>
    <w:rsid w:val="00923962"/>
    <w:rsid w:val="009239C5"/>
    <w:rsid w:val="00923C38"/>
    <w:rsid w:val="0092419C"/>
    <w:rsid w:val="00924583"/>
    <w:rsid w:val="00924ACC"/>
    <w:rsid w:val="00924D8D"/>
    <w:rsid w:val="009257C2"/>
    <w:rsid w:val="0092599B"/>
    <w:rsid w:val="00925F8E"/>
    <w:rsid w:val="0092610F"/>
    <w:rsid w:val="009261BC"/>
    <w:rsid w:val="009268E7"/>
    <w:rsid w:val="00926D1A"/>
    <w:rsid w:val="00927166"/>
    <w:rsid w:val="0092721F"/>
    <w:rsid w:val="009277C3"/>
    <w:rsid w:val="00930433"/>
    <w:rsid w:val="009306FE"/>
    <w:rsid w:val="00930890"/>
    <w:rsid w:val="00930BDF"/>
    <w:rsid w:val="009315DC"/>
    <w:rsid w:val="009317FD"/>
    <w:rsid w:val="00931995"/>
    <w:rsid w:val="00931CED"/>
    <w:rsid w:val="0093227A"/>
    <w:rsid w:val="00932A8E"/>
    <w:rsid w:val="00932AB0"/>
    <w:rsid w:val="009331CA"/>
    <w:rsid w:val="00933763"/>
    <w:rsid w:val="009337C9"/>
    <w:rsid w:val="00934219"/>
    <w:rsid w:val="00934778"/>
    <w:rsid w:val="00934D6D"/>
    <w:rsid w:val="00934D7F"/>
    <w:rsid w:val="00934F60"/>
    <w:rsid w:val="00935475"/>
    <w:rsid w:val="00935AB1"/>
    <w:rsid w:val="00935C23"/>
    <w:rsid w:val="009361DA"/>
    <w:rsid w:val="00936F79"/>
    <w:rsid w:val="00937460"/>
    <w:rsid w:val="009374F3"/>
    <w:rsid w:val="009375AE"/>
    <w:rsid w:val="00937658"/>
    <w:rsid w:val="00937A5C"/>
    <w:rsid w:val="00937C1B"/>
    <w:rsid w:val="00937D17"/>
    <w:rsid w:val="009401AC"/>
    <w:rsid w:val="009405A4"/>
    <w:rsid w:val="00940953"/>
    <w:rsid w:val="0094099D"/>
    <w:rsid w:val="00940B02"/>
    <w:rsid w:val="00940C66"/>
    <w:rsid w:val="00940C7E"/>
    <w:rsid w:val="00941A63"/>
    <w:rsid w:val="00941C8C"/>
    <w:rsid w:val="00941F58"/>
    <w:rsid w:val="00941F5B"/>
    <w:rsid w:val="009421D9"/>
    <w:rsid w:val="00942584"/>
    <w:rsid w:val="009425ED"/>
    <w:rsid w:val="009427C6"/>
    <w:rsid w:val="00942802"/>
    <w:rsid w:val="0094298F"/>
    <w:rsid w:val="00943150"/>
    <w:rsid w:val="009434E2"/>
    <w:rsid w:val="00943977"/>
    <w:rsid w:val="00943AE5"/>
    <w:rsid w:val="00943C1A"/>
    <w:rsid w:val="00943EEB"/>
    <w:rsid w:val="00943F69"/>
    <w:rsid w:val="00945D41"/>
    <w:rsid w:val="00946B2A"/>
    <w:rsid w:val="00946CB6"/>
    <w:rsid w:val="00946DB8"/>
    <w:rsid w:val="00947647"/>
    <w:rsid w:val="00947E5B"/>
    <w:rsid w:val="00947EF1"/>
    <w:rsid w:val="00950001"/>
    <w:rsid w:val="0095012D"/>
    <w:rsid w:val="0095042D"/>
    <w:rsid w:val="00951493"/>
    <w:rsid w:val="00951725"/>
    <w:rsid w:val="00951A07"/>
    <w:rsid w:val="00951DCD"/>
    <w:rsid w:val="00951E22"/>
    <w:rsid w:val="00951F57"/>
    <w:rsid w:val="009527EC"/>
    <w:rsid w:val="00952A05"/>
    <w:rsid w:val="00952CC1"/>
    <w:rsid w:val="00953AAE"/>
    <w:rsid w:val="00953BE3"/>
    <w:rsid w:val="00953E97"/>
    <w:rsid w:val="0095461F"/>
    <w:rsid w:val="00954771"/>
    <w:rsid w:val="00954780"/>
    <w:rsid w:val="0095499E"/>
    <w:rsid w:val="00954ACE"/>
    <w:rsid w:val="00954CAE"/>
    <w:rsid w:val="00954F3B"/>
    <w:rsid w:val="00955596"/>
    <w:rsid w:val="009557D5"/>
    <w:rsid w:val="00955837"/>
    <w:rsid w:val="00955DCB"/>
    <w:rsid w:val="009560BC"/>
    <w:rsid w:val="00956199"/>
    <w:rsid w:val="00956599"/>
    <w:rsid w:val="00956868"/>
    <w:rsid w:val="00956C0F"/>
    <w:rsid w:val="009575B4"/>
    <w:rsid w:val="00957AA9"/>
    <w:rsid w:val="00957BC0"/>
    <w:rsid w:val="00957D0D"/>
    <w:rsid w:val="00957F32"/>
    <w:rsid w:val="0096000D"/>
    <w:rsid w:val="0096015C"/>
    <w:rsid w:val="009605D8"/>
    <w:rsid w:val="009607B1"/>
    <w:rsid w:val="00960D1A"/>
    <w:rsid w:val="00961093"/>
    <w:rsid w:val="0096138C"/>
    <w:rsid w:val="00961417"/>
    <w:rsid w:val="0096179B"/>
    <w:rsid w:val="00961A94"/>
    <w:rsid w:val="00961FE8"/>
    <w:rsid w:val="0096214F"/>
    <w:rsid w:val="00962448"/>
    <w:rsid w:val="00962ADB"/>
    <w:rsid w:val="00962B58"/>
    <w:rsid w:val="00962DC0"/>
    <w:rsid w:val="00963232"/>
    <w:rsid w:val="00963317"/>
    <w:rsid w:val="00963794"/>
    <w:rsid w:val="00963A3B"/>
    <w:rsid w:val="00963DF6"/>
    <w:rsid w:val="00963EE8"/>
    <w:rsid w:val="009644E7"/>
    <w:rsid w:val="0096534D"/>
    <w:rsid w:val="00965852"/>
    <w:rsid w:val="009658E1"/>
    <w:rsid w:val="0096597C"/>
    <w:rsid w:val="00965EC7"/>
    <w:rsid w:val="00967068"/>
    <w:rsid w:val="009676B8"/>
    <w:rsid w:val="00967A83"/>
    <w:rsid w:val="00967E28"/>
    <w:rsid w:val="00967F2B"/>
    <w:rsid w:val="00970972"/>
    <w:rsid w:val="00971416"/>
    <w:rsid w:val="00971E45"/>
    <w:rsid w:val="0097214F"/>
    <w:rsid w:val="0097236A"/>
    <w:rsid w:val="009724CE"/>
    <w:rsid w:val="009726BA"/>
    <w:rsid w:val="0097373A"/>
    <w:rsid w:val="00973AC0"/>
    <w:rsid w:val="00973D53"/>
    <w:rsid w:val="00973E35"/>
    <w:rsid w:val="00973F61"/>
    <w:rsid w:val="00974171"/>
    <w:rsid w:val="0097435D"/>
    <w:rsid w:val="00974BB4"/>
    <w:rsid w:val="00974F66"/>
    <w:rsid w:val="00975F35"/>
    <w:rsid w:val="009762CE"/>
    <w:rsid w:val="00976A4F"/>
    <w:rsid w:val="00976CAC"/>
    <w:rsid w:val="00976F38"/>
    <w:rsid w:val="00977426"/>
    <w:rsid w:val="0097788A"/>
    <w:rsid w:val="00977B28"/>
    <w:rsid w:val="009801F5"/>
    <w:rsid w:val="00980278"/>
    <w:rsid w:val="009805EF"/>
    <w:rsid w:val="0098075D"/>
    <w:rsid w:val="00980C75"/>
    <w:rsid w:val="0098150A"/>
    <w:rsid w:val="0098195A"/>
    <w:rsid w:val="0098251B"/>
    <w:rsid w:val="009825C2"/>
    <w:rsid w:val="00982962"/>
    <w:rsid w:val="00982BD5"/>
    <w:rsid w:val="00982D4B"/>
    <w:rsid w:val="00982D54"/>
    <w:rsid w:val="00983411"/>
    <w:rsid w:val="00983816"/>
    <w:rsid w:val="00983AB7"/>
    <w:rsid w:val="0098453D"/>
    <w:rsid w:val="009847EB"/>
    <w:rsid w:val="00984EEB"/>
    <w:rsid w:val="00984F14"/>
    <w:rsid w:val="009857E6"/>
    <w:rsid w:val="00985888"/>
    <w:rsid w:val="009858D3"/>
    <w:rsid w:val="00986074"/>
    <w:rsid w:val="0098637E"/>
    <w:rsid w:val="00986776"/>
    <w:rsid w:val="00986ADB"/>
    <w:rsid w:val="00986F36"/>
    <w:rsid w:val="00987086"/>
    <w:rsid w:val="0098714B"/>
    <w:rsid w:val="0098750D"/>
    <w:rsid w:val="00987FF5"/>
    <w:rsid w:val="0099011D"/>
    <w:rsid w:val="00990261"/>
    <w:rsid w:val="00990A4A"/>
    <w:rsid w:val="00991596"/>
    <w:rsid w:val="009918DF"/>
    <w:rsid w:val="00991B01"/>
    <w:rsid w:val="00992527"/>
    <w:rsid w:val="009926F1"/>
    <w:rsid w:val="00992B21"/>
    <w:rsid w:val="00992BAB"/>
    <w:rsid w:val="00992D83"/>
    <w:rsid w:val="00992EF6"/>
    <w:rsid w:val="0099325C"/>
    <w:rsid w:val="0099345F"/>
    <w:rsid w:val="00993BC5"/>
    <w:rsid w:val="0099414D"/>
    <w:rsid w:val="0099470A"/>
    <w:rsid w:val="00994849"/>
    <w:rsid w:val="009949FC"/>
    <w:rsid w:val="00995385"/>
    <w:rsid w:val="009953A9"/>
    <w:rsid w:val="00995882"/>
    <w:rsid w:val="0099598E"/>
    <w:rsid w:val="009959CB"/>
    <w:rsid w:val="00995BCA"/>
    <w:rsid w:val="00995FB8"/>
    <w:rsid w:val="00996466"/>
    <w:rsid w:val="00996769"/>
    <w:rsid w:val="00997D78"/>
    <w:rsid w:val="009A0131"/>
    <w:rsid w:val="009A01AB"/>
    <w:rsid w:val="009A0253"/>
    <w:rsid w:val="009A05A0"/>
    <w:rsid w:val="009A081C"/>
    <w:rsid w:val="009A0CA5"/>
    <w:rsid w:val="009A1024"/>
    <w:rsid w:val="009A1234"/>
    <w:rsid w:val="009A1AEC"/>
    <w:rsid w:val="009A1D1C"/>
    <w:rsid w:val="009A1E87"/>
    <w:rsid w:val="009A1E93"/>
    <w:rsid w:val="009A2284"/>
    <w:rsid w:val="009A2343"/>
    <w:rsid w:val="009A262A"/>
    <w:rsid w:val="009A29F9"/>
    <w:rsid w:val="009A3A17"/>
    <w:rsid w:val="009A3FB7"/>
    <w:rsid w:val="009A44EA"/>
    <w:rsid w:val="009A46CA"/>
    <w:rsid w:val="009A471D"/>
    <w:rsid w:val="009A5912"/>
    <w:rsid w:val="009A5952"/>
    <w:rsid w:val="009A5DD4"/>
    <w:rsid w:val="009A6533"/>
    <w:rsid w:val="009A67B8"/>
    <w:rsid w:val="009A6CB6"/>
    <w:rsid w:val="009A6D81"/>
    <w:rsid w:val="009A729C"/>
    <w:rsid w:val="009A7374"/>
    <w:rsid w:val="009A76AF"/>
    <w:rsid w:val="009A7C99"/>
    <w:rsid w:val="009B09EB"/>
    <w:rsid w:val="009B0C54"/>
    <w:rsid w:val="009B1CB1"/>
    <w:rsid w:val="009B1E87"/>
    <w:rsid w:val="009B23CF"/>
    <w:rsid w:val="009B31A8"/>
    <w:rsid w:val="009B32F4"/>
    <w:rsid w:val="009B3422"/>
    <w:rsid w:val="009B37E8"/>
    <w:rsid w:val="009B3A13"/>
    <w:rsid w:val="009B3AA3"/>
    <w:rsid w:val="009B3DF0"/>
    <w:rsid w:val="009B4148"/>
    <w:rsid w:val="009B4356"/>
    <w:rsid w:val="009B45BE"/>
    <w:rsid w:val="009B46E2"/>
    <w:rsid w:val="009B4779"/>
    <w:rsid w:val="009B4E05"/>
    <w:rsid w:val="009B5315"/>
    <w:rsid w:val="009B5548"/>
    <w:rsid w:val="009B563C"/>
    <w:rsid w:val="009B56FD"/>
    <w:rsid w:val="009B571E"/>
    <w:rsid w:val="009B5A22"/>
    <w:rsid w:val="009B5C00"/>
    <w:rsid w:val="009B61B2"/>
    <w:rsid w:val="009B62E1"/>
    <w:rsid w:val="009B660D"/>
    <w:rsid w:val="009B66CA"/>
    <w:rsid w:val="009B6BA7"/>
    <w:rsid w:val="009B71A0"/>
    <w:rsid w:val="009C026F"/>
    <w:rsid w:val="009C0866"/>
    <w:rsid w:val="009C0952"/>
    <w:rsid w:val="009C0C51"/>
    <w:rsid w:val="009C0DB0"/>
    <w:rsid w:val="009C0F2F"/>
    <w:rsid w:val="009C2480"/>
    <w:rsid w:val="009C2783"/>
    <w:rsid w:val="009C2930"/>
    <w:rsid w:val="009C2ED8"/>
    <w:rsid w:val="009C2F66"/>
    <w:rsid w:val="009C3325"/>
    <w:rsid w:val="009C34B2"/>
    <w:rsid w:val="009C3997"/>
    <w:rsid w:val="009C3C23"/>
    <w:rsid w:val="009C446A"/>
    <w:rsid w:val="009C48F9"/>
    <w:rsid w:val="009C5173"/>
    <w:rsid w:val="009C5F76"/>
    <w:rsid w:val="009C5FCD"/>
    <w:rsid w:val="009C6B6B"/>
    <w:rsid w:val="009C76A8"/>
    <w:rsid w:val="009C7ED9"/>
    <w:rsid w:val="009D00A3"/>
    <w:rsid w:val="009D014C"/>
    <w:rsid w:val="009D0634"/>
    <w:rsid w:val="009D0D74"/>
    <w:rsid w:val="009D10F0"/>
    <w:rsid w:val="009D10F4"/>
    <w:rsid w:val="009D15D9"/>
    <w:rsid w:val="009D1ABA"/>
    <w:rsid w:val="009D1CC7"/>
    <w:rsid w:val="009D25A6"/>
    <w:rsid w:val="009D2E67"/>
    <w:rsid w:val="009D3679"/>
    <w:rsid w:val="009D3734"/>
    <w:rsid w:val="009D39CE"/>
    <w:rsid w:val="009D39FA"/>
    <w:rsid w:val="009D3A7B"/>
    <w:rsid w:val="009D3E96"/>
    <w:rsid w:val="009D4250"/>
    <w:rsid w:val="009D4543"/>
    <w:rsid w:val="009D502E"/>
    <w:rsid w:val="009D567A"/>
    <w:rsid w:val="009D58F8"/>
    <w:rsid w:val="009D61A7"/>
    <w:rsid w:val="009D649D"/>
    <w:rsid w:val="009D64D9"/>
    <w:rsid w:val="009D6C0B"/>
    <w:rsid w:val="009D6E65"/>
    <w:rsid w:val="009D72AA"/>
    <w:rsid w:val="009D7A59"/>
    <w:rsid w:val="009E09D9"/>
    <w:rsid w:val="009E1387"/>
    <w:rsid w:val="009E1961"/>
    <w:rsid w:val="009E19FD"/>
    <w:rsid w:val="009E1BA1"/>
    <w:rsid w:val="009E1BB6"/>
    <w:rsid w:val="009E1CBB"/>
    <w:rsid w:val="009E2887"/>
    <w:rsid w:val="009E290D"/>
    <w:rsid w:val="009E3703"/>
    <w:rsid w:val="009E3CE5"/>
    <w:rsid w:val="009E3E47"/>
    <w:rsid w:val="009E3F14"/>
    <w:rsid w:val="009E3F84"/>
    <w:rsid w:val="009E4A62"/>
    <w:rsid w:val="009E4C14"/>
    <w:rsid w:val="009E4D60"/>
    <w:rsid w:val="009E4E1A"/>
    <w:rsid w:val="009E4F62"/>
    <w:rsid w:val="009E500B"/>
    <w:rsid w:val="009E5086"/>
    <w:rsid w:val="009E6717"/>
    <w:rsid w:val="009E67C5"/>
    <w:rsid w:val="009E6B77"/>
    <w:rsid w:val="009E701D"/>
    <w:rsid w:val="009E73BF"/>
    <w:rsid w:val="009E7786"/>
    <w:rsid w:val="009E78BC"/>
    <w:rsid w:val="009E7BBA"/>
    <w:rsid w:val="009E7CE0"/>
    <w:rsid w:val="009F0E3E"/>
    <w:rsid w:val="009F1715"/>
    <w:rsid w:val="009F1721"/>
    <w:rsid w:val="009F185E"/>
    <w:rsid w:val="009F1878"/>
    <w:rsid w:val="009F1DB5"/>
    <w:rsid w:val="009F1EB7"/>
    <w:rsid w:val="009F2396"/>
    <w:rsid w:val="009F23DD"/>
    <w:rsid w:val="009F264C"/>
    <w:rsid w:val="009F27CE"/>
    <w:rsid w:val="009F2DA9"/>
    <w:rsid w:val="009F32F5"/>
    <w:rsid w:val="009F3C93"/>
    <w:rsid w:val="009F4C53"/>
    <w:rsid w:val="009F5373"/>
    <w:rsid w:val="009F5549"/>
    <w:rsid w:val="009F5962"/>
    <w:rsid w:val="009F6027"/>
    <w:rsid w:val="009F6239"/>
    <w:rsid w:val="009F6250"/>
    <w:rsid w:val="009F663F"/>
    <w:rsid w:val="009F7354"/>
    <w:rsid w:val="009F7398"/>
    <w:rsid w:val="009F7CBC"/>
    <w:rsid w:val="009F7F37"/>
    <w:rsid w:val="00A005AB"/>
    <w:rsid w:val="00A00658"/>
    <w:rsid w:val="00A00965"/>
    <w:rsid w:val="00A00B65"/>
    <w:rsid w:val="00A01268"/>
    <w:rsid w:val="00A01AEB"/>
    <w:rsid w:val="00A02170"/>
    <w:rsid w:val="00A026E2"/>
    <w:rsid w:val="00A0289F"/>
    <w:rsid w:val="00A02A4D"/>
    <w:rsid w:val="00A02B44"/>
    <w:rsid w:val="00A03CAB"/>
    <w:rsid w:val="00A03D39"/>
    <w:rsid w:val="00A0423B"/>
    <w:rsid w:val="00A04BB7"/>
    <w:rsid w:val="00A04C29"/>
    <w:rsid w:val="00A050CC"/>
    <w:rsid w:val="00A05B35"/>
    <w:rsid w:val="00A0621E"/>
    <w:rsid w:val="00A06D04"/>
    <w:rsid w:val="00A07A19"/>
    <w:rsid w:val="00A104D7"/>
    <w:rsid w:val="00A10559"/>
    <w:rsid w:val="00A10638"/>
    <w:rsid w:val="00A1068C"/>
    <w:rsid w:val="00A109F2"/>
    <w:rsid w:val="00A10C1F"/>
    <w:rsid w:val="00A10C6A"/>
    <w:rsid w:val="00A10F04"/>
    <w:rsid w:val="00A1136B"/>
    <w:rsid w:val="00A11C29"/>
    <w:rsid w:val="00A11C81"/>
    <w:rsid w:val="00A122C1"/>
    <w:rsid w:val="00A12333"/>
    <w:rsid w:val="00A12573"/>
    <w:rsid w:val="00A1266E"/>
    <w:rsid w:val="00A1281A"/>
    <w:rsid w:val="00A12A5B"/>
    <w:rsid w:val="00A12B92"/>
    <w:rsid w:val="00A13201"/>
    <w:rsid w:val="00A13379"/>
    <w:rsid w:val="00A13634"/>
    <w:rsid w:val="00A141A0"/>
    <w:rsid w:val="00A14202"/>
    <w:rsid w:val="00A144BE"/>
    <w:rsid w:val="00A15180"/>
    <w:rsid w:val="00A1529F"/>
    <w:rsid w:val="00A15690"/>
    <w:rsid w:val="00A15A5D"/>
    <w:rsid w:val="00A15CDC"/>
    <w:rsid w:val="00A16189"/>
    <w:rsid w:val="00A16B5F"/>
    <w:rsid w:val="00A16E94"/>
    <w:rsid w:val="00A16E95"/>
    <w:rsid w:val="00A203AD"/>
    <w:rsid w:val="00A211BE"/>
    <w:rsid w:val="00A218E0"/>
    <w:rsid w:val="00A221AE"/>
    <w:rsid w:val="00A22329"/>
    <w:rsid w:val="00A22A28"/>
    <w:rsid w:val="00A22AAF"/>
    <w:rsid w:val="00A23220"/>
    <w:rsid w:val="00A232B1"/>
    <w:rsid w:val="00A236E4"/>
    <w:rsid w:val="00A2378A"/>
    <w:rsid w:val="00A2383B"/>
    <w:rsid w:val="00A23E76"/>
    <w:rsid w:val="00A24273"/>
    <w:rsid w:val="00A2446B"/>
    <w:rsid w:val="00A24D92"/>
    <w:rsid w:val="00A24F22"/>
    <w:rsid w:val="00A2533F"/>
    <w:rsid w:val="00A253C4"/>
    <w:rsid w:val="00A25554"/>
    <w:rsid w:val="00A25940"/>
    <w:rsid w:val="00A25962"/>
    <w:rsid w:val="00A25A2B"/>
    <w:rsid w:val="00A26205"/>
    <w:rsid w:val="00A263D3"/>
    <w:rsid w:val="00A26549"/>
    <w:rsid w:val="00A265AB"/>
    <w:rsid w:val="00A26752"/>
    <w:rsid w:val="00A269CF"/>
    <w:rsid w:val="00A273DF"/>
    <w:rsid w:val="00A27859"/>
    <w:rsid w:val="00A27FFC"/>
    <w:rsid w:val="00A30350"/>
    <w:rsid w:val="00A304A3"/>
    <w:rsid w:val="00A314D7"/>
    <w:rsid w:val="00A31899"/>
    <w:rsid w:val="00A319C2"/>
    <w:rsid w:val="00A31D14"/>
    <w:rsid w:val="00A321BD"/>
    <w:rsid w:val="00A3226B"/>
    <w:rsid w:val="00A3266C"/>
    <w:rsid w:val="00A32CC7"/>
    <w:rsid w:val="00A32DE6"/>
    <w:rsid w:val="00A336F9"/>
    <w:rsid w:val="00A33A67"/>
    <w:rsid w:val="00A33B5D"/>
    <w:rsid w:val="00A33F98"/>
    <w:rsid w:val="00A347C7"/>
    <w:rsid w:val="00A348AB"/>
    <w:rsid w:val="00A349C5"/>
    <w:rsid w:val="00A35A98"/>
    <w:rsid w:val="00A35AEC"/>
    <w:rsid w:val="00A36069"/>
    <w:rsid w:val="00A36367"/>
    <w:rsid w:val="00A365E9"/>
    <w:rsid w:val="00A365FA"/>
    <w:rsid w:val="00A3677D"/>
    <w:rsid w:val="00A36FB6"/>
    <w:rsid w:val="00A37571"/>
    <w:rsid w:val="00A37CA1"/>
    <w:rsid w:val="00A4010E"/>
    <w:rsid w:val="00A40365"/>
    <w:rsid w:val="00A4056C"/>
    <w:rsid w:val="00A40650"/>
    <w:rsid w:val="00A40B46"/>
    <w:rsid w:val="00A41065"/>
    <w:rsid w:val="00A41196"/>
    <w:rsid w:val="00A4164B"/>
    <w:rsid w:val="00A416DD"/>
    <w:rsid w:val="00A41BF8"/>
    <w:rsid w:val="00A41F83"/>
    <w:rsid w:val="00A420C4"/>
    <w:rsid w:val="00A427FC"/>
    <w:rsid w:val="00A42D61"/>
    <w:rsid w:val="00A42E81"/>
    <w:rsid w:val="00A43668"/>
    <w:rsid w:val="00A436FF"/>
    <w:rsid w:val="00A44591"/>
    <w:rsid w:val="00A44A5D"/>
    <w:rsid w:val="00A45C2C"/>
    <w:rsid w:val="00A45C71"/>
    <w:rsid w:val="00A45CE8"/>
    <w:rsid w:val="00A461F0"/>
    <w:rsid w:val="00A468D9"/>
    <w:rsid w:val="00A46CD3"/>
    <w:rsid w:val="00A470BF"/>
    <w:rsid w:val="00A4727C"/>
    <w:rsid w:val="00A501F6"/>
    <w:rsid w:val="00A50860"/>
    <w:rsid w:val="00A5086F"/>
    <w:rsid w:val="00A509A4"/>
    <w:rsid w:val="00A50C43"/>
    <w:rsid w:val="00A50EA0"/>
    <w:rsid w:val="00A50F21"/>
    <w:rsid w:val="00A513E6"/>
    <w:rsid w:val="00A52022"/>
    <w:rsid w:val="00A52216"/>
    <w:rsid w:val="00A52496"/>
    <w:rsid w:val="00A52779"/>
    <w:rsid w:val="00A52FBC"/>
    <w:rsid w:val="00A536C5"/>
    <w:rsid w:val="00A5377A"/>
    <w:rsid w:val="00A53BCF"/>
    <w:rsid w:val="00A542AD"/>
    <w:rsid w:val="00A54C9C"/>
    <w:rsid w:val="00A54FE9"/>
    <w:rsid w:val="00A55296"/>
    <w:rsid w:val="00A559E4"/>
    <w:rsid w:val="00A56323"/>
    <w:rsid w:val="00A5670F"/>
    <w:rsid w:val="00A56762"/>
    <w:rsid w:val="00A56767"/>
    <w:rsid w:val="00A568DC"/>
    <w:rsid w:val="00A56D64"/>
    <w:rsid w:val="00A573B8"/>
    <w:rsid w:val="00A57B53"/>
    <w:rsid w:val="00A6041B"/>
    <w:rsid w:val="00A60721"/>
    <w:rsid w:val="00A608E1"/>
    <w:rsid w:val="00A6095A"/>
    <w:rsid w:val="00A60B29"/>
    <w:rsid w:val="00A60B5B"/>
    <w:rsid w:val="00A60E7A"/>
    <w:rsid w:val="00A60FEB"/>
    <w:rsid w:val="00A61516"/>
    <w:rsid w:val="00A615F5"/>
    <w:rsid w:val="00A6224C"/>
    <w:rsid w:val="00A625B6"/>
    <w:rsid w:val="00A626F1"/>
    <w:rsid w:val="00A633A8"/>
    <w:rsid w:val="00A6387F"/>
    <w:rsid w:val="00A639BB"/>
    <w:rsid w:val="00A64050"/>
    <w:rsid w:val="00A646C9"/>
    <w:rsid w:val="00A64E12"/>
    <w:rsid w:val="00A650FE"/>
    <w:rsid w:val="00A6559E"/>
    <w:rsid w:val="00A65D47"/>
    <w:rsid w:val="00A65DFA"/>
    <w:rsid w:val="00A664A8"/>
    <w:rsid w:val="00A666EF"/>
    <w:rsid w:val="00A66ABD"/>
    <w:rsid w:val="00A66C38"/>
    <w:rsid w:val="00A66FE1"/>
    <w:rsid w:val="00A67471"/>
    <w:rsid w:val="00A6764E"/>
    <w:rsid w:val="00A676F6"/>
    <w:rsid w:val="00A677B0"/>
    <w:rsid w:val="00A67935"/>
    <w:rsid w:val="00A70E32"/>
    <w:rsid w:val="00A7108B"/>
    <w:rsid w:val="00A714A6"/>
    <w:rsid w:val="00A72866"/>
    <w:rsid w:val="00A72D42"/>
    <w:rsid w:val="00A72E7A"/>
    <w:rsid w:val="00A73203"/>
    <w:rsid w:val="00A73D5D"/>
    <w:rsid w:val="00A73D9A"/>
    <w:rsid w:val="00A73EF1"/>
    <w:rsid w:val="00A741BA"/>
    <w:rsid w:val="00A7507D"/>
    <w:rsid w:val="00A751C8"/>
    <w:rsid w:val="00A752DF"/>
    <w:rsid w:val="00A7595A"/>
    <w:rsid w:val="00A75BE0"/>
    <w:rsid w:val="00A75D27"/>
    <w:rsid w:val="00A761E7"/>
    <w:rsid w:val="00A76F9D"/>
    <w:rsid w:val="00A773FC"/>
    <w:rsid w:val="00A77AFD"/>
    <w:rsid w:val="00A77B08"/>
    <w:rsid w:val="00A80D23"/>
    <w:rsid w:val="00A814E8"/>
    <w:rsid w:val="00A814FF"/>
    <w:rsid w:val="00A81753"/>
    <w:rsid w:val="00A81A77"/>
    <w:rsid w:val="00A81F7F"/>
    <w:rsid w:val="00A82329"/>
    <w:rsid w:val="00A825DB"/>
    <w:rsid w:val="00A828F4"/>
    <w:rsid w:val="00A82C12"/>
    <w:rsid w:val="00A830EF"/>
    <w:rsid w:val="00A832C9"/>
    <w:rsid w:val="00A83527"/>
    <w:rsid w:val="00A83722"/>
    <w:rsid w:val="00A83B11"/>
    <w:rsid w:val="00A83FE8"/>
    <w:rsid w:val="00A84A8A"/>
    <w:rsid w:val="00A85101"/>
    <w:rsid w:val="00A852E3"/>
    <w:rsid w:val="00A852FF"/>
    <w:rsid w:val="00A8547F"/>
    <w:rsid w:val="00A86108"/>
    <w:rsid w:val="00A8617E"/>
    <w:rsid w:val="00A861E0"/>
    <w:rsid w:val="00A8640F"/>
    <w:rsid w:val="00A864ED"/>
    <w:rsid w:val="00A86643"/>
    <w:rsid w:val="00A86D30"/>
    <w:rsid w:val="00A8727D"/>
    <w:rsid w:val="00A87378"/>
    <w:rsid w:val="00A902BC"/>
    <w:rsid w:val="00A90342"/>
    <w:rsid w:val="00A90615"/>
    <w:rsid w:val="00A90AF9"/>
    <w:rsid w:val="00A90F3A"/>
    <w:rsid w:val="00A91CF5"/>
    <w:rsid w:val="00A91D26"/>
    <w:rsid w:val="00A927EB"/>
    <w:rsid w:val="00A9352A"/>
    <w:rsid w:val="00A94208"/>
    <w:rsid w:val="00A94AEA"/>
    <w:rsid w:val="00A950B3"/>
    <w:rsid w:val="00A959C0"/>
    <w:rsid w:val="00A95DEF"/>
    <w:rsid w:val="00A95E28"/>
    <w:rsid w:val="00A95E2E"/>
    <w:rsid w:val="00A9624D"/>
    <w:rsid w:val="00A9656B"/>
    <w:rsid w:val="00A965E2"/>
    <w:rsid w:val="00A97497"/>
    <w:rsid w:val="00A9753C"/>
    <w:rsid w:val="00A97E38"/>
    <w:rsid w:val="00AA06DA"/>
    <w:rsid w:val="00AA07BF"/>
    <w:rsid w:val="00AA0AC4"/>
    <w:rsid w:val="00AA130D"/>
    <w:rsid w:val="00AA180B"/>
    <w:rsid w:val="00AA181F"/>
    <w:rsid w:val="00AA19F3"/>
    <w:rsid w:val="00AA1DAA"/>
    <w:rsid w:val="00AA2198"/>
    <w:rsid w:val="00AA266E"/>
    <w:rsid w:val="00AA2CDE"/>
    <w:rsid w:val="00AA2F3C"/>
    <w:rsid w:val="00AA3017"/>
    <w:rsid w:val="00AA3200"/>
    <w:rsid w:val="00AA4999"/>
    <w:rsid w:val="00AA4FD3"/>
    <w:rsid w:val="00AA5139"/>
    <w:rsid w:val="00AA5231"/>
    <w:rsid w:val="00AA5442"/>
    <w:rsid w:val="00AA60BC"/>
    <w:rsid w:val="00AA67D4"/>
    <w:rsid w:val="00AA6BF0"/>
    <w:rsid w:val="00AA6FD9"/>
    <w:rsid w:val="00AA7194"/>
    <w:rsid w:val="00AA7CBA"/>
    <w:rsid w:val="00AB07A9"/>
    <w:rsid w:val="00AB0F21"/>
    <w:rsid w:val="00AB0F61"/>
    <w:rsid w:val="00AB1342"/>
    <w:rsid w:val="00AB1790"/>
    <w:rsid w:val="00AB17FC"/>
    <w:rsid w:val="00AB1B83"/>
    <w:rsid w:val="00AB1CA0"/>
    <w:rsid w:val="00AB255E"/>
    <w:rsid w:val="00AB27EE"/>
    <w:rsid w:val="00AB330B"/>
    <w:rsid w:val="00AB3445"/>
    <w:rsid w:val="00AB34AB"/>
    <w:rsid w:val="00AB3AE7"/>
    <w:rsid w:val="00AB3C6F"/>
    <w:rsid w:val="00AB4055"/>
    <w:rsid w:val="00AB40B9"/>
    <w:rsid w:val="00AB450D"/>
    <w:rsid w:val="00AB4871"/>
    <w:rsid w:val="00AB51ED"/>
    <w:rsid w:val="00AB570F"/>
    <w:rsid w:val="00AB5A59"/>
    <w:rsid w:val="00AB61AD"/>
    <w:rsid w:val="00AB6376"/>
    <w:rsid w:val="00AB6790"/>
    <w:rsid w:val="00AB70F1"/>
    <w:rsid w:val="00AB7BC6"/>
    <w:rsid w:val="00AC005D"/>
    <w:rsid w:val="00AC0996"/>
    <w:rsid w:val="00AC1D1E"/>
    <w:rsid w:val="00AC1D90"/>
    <w:rsid w:val="00AC307B"/>
    <w:rsid w:val="00AC371A"/>
    <w:rsid w:val="00AC3754"/>
    <w:rsid w:val="00AC42E8"/>
    <w:rsid w:val="00AC4D7D"/>
    <w:rsid w:val="00AC52B7"/>
    <w:rsid w:val="00AC5787"/>
    <w:rsid w:val="00AC5B48"/>
    <w:rsid w:val="00AC5E18"/>
    <w:rsid w:val="00AC6222"/>
    <w:rsid w:val="00AC6CF5"/>
    <w:rsid w:val="00AC6DEC"/>
    <w:rsid w:val="00AC7200"/>
    <w:rsid w:val="00AC733E"/>
    <w:rsid w:val="00AC750E"/>
    <w:rsid w:val="00AC752F"/>
    <w:rsid w:val="00AC7912"/>
    <w:rsid w:val="00AC7E53"/>
    <w:rsid w:val="00AD010C"/>
    <w:rsid w:val="00AD01A4"/>
    <w:rsid w:val="00AD062D"/>
    <w:rsid w:val="00AD0A79"/>
    <w:rsid w:val="00AD1000"/>
    <w:rsid w:val="00AD168F"/>
    <w:rsid w:val="00AD1A46"/>
    <w:rsid w:val="00AD1EC0"/>
    <w:rsid w:val="00AD2227"/>
    <w:rsid w:val="00AD26BB"/>
    <w:rsid w:val="00AD29DB"/>
    <w:rsid w:val="00AD2A97"/>
    <w:rsid w:val="00AD2DDD"/>
    <w:rsid w:val="00AD2EB9"/>
    <w:rsid w:val="00AD35B9"/>
    <w:rsid w:val="00AD3D02"/>
    <w:rsid w:val="00AD4ADF"/>
    <w:rsid w:val="00AD4AEC"/>
    <w:rsid w:val="00AD4FAE"/>
    <w:rsid w:val="00AD5701"/>
    <w:rsid w:val="00AD6431"/>
    <w:rsid w:val="00AD656F"/>
    <w:rsid w:val="00AD6707"/>
    <w:rsid w:val="00AD6AC2"/>
    <w:rsid w:val="00AD6CC6"/>
    <w:rsid w:val="00AD6EB2"/>
    <w:rsid w:val="00AD707A"/>
    <w:rsid w:val="00AD75B4"/>
    <w:rsid w:val="00AD7797"/>
    <w:rsid w:val="00AE042B"/>
    <w:rsid w:val="00AE045E"/>
    <w:rsid w:val="00AE0CA0"/>
    <w:rsid w:val="00AE1385"/>
    <w:rsid w:val="00AE138A"/>
    <w:rsid w:val="00AE15A8"/>
    <w:rsid w:val="00AE19BC"/>
    <w:rsid w:val="00AE19F0"/>
    <w:rsid w:val="00AE2867"/>
    <w:rsid w:val="00AE2967"/>
    <w:rsid w:val="00AE3687"/>
    <w:rsid w:val="00AE49EA"/>
    <w:rsid w:val="00AE551C"/>
    <w:rsid w:val="00AE5C10"/>
    <w:rsid w:val="00AE6A04"/>
    <w:rsid w:val="00AE6ED9"/>
    <w:rsid w:val="00AE6FBD"/>
    <w:rsid w:val="00AE7435"/>
    <w:rsid w:val="00AE74DD"/>
    <w:rsid w:val="00AE7622"/>
    <w:rsid w:val="00AE7806"/>
    <w:rsid w:val="00AE78B8"/>
    <w:rsid w:val="00AE7934"/>
    <w:rsid w:val="00AF083B"/>
    <w:rsid w:val="00AF11D4"/>
    <w:rsid w:val="00AF236E"/>
    <w:rsid w:val="00AF263A"/>
    <w:rsid w:val="00AF2902"/>
    <w:rsid w:val="00AF32FB"/>
    <w:rsid w:val="00AF36B6"/>
    <w:rsid w:val="00AF371D"/>
    <w:rsid w:val="00AF3728"/>
    <w:rsid w:val="00AF3B31"/>
    <w:rsid w:val="00AF40BE"/>
    <w:rsid w:val="00AF42FB"/>
    <w:rsid w:val="00AF4446"/>
    <w:rsid w:val="00AF46BC"/>
    <w:rsid w:val="00AF507E"/>
    <w:rsid w:val="00AF5155"/>
    <w:rsid w:val="00AF666D"/>
    <w:rsid w:val="00AF69FB"/>
    <w:rsid w:val="00AF7043"/>
    <w:rsid w:val="00AF7885"/>
    <w:rsid w:val="00AF7CA0"/>
    <w:rsid w:val="00AF7DCD"/>
    <w:rsid w:val="00AF7E93"/>
    <w:rsid w:val="00B000C2"/>
    <w:rsid w:val="00B001A6"/>
    <w:rsid w:val="00B005DC"/>
    <w:rsid w:val="00B0121B"/>
    <w:rsid w:val="00B01C89"/>
    <w:rsid w:val="00B01FF0"/>
    <w:rsid w:val="00B020D0"/>
    <w:rsid w:val="00B02388"/>
    <w:rsid w:val="00B02588"/>
    <w:rsid w:val="00B02821"/>
    <w:rsid w:val="00B02DBA"/>
    <w:rsid w:val="00B0306C"/>
    <w:rsid w:val="00B04119"/>
    <w:rsid w:val="00B0438B"/>
    <w:rsid w:val="00B045CF"/>
    <w:rsid w:val="00B04B5F"/>
    <w:rsid w:val="00B04D32"/>
    <w:rsid w:val="00B04F88"/>
    <w:rsid w:val="00B052CC"/>
    <w:rsid w:val="00B05734"/>
    <w:rsid w:val="00B05EB6"/>
    <w:rsid w:val="00B060B1"/>
    <w:rsid w:val="00B06368"/>
    <w:rsid w:val="00B06380"/>
    <w:rsid w:val="00B06402"/>
    <w:rsid w:val="00B064E4"/>
    <w:rsid w:val="00B067C0"/>
    <w:rsid w:val="00B06807"/>
    <w:rsid w:val="00B06B30"/>
    <w:rsid w:val="00B06D97"/>
    <w:rsid w:val="00B06DEC"/>
    <w:rsid w:val="00B07022"/>
    <w:rsid w:val="00B071C0"/>
    <w:rsid w:val="00B07DC3"/>
    <w:rsid w:val="00B1023F"/>
    <w:rsid w:val="00B10273"/>
    <w:rsid w:val="00B109DE"/>
    <w:rsid w:val="00B10B99"/>
    <w:rsid w:val="00B113D1"/>
    <w:rsid w:val="00B114CA"/>
    <w:rsid w:val="00B119EA"/>
    <w:rsid w:val="00B11E33"/>
    <w:rsid w:val="00B1262D"/>
    <w:rsid w:val="00B12970"/>
    <w:rsid w:val="00B134D2"/>
    <w:rsid w:val="00B13B58"/>
    <w:rsid w:val="00B141CC"/>
    <w:rsid w:val="00B1452F"/>
    <w:rsid w:val="00B14C06"/>
    <w:rsid w:val="00B14CCC"/>
    <w:rsid w:val="00B15425"/>
    <w:rsid w:val="00B160BE"/>
    <w:rsid w:val="00B16257"/>
    <w:rsid w:val="00B16285"/>
    <w:rsid w:val="00B165E4"/>
    <w:rsid w:val="00B16D91"/>
    <w:rsid w:val="00B17031"/>
    <w:rsid w:val="00B17098"/>
    <w:rsid w:val="00B1719A"/>
    <w:rsid w:val="00B17C22"/>
    <w:rsid w:val="00B17E54"/>
    <w:rsid w:val="00B20E5D"/>
    <w:rsid w:val="00B2150A"/>
    <w:rsid w:val="00B23525"/>
    <w:rsid w:val="00B235BE"/>
    <w:rsid w:val="00B238B6"/>
    <w:rsid w:val="00B23936"/>
    <w:rsid w:val="00B23A16"/>
    <w:rsid w:val="00B247DF"/>
    <w:rsid w:val="00B25D81"/>
    <w:rsid w:val="00B2638C"/>
    <w:rsid w:val="00B269F1"/>
    <w:rsid w:val="00B26D43"/>
    <w:rsid w:val="00B271D4"/>
    <w:rsid w:val="00B30A56"/>
    <w:rsid w:val="00B3100B"/>
    <w:rsid w:val="00B31B3B"/>
    <w:rsid w:val="00B31F9A"/>
    <w:rsid w:val="00B32264"/>
    <w:rsid w:val="00B32BAF"/>
    <w:rsid w:val="00B33AA6"/>
    <w:rsid w:val="00B33D62"/>
    <w:rsid w:val="00B34178"/>
    <w:rsid w:val="00B347C5"/>
    <w:rsid w:val="00B34A96"/>
    <w:rsid w:val="00B34FF3"/>
    <w:rsid w:val="00B3514E"/>
    <w:rsid w:val="00B35864"/>
    <w:rsid w:val="00B35BFD"/>
    <w:rsid w:val="00B3615C"/>
    <w:rsid w:val="00B36557"/>
    <w:rsid w:val="00B36784"/>
    <w:rsid w:val="00B36788"/>
    <w:rsid w:val="00B36C1E"/>
    <w:rsid w:val="00B37F11"/>
    <w:rsid w:val="00B37F66"/>
    <w:rsid w:val="00B40349"/>
    <w:rsid w:val="00B40353"/>
    <w:rsid w:val="00B41228"/>
    <w:rsid w:val="00B41610"/>
    <w:rsid w:val="00B41A7D"/>
    <w:rsid w:val="00B41AC6"/>
    <w:rsid w:val="00B41F07"/>
    <w:rsid w:val="00B42026"/>
    <w:rsid w:val="00B42109"/>
    <w:rsid w:val="00B42CA6"/>
    <w:rsid w:val="00B43461"/>
    <w:rsid w:val="00B434B5"/>
    <w:rsid w:val="00B439A1"/>
    <w:rsid w:val="00B439E6"/>
    <w:rsid w:val="00B43AF1"/>
    <w:rsid w:val="00B44751"/>
    <w:rsid w:val="00B447DA"/>
    <w:rsid w:val="00B448A3"/>
    <w:rsid w:val="00B44B3A"/>
    <w:rsid w:val="00B44D7D"/>
    <w:rsid w:val="00B456A2"/>
    <w:rsid w:val="00B45B5F"/>
    <w:rsid w:val="00B46C3F"/>
    <w:rsid w:val="00B46E81"/>
    <w:rsid w:val="00B470D1"/>
    <w:rsid w:val="00B47ACB"/>
    <w:rsid w:val="00B47DA5"/>
    <w:rsid w:val="00B504DE"/>
    <w:rsid w:val="00B504F6"/>
    <w:rsid w:val="00B504FC"/>
    <w:rsid w:val="00B506E9"/>
    <w:rsid w:val="00B5089B"/>
    <w:rsid w:val="00B51131"/>
    <w:rsid w:val="00B515C3"/>
    <w:rsid w:val="00B51A24"/>
    <w:rsid w:val="00B51BA0"/>
    <w:rsid w:val="00B5217A"/>
    <w:rsid w:val="00B522FB"/>
    <w:rsid w:val="00B5242C"/>
    <w:rsid w:val="00B52FB8"/>
    <w:rsid w:val="00B531A3"/>
    <w:rsid w:val="00B53AF8"/>
    <w:rsid w:val="00B53BBB"/>
    <w:rsid w:val="00B53E55"/>
    <w:rsid w:val="00B54016"/>
    <w:rsid w:val="00B5483C"/>
    <w:rsid w:val="00B5495B"/>
    <w:rsid w:val="00B54EA3"/>
    <w:rsid w:val="00B553D3"/>
    <w:rsid w:val="00B555B3"/>
    <w:rsid w:val="00B55F91"/>
    <w:rsid w:val="00B56B3C"/>
    <w:rsid w:val="00B56DAD"/>
    <w:rsid w:val="00B56FF0"/>
    <w:rsid w:val="00B574C0"/>
    <w:rsid w:val="00B575D6"/>
    <w:rsid w:val="00B57698"/>
    <w:rsid w:val="00B57943"/>
    <w:rsid w:val="00B57A98"/>
    <w:rsid w:val="00B6001E"/>
    <w:rsid w:val="00B60A6A"/>
    <w:rsid w:val="00B6117A"/>
    <w:rsid w:val="00B61A80"/>
    <w:rsid w:val="00B61B40"/>
    <w:rsid w:val="00B61ECB"/>
    <w:rsid w:val="00B6250A"/>
    <w:rsid w:val="00B635A0"/>
    <w:rsid w:val="00B64178"/>
    <w:rsid w:val="00B6418E"/>
    <w:rsid w:val="00B645F9"/>
    <w:rsid w:val="00B64D4B"/>
    <w:rsid w:val="00B64EE2"/>
    <w:rsid w:val="00B65754"/>
    <w:rsid w:val="00B65DF9"/>
    <w:rsid w:val="00B666CB"/>
    <w:rsid w:val="00B66865"/>
    <w:rsid w:val="00B66B55"/>
    <w:rsid w:val="00B66D9B"/>
    <w:rsid w:val="00B67640"/>
    <w:rsid w:val="00B67718"/>
    <w:rsid w:val="00B67801"/>
    <w:rsid w:val="00B67815"/>
    <w:rsid w:val="00B6795E"/>
    <w:rsid w:val="00B67DF2"/>
    <w:rsid w:val="00B67E34"/>
    <w:rsid w:val="00B67EFB"/>
    <w:rsid w:val="00B705B4"/>
    <w:rsid w:val="00B709D1"/>
    <w:rsid w:val="00B70A42"/>
    <w:rsid w:val="00B713F8"/>
    <w:rsid w:val="00B71F67"/>
    <w:rsid w:val="00B7222F"/>
    <w:rsid w:val="00B724B7"/>
    <w:rsid w:val="00B726AC"/>
    <w:rsid w:val="00B72900"/>
    <w:rsid w:val="00B72FD8"/>
    <w:rsid w:val="00B7363E"/>
    <w:rsid w:val="00B73AF8"/>
    <w:rsid w:val="00B73C25"/>
    <w:rsid w:val="00B74548"/>
    <w:rsid w:val="00B74B79"/>
    <w:rsid w:val="00B74D5D"/>
    <w:rsid w:val="00B74DAE"/>
    <w:rsid w:val="00B7585A"/>
    <w:rsid w:val="00B75C25"/>
    <w:rsid w:val="00B76233"/>
    <w:rsid w:val="00B7636D"/>
    <w:rsid w:val="00B76404"/>
    <w:rsid w:val="00B765D1"/>
    <w:rsid w:val="00B76801"/>
    <w:rsid w:val="00B774DD"/>
    <w:rsid w:val="00B777D8"/>
    <w:rsid w:val="00B7792C"/>
    <w:rsid w:val="00B77E77"/>
    <w:rsid w:val="00B80246"/>
    <w:rsid w:val="00B80325"/>
    <w:rsid w:val="00B813C5"/>
    <w:rsid w:val="00B8161D"/>
    <w:rsid w:val="00B81CE8"/>
    <w:rsid w:val="00B828F6"/>
    <w:rsid w:val="00B83396"/>
    <w:rsid w:val="00B83AB5"/>
    <w:rsid w:val="00B846B3"/>
    <w:rsid w:val="00B8479C"/>
    <w:rsid w:val="00B84F60"/>
    <w:rsid w:val="00B85232"/>
    <w:rsid w:val="00B852F5"/>
    <w:rsid w:val="00B85487"/>
    <w:rsid w:val="00B85560"/>
    <w:rsid w:val="00B85900"/>
    <w:rsid w:val="00B85C13"/>
    <w:rsid w:val="00B85CFA"/>
    <w:rsid w:val="00B85E24"/>
    <w:rsid w:val="00B862F3"/>
    <w:rsid w:val="00B86AE0"/>
    <w:rsid w:val="00B86B47"/>
    <w:rsid w:val="00B86EF5"/>
    <w:rsid w:val="00B87156"/>
    <w:rsid w:val="00B87159"/>
    <w:rsid w:val="00B871B4"/>
    <w:rsid w:val="00B87A89"/>
    <w:rsid w:val="00B87D4F"/>
    <w:rsid w:val="00B87FE7"/>
    <w:rsid w:val="00B90367"/>
    <w:rsid w:val="00B905B0"/>
    <w:rsid w:val="00B90726"/>
    <w:rsid w:val="00B90B92"/>
    <w:rsid w:val="00B914BD"/>
    <w:rsid w:val="00B91640"/>
    <w:rsid w:val="00B91654"/>
    <w:rsid w:val="00B91820"/>
    <w:rsid w:val="00B91C1E"/>
    <w:rsid w:val="00B91D69"/>
    <w:rsid w:val="00B92ABF"/>
    <w:rsid w:val="00B92DF9"/>
    <w:rsid w:val="00B93638"/>
    <w:rsid w:val="00B93C1B"/>
    <w:rsid w:val="00B93ED2"/>
    <w:rsid w:val="00B940E6"/>
    <w:rsid w:val="00B948DB"/>
    <w:rsid w:val="00B94BEB"/>
    <w:rsid w:val="00B9546A"/>
    <w:rsid w:val="00B95A79"/>
    <w:rsid w:val="00B95B31"/>
    <w:rsid w:val="00B95ED4"/>
    <w:rsid w:val="00B95FC6"/>
    <w:rsid w:val="00B9615F"/>
    <w:rsid w:val="00B96703"/>
    <w:rsid w:val="00B96AEA"/>
    <w:rsid w:val="00B96DD9"/>
    <w:rsid w:val="00B97E36"/>
    <w:rsid w:val="00BA0276"/>
    <w:rsid w:val="00BA085A"/>
    <w:rsid w:val="00BA0A76"/>
    <w:rsid w:val="00BA0C35"/>
    <w:rsid w:val="00BA0D75"/>
    <w:rsid w:val="00BA103F"/>
    <w:rsid w:val="00BA152C"/>
    <w:rsid w:val="00BA1785"/>
    <w:rsid w:val="00BA17B8"/>
    <w:rsid w:val="00BA1CBA"/>
    <w:rsid w:val="00BA240F"/>
    <w:rsid w:val="00BA3320"/>
    <w:rsid w:val="00BA34AE"/>
    <w:rsid w:val="00BA3501"/>
    <w:rsid w:val="00BA36A3"/>
    <w:rsid w:val="00BA3805"/>
    <w:rsid w:val="00BA4385"/>
    <w:rsid w:val="00BA4CFF"/>
    <w:rsid w:val="00BA4F98"/>
    <w:rsid w:val="00BA51FE"/>
    <w:rsid w:val="00BA5444"/>
    <w:rsid w:val="00BA5650"/>
    <w:rsid w:val="00BA5AC6"/>
    <w:rsid w:val="00BA62C4"/>
    <w:rsid w:val="00BA65E4"/>
    <w:rsid w:val="00BA68C5"/>
    <w:rsid w:val="00BA6918"/>
    <w:rsid w:val="00BA713B"/>
    <w:rsid w:val="00BA766A"/>
    <w:rsid w:val="00BA769D"/>
    <w:rsid w:val="00BA7995"/>
    <w:rsid w:val="00BA7C8D"/>
    <w:rsid w:val="00BB0699"/>
    <w:rsid w:val="00BB088F"/>
    <w:rsid w:val="00BB08FC"/>
    <w:rsid w:val="00BB0BA1"/>
    <w:rsid w:val="00BB0C39"/>
    <w:rsid w:val="00BB1081"/>
    <w:rsid w:val="00BB1564"/>
    <w:rsid w:val="00BB15D4"/>
    <w:rsid w:val="00BB181C"/>
    <w:rsid w:val="00BB1911"/>
    <w:rsid w:val="00BB1AFF"/>
    <w:rsid w:val="00BB1D67"/>
    <w:rsid w:val="00BB2438"/>
    <w:rsid w:val="00BB2441"/>
    <w:rsid w:val="00BB2CBB"/>
    <w:rsid w:val="00BB3490"/>
    <w:rsid w:val="00BB3BCF"/>
    <w:rsid w:val="00BB3BEC"/>
    <w:rsid w:val="00BB42EB"/>
    <w:rsid w:val="00BB5A83"/>
    <w:rsid w:val="00BB6160"/>
    <w:rsid w:val="00BB6477"/>
    <w:rsid w:val="00BB6719"/>
    <w:rsid w:val="00BB67D5"/>
    <w:rsid w:val="00BB6A83"/>
    <w:rsid w:val="00BB6C82"/>
    <w:rsid w:val="00BB711D"/>
    <w:rsid w:val="00BB7200"/>
    <w:rsid w:val="00BB76E9"/>
    <w:rsid w:val="00BB7726"/>
    <w:rsid w:val="00BB7885"/>
    <w:rsid w:val="00BB78CD"/>
    <w:rsid w:val="00BC000C"/>
    <w:rsid w:val="00BC02FA"/>
    <w:rsid w:val="00BC0AB2"/>
    <w:rsid w:val="00BC13AB"/>
    <w:rsid w:val="00BC1637"/>
    <w:rsid w:val="00BC1CD7"/>
    <w:rsid w:val="00BC1D72"/>
    <w:rsid w:val="00BC1EB5"/>
    <w:rsid w:val="00BC21CE"/>
    <w:rsid w:val="00BC23E5"/>
    <w:rsid w:val="00BC2471"/>
    <w:rsid w:val="00BC2617"/>
    <w:rsid w:val="00BC2F14"/>
    <w:rsid w:val="00BC3108"/>
    <w:rsid w:val="00BC34D1"/>
    <w:rsid w:val="00BC4A34"/>
    <w:rsid w:val="00BC5102"/>
    <w:rsid w:val="00BC525E"/>
    <w:rsid w:val="00BC5579"/>
    <w:rsid w:val="00BC569D"/>
    <w:rsid w:val="00BC595E"/>
    <w:rsid w:val="00BC59DD"/>
    <w:rsid w:val="00BC5A21"/>
    <w:rsid w:val="00BC64CA"/>
    <w:rsid w:val="00BC691E"/>
    <w:rsid w:val="00BC6EAA"/>
    <w:rsid w:val="00BC734A"/>
    <w:rsid w:val="00BC74F7"/>
    <w:rsid w:val="00BC7FA5"/>
    <w:rsid w:val="00BD035F"/>
    <w:rsid w:val="00BD0B80"/>
    <w:rsid w:val="00BD0FEC"/>
    <w:rsid w:val="00BD14EC"/>
    <w:rsid w:val="00BD167B"/>
    <w:rsid w:val="00BD17EE"/>
    <w:rsid w:val="00BD1E43"/>
    <w:rsid w:val="00BD20DA"/>
    <w:rsid w:val="00BD25E3"/>
    <w:rsid w:val="00BD2656"/>
    <w:rsid w:val="00BD26F0"/>
    <w:rsid w:val="00BD2AC6"/>
    <w:rsid w:val="00BD2B8D"/>
    <w:rsid w:val="00BD2DC1"/>
    <w:rsid w:val="00BD3135"/>
    <w:rsid w:val="00BD34C3"/>
    <w:rsid w:val="00BD372C"/>
    <w:rsid w:val="00BD37C4"/>
    <w:rsid w:val="00BD4C4B"/>
    <w:rsid w:val="00BD4C4F"/>
    <w:rsid w:val="00BD5252"/>
    <w:rsid w:val="00BD52B8"/>
    <w:rsid w:val="00BD60E5"/>
    <w:rsid w:val="00BD62C5"/>
    <w:rsid w:val="00BD66EE"/>
    <w:rsid w:val="00BD6CE8"/>
    <w:rsid w:val="00BD7A17"/>
    <w:rsid w:val="00BD7C1D"/>
    <w:rsid w:val="00BE007D"/>
    <w:rsid w:val="00BE062C"/>
    <w:rsid w:val="00BE0A8C"/>
    <w:rsid w:val="00BE0B96"/>
    <w:rsid w:val="00BE0C0A"/>
    <w:rsid w:val="00BE109C"/>
    <w:rsid w:val="00BE11AA"/>
    <w:rsid w:val="00BE16F8"/>
    <w:rsid w:val="00BE16F9"/>
    <w:rsid w:val="00BE24DA"/>
    <w:rsid w:val="00BE2B59"/>
    <w:rsid w:val="00BE36FE"/>
    <w:rsid w:val="00BE4289"/>
    <w:rsid w:val="00BE4E4E"/>
    <w:rsid w:val="00BE517E"/>
    <w:rsid w:val="00BE57C2"/>
    <w:rsid w:val="00BE6206"/>
    <w:rsid w:val="00BE62F1"/>
    <w:rsid w:val="00BE6772"/>
    <w:rsid w:val="00BE6B07"/>
    <w:rsid w:val="00BE70C7"/>
    <w:rsid w:val="00BE7765"/>
    <w:rsid w:val="00BE7C6B"/>
    <w:rsid w:val="00BE7FF6"/>
    <w:rsid w:val="00BF065C"/>
    <w:rsid w:val="00BF0DB3"/>
    <w:rsid w:val="00BF0E8D"/>
    <w:rsid w:val="00BF0EBE"/>
    <w:rsid w:val="00BF140C"/>
    <w:rsid w:val="00BF1635"/>
    <w:rsid w:val="00BF2CC2"/>
    <w:rsid w:val="00BF2CC7"/>
    <w:rsid w:val="00BF2E6C"/>
    <w:rsid w:val="00BF31DB"/>
    <w:rsid w:val="00BF38E1"/>
    <w:rsid w:val="00BF486E"/>
    <w:rsid w:val="00BF577D"/>
    <w:rsid w:val="00BF58FA"/>
    <w:rsid w:val="00BF5E83"/>
    <w:rsid w:val="00BF646A"/>
    <w:rsid w:val="00BF66A2"/>
    <w:rsid w:val="00BF6E43"/>
    <w:rsid w:val="00BF7148"/>
    <w:rsid w:val="00BF738F"/>
    <w:rsid w:val="00BF74E0"/>
    <w:rsid w:val="00BF74FA"/>
    <w:rsid w:val="00BF7942"/>
    <w:rsid w:val="00BF7D5C"/>
    <w:rsid w:val="00C007C1"/>
    <w:rsid w:val="00C008EC"/>
    <w:rsid w:val="00C00DF8"/>
    <w:rsid w:val="00C00E77"/>
    <w:rsid w:val="00C0174D"/>
    <w:rsid w:val="00C02243"/>
    <w:rsid w:val="00C02CAC"/>
    <w:rsid w:val="00C03704"/>
    <w:rsid w:val="00C03709"/>
    <w:rsid w:val="00C03A16"/>
    <w:rsid w:val="00C03B08"/>
    <w:rsid w:val="00C03D9C"/>
    <w:rsid w:val="00C03F58"/>
    <w:rsid w:val="00C041A3"/>
    <w:rsid w:val="00C04543"/>
    <w:rsid w:val="00C04872"/>
    <w:rsid w:val="00C04903"/>
    <w:rsid w:val="00C049FC"/>
    <w:rsid w:val="00C0528C"/>
    <w:rsid w:val="00C0536F"/>
    <w:rsid w:val="00C062AA"/>
    <w:rsid w:val="00C06A61"/>
    <w:rsid w:val="00C06B6C"/>
    <w:rsid w:val="00C06D76"/>
    <w:rsid w:val="00C06D8C"/>
    <w:rsid w:val="00C06FE5"/>
    <w:rsid w:val="00C07063"/>
    <w:rsid w:val="00C071B3"/>
    <w:rsid w:val="00C0798E"/>
    <w:rsid w:val="00C07DD4"/>
    <w:rsid w:val="00C07DDB"/>
    <w:rsid w:val="00C1047F"/>
    <w:rsid w:val="00C10574"/>
    <w:rsid w:val="00C1099F"/>
    <w:rsid w:val="00C10A47"/>
    <w:rsid w:val="00C1102C"/>
    <w:rsid w:val="00C11149"/>
    <w:rsid w:val="00C11255"/>
    <w:rsid w:val="00C114B1"/>
    <w:rsid w:val="00C116A7"/>
    <w:rsid w:val="00C11704"/>
    <w:rsid w:val="00C11A2E"/>
    <w:rsid w:val="00C11C9B"/>
    <w:rsid w:val="00C120A9"/>
    <w:rsid w:val="00C12329"/>
    <w:rsid w:val="00C125E1"/>
    <w:rsid w:val="00C1291D"/>
    <w:rsid w:val="00C12CF4"/>
    <w:rsid w:val="00C12D03"/>
    <w:rsid w:val="00C13278"/>
    <w:rsid w:val="00C13555"/>
    <w:rsid w:val="00C13BAB"/>
    <w:rsid w:val="00C13BF9"/>
    <w:rsid w:val="00C14A2C"/>
    <w:rsid w:val="00C14D2D"/>
    <w:rsid w:val="00C15064"/>
    <w:rsid w:val="00C15725"/>
    <w:rsid w:val="00C158ED"/>
    <w:rsid w:val="00C15DAF"/>
    <w:rsid w:val="00C15FE5"/>
    <w:rsid w:val="00C160EA"/>
    <w:rsid w:val="00C16885"/>
    <w:rsid w:val="00C168B8"/>
    <w:rsid w:val="00C16BDB"/>
    <w:rsid w:val="00C171C5"/>
    <w:rsid w:val="00C17451"/>
    <w:rsid w:val="00C17632"/>
    <w:rsid w:val="00C17A53"/>
    <w:rsid w:val="00C20602"/>
    <w:rsid w:val="00C20923"/>
    <w:rsid w:val="00C20C0B"/>
    <w:rsid w:val="00C211F0"/>
    <w:rsid w:val="00C21229"/>
    <w:rsid w:val="00C2139B"/>
    <w:rsid w:val="00C2181B"/>
    <w:rsid w:val="00C21CAB"/>
    <w:rsid w:val="00C2279B"/>
    <w:rsid w:val="00C232C7"/>
    <w:rsid w:val="00C23300"/>
    <w:rsid w:val="00C2351A"/>
    <w:rsid w:val="00C23909"/>
    <w:rsid w:val="00C23B3A"/>
    <w:rsid w:val="00C2429A"/>
    <w:rsid w:val="00C244D8"/>
    <w:rsid w:val="00C2493E"/>
    <w:rsid w:val="00C250E5"/>
    <w:rsid w:val="00C2598D"/>
    <w:rsid w:val="00C25CB3"/>
    <w:rsid w:val="00C26806"/>
    <w:rsid w:val="00C2762B"/>
    <w:rsid w:val="00C27AF9"/>
    <w:rsid w:val="00C3010F"/>
    <w:rsid w:val="00C30244"/>
    <w:rsid w:val="00C302E9"/>
    <w:rsid w:val="00C30647"/>
    <w:rsid w:val="00C3065B"/>
    <w:rsid w:val="00C30BF8"/>
    <w:rsid w:val="00C30DEC"/>
    <w:rsid w:val="00C3114A"/>
    <w:rsid w:val="00C315F6"/>
    <w:rsid w:val="00C31AA6"/>
    <w:rsid w:val="00C32408"/>
    <w:rsid w:val="00C324EF"/>
    <w:rsid w:val="00C3257E"/>
    <w:rsid w:val="00C3267E"/>
    <w:rsid w:val="00C32975"/>
    <w:rsid w:val="00C33150"/>
    <w:rsid w:val="00C3320F"/>
    <w:rsid w:val="00C337E3"/>
    <w:rsid w:val="00C33D09"/>
    <w:rsid w:val="00C3412C"/>
    <w:rsid w:val="00C34162"/>
    <w:rsid w:val="00C34394"/>
    <w:rsid w:val="00C34601"/>
    <w:rsid w:val="00C34662"/>
    <w:rsid w:val="00C3466D"/>
    <w:rsid w:val="00C346C7"/>
    <w:rsid w:val="00C348AB"/>
    <w:rsid w:val="00C348F9"/>
    <w:rsid w:val="00C34917"/>
    <w:rsid w:val="00C3559E"/>
    <w:rsid w:val="00C35674"/>
    <w:rsid w:val="00C35B35"/>
    <w:rsid w:val="00C35C56"/>
    <w:rsid w:val="00C36F72"/>
    <w:rsid w:val="00C3768B"/>
    <w:rsid w:val="00C3771B"/>
    <w:rsid w:val="00C37A27"/>
    <w:rsid w:val="00C37B88"/>
    <w:rsid w:val="00C37BDA"/>
    <w:rsid w:val="00C37F2F"/>
    <w:rsid w:val="00C40F41"/>
    <w:rsid w:val="00C41BAF"/>
    <w:rsid w:val="00C42502"/>
    <w:rsid w:val="00C425DF"/>
    <w:rsid w:val="00C4279A"/>
    <w:rsid w:val="00C42A28"/>
    <w:rsid w:val="00C42CCB"/>
    <w:rsid w:val="00C42E02"/>
    <w:rsid w:val="00C44455"/>
    <w:rsid w:val="00C44974"/>
    <w:rsid w:val="00C449CE"/>
    <w:rsid w:val="00C44B72"/>
    <w:rsid w:val="00C44C1B"/>
    <w:rsid w:val="00C44F04"/>
    <w:rsid w:val="00C45246"/>
    <w:rsid w:val="00C45446"/>
    <w:rsid w:val="00C454F4"/>
    <w:rsid w:val="00C458BF"/>
    <w:rsid w:val="00C459A6"/>
    <w:rsid w:val="00C45F18"/>
    <w:rsid w:val="00C4675F"/>
    <w:rsid w:val="00C46A16"/>
    <w:rsid w:val="00C46C5A"/>
    <w:rsid w:val="00C47102"/>
    <w:rsid w:val="00C4783E"/>
    <w:rsid w:val="00C4799A"/>
    <w:rsid w:val="00C50737"/>
    <w:rsid w:val="00C50A98"/>
    <w:rsid w:val="00C50AAF"/>
    <w:rsid w:val="00C50DEA"/>
    <w:rsid w:val="00C50E69"/>
    <w:rsid w:val="00C5102B"/>
    <w:rsid w:val="00C51215"/>
    <w:rsid w:val="00C5214F"/>
    <w:rsid w:val="00C527C3"/>
    <w:rsid w:val="00C52CB1"/>
    <w:rsid w:val="00C52DDA"/>
    <w:rsid w:val="00C53543"/>
    <w:rsid w:val="00C53DA1"/>
    <w:rsid w:val="00C540CB"/>
    <w:rsid w:val="00C5439D"/>
    <w:rsid w:val="00C5483C"/>
    <w:rsid w:val="00C54939"/>
    <w:rsid w:val="00C54B0A"/>
    <w:rsid w:val="00C54EE4"/>
    <w:rsid w:val="00C553F6"/>
    <w:rsid w:val="00C5554A"/>
    <w:rsid w:val="00C55833"/>
    <w:rsid w:val="00C55EBA"/>
    <w:rsid w:val="00C57022"/>
    <w:rsid w:val="00C57DAA"/>
    <w:rsid w:val="00C60366"/>
    <w:rsid w:val="00C60A45"/>
    <w:rsid w:val="00C60E7A"/>
    <w:rsid w:val="00C61001"/>
    <w:rsid w:val="00C61119"/>
    <w:rsid w:val="00C61D78"/>
    <w:rsid w:val="00C61E69"/>
    <w:rsid w:val="00C61E88"/>
    <w:rsid w:val="00C62052"/>
    <w:rsid w:val="00C6253E"/>
    <w:rsid w:val="00C62FAE"/>
    <w:rsid w:val="00C631DA"/>
    <w:rsid w:val="00C6321E"/>
    <w:rsid w:val="00C63957"/>
    <w:rsid w:val="00C63E9F"/>
    <w:rsid w:val="00C641F2"/>
    <w:rsid w:val="00C64460"/>
    <w:rsid w:val="00C65145"/>
    <w:rsid w:val="00C654FB"/>
    <w:rsid w:val="00C65DFD"/>
    <w:rsid w:val="00C66559"/>
    <w:rsid w:val="00C665C1"/>
    <w:rsid w:val="00C6673E"/>
    <w:rsid w:val="00C66ADC"/>
    <w:rsid w:val="00C66F52"/>
    <w:rsid w:val="00C66FC2"/>
    <w:rsid w:val="00C6781E"/>
    <w:rsid w:val="00C67CC6"/>
    <w:rsid w:val="00C703CC"/>
    <w:rsid w:val="00C7055C"/>
    <w:rsid w:val="00C70960"/>
    <w:rsid w:val="00C709B0"/>
    <w:rsid w:val="00C70C81"/>
    <w:rsid w:val="00C70DC1"/>
    <w:rsid w:val="00C71F48"/>
    <w:rsid w:val="00C72028"/>
    <w:rsid w:val="00C735FB"/>
    <w:rsid w:val="00C73DAF"/>
    <w:rsid w:val="00C74597"/>
    <w:rsid w:val="00C75454"/>
    <w:rsid w:val="00C759DA"/>
    <w:rsid w:val="00C75C49"/>
    <w:rsid w:val="00C75D1D"/>
    <w:rsid w:val="00C75E10"/>
    <w:rsid w:val="00C767EB"/>
    <w:rsid w:val="00C76869"/>
    <w:rsid w:val="00C7711A"/>
    <w:rsid w:val="00C77144"/>
    <w:rsid w:val="00C800A8"/>
    <w:rsid w:val="00C8076C"/>
    <w:rsid w:val="00C80779"/>
    <w:rsid w:val="00C808D6"/>
    <w:rsid w:val="00C80C8E"/>
    <w:rsid w:val="00C80CA1"/>
    <w:rsid w:val="00C817F3"/>
    <w:rsid w:val="00C81806"/>
    <w:rsid w:val="00C8195C"/>
    <w:rsid w:val="00C82464"/>
    <w:rsid w:val="00C82490"/>
    <w:rsid w:val="00C82875"/>
    <w:rsid w:val="00C8290D"/>
    <w:rsid w:val="00C82D1A"/>
    <w:rsid w:val="00C834C2"/>
    <w:rsid w:val="00C83D88"/>
    <w:rsid w:val="00C83FB2"/>
    <w:rsid w:val="00C852B7"/>
    <w:rsid w:val="00C8539E"/>
    <w:rsid w:val="00C85A56"/>
    <w:rsid w:val="00C86082"/>
    <w:rsid w:val="00C86171"/>
    <w:rsid w:val="00C86693"/>
    <w:rsid w:val="00C86771"/>
    <w:rsid w:val="00C86E55"/>
    <w:rsid w:val="00C87206"/>
    <w:rsid w:val="00C8736B"/>
    <w:rsid w:val="00C873CE"/>
    <w:rsid w:val="00C873E9"/>
    <w:rsid w:val="00C877B8"/>
    <w:rsid w:val="00C87DD1"/>
    <w:rsid w:val="00C90832"/>
    <w:rsid w:val="00C90BD4"/>
    <w:rsid w:val="00C90D7A"/>
    <w:rsid w:val="00C90DE2"/>
    <w:rsid w:val="00C910DF"/>
    <w:rsid w:val="00C9111E"/>
    <w:rsid w:val="00C91188"/>
    <w:rsid w:val="00C91660"/>
    <w:rsid w:val="00C91B9B"/>
    <w:rsid w:val="00C92025"/>
    <w:rsid w:val="00C92463"/>
    <w:rsid w:val="00C92CAD"/>
    <w:rsid w:val="00C931E9"/>
    <w:rsid w:val="00C9339B"/>
    <w:rsid w:val="00C935D1"/>
    <w:rsid w:val="00C93ABE"/>
    <w:rsid w:val="00C93B9A"/>
    <w:rsid w:val="00C9425E"/>
    <w:rsid w:val="00C947AF"/>
    <w:rsid w:val="00C94E80"/>
    <w:rsid w:val="00C94F36"/>
    <w:rsid w:val="00C950B9"/>
    <w:rsid w:val="00C9589A"/>
    <w:rsid w:val="00C95A4F"/>
    <w:rsid w:val="00C9629A"/>
    <w:rsid w:val="00C968CE"/>
    <w:rsid w:val="00C9701E"/>
    <w:rsid w:val="00C970C2"/>
    <w:rsid w:val="00C9795D"/>
    <w:rsid w:val="00C97B0A"/>
    <w:rsid w:val="00C97D05"/>
    <w:rsid w:val="00C97D72"/>
    <w:rsid w:val="00CA02A9"/>
    <w:rsid w:val="00CA0DC7"/>
    <w:rsid w:val="00CA0FF9"/>
    <w:rsid w:val="00CA1392"/>
    <w:rsid w:val="00CA1FC8"/>
    <w:rsid w:val="00CA21A7"/>
    <w:rsid w:val="00CA21AA"/>
    <w:rsid w:val="00CA21E3"/>
    <w:rsid w:val="00CA2300"/>
    <w:rsid w:val="00CA277E"/>
    <w:rsid w:val="00CA30DB"/>
    <w:rsid w:val="00CA3441"/>
    <w:rsid w:val="00CA34D4"/>
    <w:rsid w:val="00CA374D"/>
    <w:rsid w:val="00CA388F"/>
    <w:rsid w:val="00CA435B"/>
    <w:rsid w:val="00CA4459"/>
    <w:rsid w:val="00CA47B0"/>
    <w:rsid w:val="00CA5A47"/>
    <w:rsid w:val="00CA5CE5"/>
    <w:rsid w:val="00CA5D84"/>
    <w:rsid w:val="00CA5FA0"/>
    <w:rsid w:val="00CA6091"/>
    <w:rsid w:val="00CA642F"/>
    <w:rsid w:val="00CA6481"/>
    <w:rsid w:val="00CA677F"/>
    <w:rsid w:val="00CA67B6"/>
    <w:rsid w:val="00CA67E3"/>
    <w:rsid w:val="00CA6843"/>
    <w:rsid w:val="00CA698F"/>
    <w:rsid w:val="00CA6B25"/>
    <w:rsid w:val="00CA6D6C"/>
    <w:rsid w:val="00CA6D78"/>
    <w:rsid w:val="00CA7051"/>
    <w:rsid w:val="00CA7E26"/>
    <w:rsid w:val="00CA7EA1"/>
    <w:rsid w:val="00CB0024"/>
    <w:rsid w:val="00CB02E8"/>
    <w:rsid w:val="00CB0319"/>
    <w:rsid w:val="00CB04CC"/>
    <w:rsid w:val="00CB0B54"/>
    <w:rsid w:val="00CB0F58"/>
    <w:rsid w:val="00CB1370"/>
    <w:rsid w:val="00CB1630"/>
    <w:rsid w:val="00CB17C3"/>
    <w:rsid w:val="00CB1E0E"/>
    <w:rsid w:val="00CB1FE3"/>
    <w:rsid w:val="00CB2135"/>
    <w:rsid w:val="00CB2417"/>
    <w:rsid w:val="00CB2923"/>
    <w:rsid w:val="00CB292B"/>
    <w:rsid w:val="00CB318F"/>
    <w:rsid w:val="00CB347C"/>
    <w:rsid w:val="00CB388D"/>
    <w:rsid w:val="00CB3FCE"/>
    <w:rsid w:val="00CB410B"/>
    <w:rsid w:val="00CB4536"/>
    <w:rsid w:val="00CB45DC"/>
    <w:rsid w:val="00CB4647"/>
    <w:rsid w:val="00CB4696"/>
    <w:rsid w:val="00CB4AC8"/>
    <w:rsid w:val="00CB4BEA"/>
    <w:rsid w:val="00CB500F"/>
    <w:rsid w:val="00CB5778"/>
    <w:rsid w:val="00CB58C1"/>
    <w:rsid w:val="00CB5BAA"/>
    <w:rsid w:val="00CB5E14"/>
    <w:rsid w:val="00CB6111"/>
    <w:rsid w:val="00CB6A90"/>
    <w:rsid w:val="00CB6B8E"/>
    <w:rsid w:val="00CB6C81"/>
    <w:rsid w:val="00CB6F18"/>
    <w:rsid w:val="00CB730E"/>
    <w:rsid w:val="00CB77E2"/>
    <w:rsid w:val="00CB77EC"/>
    <w:rsid w:val="00CB7C0C"/>
    <w:rsid w:val="00CB7EE6"/>
    <w:rsid w:val="00CC0F9B"/>
    <w:rsid w:val="00CC1193"/>
    <w:rsid w:val="00CC1457"/>
    <w:rsid w:val="00CC16EA"/>
    <w:rsid w:val="00CC1EEB"/>
    <w:rsid w:val="00CC23D8"/>
    <w:rsid w:val="00CC326F"/>
    <w:rsid w:val="00CC3694"/>
    <w:rsid w:val="00CC36AC"/>
    <w:rsid w:val="00CC3B67"/>
    <w:rsid w:val="00CC3CCF"/>
    <w:rsid w:val="00CC3CF3"/>
    <w:rsid w:val="00CC3EBA"/>
    <w:rsid w:val="00CC412F"/>
    <w:rsid w:val="00CC41E3"/>
    <w:rsid w:val="00CC4953"/>
    <w:rsid w:val="00CC4B1B"/>
    <w:rsid w:val="00CC4D9D"/>
    <w:rsid w:val="00CC5CC3"/>
    <w:rsid w:val="00CC5D1D"/>
    <w:rsid w:val="00CC61D2"/>
    <w:rsid w:val="00CC782D"/>
    <w:rsid w:val="00CC7D61"/>
    <w:rsid w:val="00CC7FDC"/>
    <w:rsid w:val="00CD0AF5"/>
    <w:rsid w:val="00CD157A"/>
    <w:rsid w:val="00CD1A75"/>
    <w:rsid w:val="00CD1BC3"/>
    <w:rsid w:val="00CD3292"/>
    <w:rsid w:val="00CD3607"/>
    <w:rsid w:val="00CD3AE2"/>
    <w:rsid w:val="00CD3DB5"/>
    <w:rsid w:val="00CD4727"/>
    <w:rsid w:val="00CD52A7"/>
    <w:rsid w:val="00CD583F"/>
    <w:rsid w:val="00CD5877"/>
    <w:rsid w:val="00CD58DD"/>
    <w:rsid w:val="00CD5B85"/>
    <w:rsid w:val="00CD60EC"/>
    <w:rsid w:val="00CD6698"/>
    <w:rsid w:val="00CD6E17"/>
    <w:rsid w:val="00CD7644"/>
    <w:rsid w:val="00CD7717"/>
    <w:rsid w:val="00CD7A03"/>
    <w:rsid w:val="00CD7A9C"/>
    <w:rsid w:val="00CE0415"/>
    <w:rsid w:val="00CE050A"/>
    <w:rsid w:val="00CE0618"/>
    <w:rsid w:val="00CE095D"/>
    <w:rsid w:val="00CE0F64"/>
    <w:rsid w:val="00CE12C6"/>
    <w:rsid w:val="00CE2394"/>
    <w:rsid w:val="00CE24CC"/>
    <w:rsid w:val="00CE2729"/>
    <w:rsid w:val="00CE2889"/>
    <w:rsid w:val="00CE3B0A"/>
    <w:rsid w:val="00CE3B0B"/>
    <w:rsid w:val="00CE3E2E"/>
    <w:rsid w:val="00CE4B57"/>
    <w:rsid w:val="00CE4E75"/>
    <w:rsid w:val="00CE4EC6"/>
    <w:rsid w:val="00CE58A2"/>
    <w:rsid w:val="00CE5B7C"/>
    <w:rsid w:val="00CE637E"/>
    <w:rsid w:val="00CE63FD"/>
    <w:rsid w:val="00CE679B"/>
    <w:rsid w:val="00CE68CB"/>
    <w:rsid w:val="00CE6940"/>
    <w:rsid w:val="00CE705B"/>
    <w:rsid w:val="00CE721E"/>
    <w:rsid w:val="00CE739E"/>
    <w:rsid w:val="00CE74A7"/>
    <w:rsid w:val="00CE7C68"/>
    <w:rsid w:val="00CE7F5E"/>
    <w:rsid w:val="00CF0D42"/>
    <w:rsid w:val="00CF0FA3"/>
    <w:rsid w:val="00CF12F8"/>
    <w:rsid w:val="00CF1544"/>
    <w:rsid w:val="00CF18B9"/>
    <w:rsid w:val="00CF1C4B"/>
    <w:rsid w:val="00CF2451"/>
    <w:rsid w:val="00CF248B"/>
    <w:rsid w:val="00CF2882"/>
    <w:rsid w:val="00CF2ACD"/>
    <w:rsid w:val="00CF2C05"/>
    <w:rsid w:val="00CF305D"/>
    <w:rsid w:val="00CF3897"/>
    <w:rsid w:val="00CF3944"/>
    <w:rsid w:val="00CF3974"/>
    <w:rsid w:val="00CF3BC6"/>
    <w:rsid w:val="00CF3FC3"/>
    <w:rsid w:val="00CF4040"/>
    <w:rsid w:val="00CF40F7"/>
    <w:rsid w:val="00CF42BE"/>
    <w:rsid w:val="00CF4DF8"/>
    <w:rsid w:val="00CF54BC"/>
    <w:rsid w:val="00CF5D8E"/>
    <w:rsid w:val="00CF6083"/>
    <w:rsid w:val="00CF61C5"/>
    <w:rsid w:val="00CF6827"/>
    <w:rsid w:val="00CF690C"/>
    <w:rsid w:val="00CF7417"/>
    <w:rsid w:val="00CF78FE"/>
    <w:rsid w:val="00CF7E49"/>
    <w:rsid w:val="00D00446"/>
    <w:rsid w:val="00D00AE0"/>
    <w:rsid w:val="00D00FC9"/>
    <w:rsid w:val="00D012F3"/>
    <w:rsid w:val="00D01680"/>
    <w:rsid w:val="00D0181E"/>
    <w:rsid w:val="00D01B40"/>
    <w:rsid w:val="00D01D5C"/>
    <w:rsid w:val="00D01D9F"/>
    <w:rsid w:val="00D0252A"/>
    <w:rsid w:val="00D0254B"/>
    <w:rsid w:val="00D02706"/>
    <w:rsid w:val="00D02877"/>
    <w:rsid w:val="00D03207"/>
    <w:rsid w:val="00D0345E"/>
    <w:rsid w:val="00D038CE"/>
    <w:rsid w:val="00D041DD"/>
    <w:rsid w:val="00D053A7"/>
    <w:rsid w:val="00D05D40"/>
    <w:rsid w:val="00D05F24"/>
    <w:rsid w:val="00D06000"/>
    <w:rsid w:val="00D0655A"/>
    <w:rsid w:val="00D068C3"/>
    <w:rsid w:val="00D06B88"/>
    <w:rsid w:val="00D074AD"/>
    <w:rsid w:val="00D07A9F"/>
    <w:rsid w:val="00D10252"/>
    <w:rsid w:val="00D10600"/>
    <w:rsid w:val="00D10616"/>
    <w:rsid w:val="00D1068A"/>
    <w:rsid w:val="00D10FB6"/>
    <w:rsid w:val="00D11B8F"/>
    <w:rsid w:val="00D11BBF"/>
    <w:rsid w:val="00D11CE4"/>
    <w:rsid w:val="00D11E29"/>
    <w:rsid w:val="00D1283D"/>
    <w:rsid w:val="00D12D11"/>
    <w:rsid w:val="00D12F21"/>
    <w:rsid w:val="00D1321D"/>
    <w:rsid w:val="00D133C5"/>
    <w:rsid w:val="00D13EF7"/>
    <w:rsid w:val="00D14399"/>
    <w:rsid w:val="00D143EB"/>
    <w:rsid w:val="00D15CBE"/>
    <w:rsid w:val="00D16B37"/>
    <w:rsid w:val="00D16C5A"/>
    <w:rsid w:val="00D16FF5"/>
    <w:rsid w:val="00D17255"/>
    <w:rsid w:val="00D1765F"/>
    <w:rsid w:val="00D17A96"/>
    <w:rsid w:val="00D2028E"/>
    <w:rsid w:val="00D20A6F"/>
    <w:rsid w:val="00D20BF3"/>
    <w:rsid w:val="00D20C31"/>
    <w:rsid w:val="00D210F3"/>
    <w:rsid w:val="00D21659"/>
    <w:rsid w:val="00D21850"/>
    <w:rsid w:val="00D21F6D"/>
    <w:rsid w:val="00D220CB"/>
    <w:rsid w:val="00D222B3"/>
    <w:rsid w:val="00D22707"/>
    <w:rsid w:val="00D22C0A"/>
    <w:rsid w:val="00D22DFC"/>
    <w:rsid w:val="00D23471"/>
    <w:rsid w:val="00D235BF"/>
    <w:rsid w:val="00D23C7F"/>
    <w:rsid w:val="00D2400B"/>
    <w:rsid w:val="00D2464C"/>
    <w:rsid w:val="00D249DB"/>
    <w:rsid w:val="00D24A8B"/>
    <w:rsid w:val="00D25182"/>
    <w:rsid w:val="00D25300"/>
    <w:rsid w:val="00D257DD"/>
    <w:rsid w:val="00D259CC"/>
    <w:rsid w:val="00D2627F"/>
    <w:rsid w:val="00D2634C"/>
    <w:rsid w:val="00D26395"/>
    <w:rsid w:val="00D26529"/>
    <w:rsid w:val="00D2689A"/>
    <w:rsid w:val="00D268D4"/>
    <w:rsid w:val="00D26A05"/>
    <w:rsid w:val="00D26C3D"/>
    <w:rsid w:val="00D27378"/>
    <w:rsid w:val="00D2745B"/>
    <w:rsid w:val="00D2769E"/>
    <w:rsid w:val="00D27A9E"/>
    <w:rsid w:val="00D27AE3"/>
    <w:rsid w:val="00D30478"/>
    <w:rsid w:val="00D3053C"/>
    <w:rsid w:val="00D30B53"/>
    <w:rsid w:val="00D30CE3"/>
    <w:rsid w:val="00D310B6"/>
    <w:rsid w:val="00D315C1"/>
    <w:rsid w:val="00D31602"/>
    <w:rsid w:val="00D3168A"/>
    <w:rsid w:val="00D317C6"/>
    <w:rsid w:val="00D31A2B"/>
    <w:rsid w:val="00D31A36"/>
    <w:rsid w:val="00D31D3E"/>
    <w:rsid w:val="00D31E68"/>
    <w:rsid w:val="00D3223E"/>
    <w:rsid w:val="00D328C1"/>
    <w:rsid w:val="00D32A63"/>
    <w:rsid w:val="00D32E82"/>
    <w:rsid w:val="00D333E6"/>
    <w:rsid w:val="00D333F7"/>
    <w:rsid w:val="00D33D3B"/>
    <w:rsid w:val="00D3484B"/>
    <w:rsid w:val="00D34BB0"/>
    <w:rsid w:val="00D34BFB"/>
    <w:rsid w:val="00D35574"/>
    <w:rsid w:val="00D3597D"/>
    <w:rsid w:val="00D36276"/>
    <w:rsid w:val="00D3639C"/>
    <w:rsid w:val="00D364F8"/>
    <w:rsid w:val="00D366FE"/>
    <w:rsid w:val="00D36D57"/>
    <w:rsid w:val="00D36DBC"/>
    <w:rsid w:val="00D376A0"/>
    <w:rsid w:val="00D379DB"/>
    <w:rsid w:val="00D37B0F"/>
    <w:rsid w:val="00D400BE"/>
    <w:rsid w:val="00D4040C"/>
    <w:rsid w:val="00D409F2"/>
    <w:rsid w:val="00D40C4E"/>
    <w:rsid w:val="00D40D32"/>
    <w:rsid w:val="00D41C7C"/>
    <w:rsid w:val="00D41CF5"/>
    <w:rsid w:val="00D42325"/>
    <w:rsid w:val="00D423AF"/>
    <w:rsid w:val="00D43130"/>
    <w:rsid w:val="00D43F81"/>
    <w:rsid w:val="00D44CF6"/>
    <w:rsid w:val="00D45204"/>
    <w:rsid w:val="00D45778"/>
    <w:rsid w:val="00D45981"/>
    <w:rsid w:val="00D46461"/>
    <w:rsid w:val="00D46B44"/>
    <w:rsid w:val="00D47047"/>
    <w:rsid w:val="00D50591"/>
    <w:rsid w:val="00D5066F"/>
    <w:rsid w:val="00D506E2"/>
    <w:rsid w:val="00D50927"/>
    <w:rsid w:val="00D50ABB"/>
    <w:rsid w:val="00D50D1C"/>
    <w:rsid w:val="00D51238"/>
    <w:rsid w:val="00D51B32"/>
    <w:rsid w:val="00D51E62"/>
    <w:rsid w:val="00D52008"/>
    <w:rsid w:val="00D523F4"/>
    <w:rsid w:val="00D5264E"/>
    <w:rsid w:val="00D52FA3"/>
    <w:rsid w:val="00D5314D"/>
    <w:rsid w:val="00D533C7"/>
    <w:rsid w:val="00D53476"/>
    <w:rsid w:val="00D535ED"/>
    <w:rsid w:val="00D53C59"/>
    <w:rsid w:val="00D53F56"/>
    <w:rsid w:val="00D5428D"/>
    <w:rsid w:val="00D5454E"/>
    <w:rsid w:val="00D54942"/>
    <w:rsid w:val="00D54C36"/>
    <w:rsid w:val="00D55143"/>
    <w:rsid w:val="00D555F1"/>
    <w:rsid w:val="00D556A4"/>
    <w:rsid w:val="00D5589C"/>
    <w:rsid w:val="00D558E8"/>
    <w:rsid w:val="00D55F96"/>
    <w:rsid w:val="00D563E9"/>
    <w:rsid w:val="00D569E4"/>
    <w:rsid w:val="00D56C55"/>
    <w:rsid w:val="00D56D4D"/>
    <w:rsid w:val="00D5724A"/>
    <w:rsid w:val="00D574D1"/>
    <w:rsid w:val="00D57779"/>
    <w:rsid w:val="00D57D46"/>
    <w:rsid w:val="00D60541"/>
    <w:rsid w:val="00D60683"/>
    <w:rsid w:val="00D61081"/>
    <w:rsid w:val="00D61415"/>
    <w:rsid w:val="00D61A6A"/>
    <w:rsid w:val="00D61EC9"/>
    <w:rsid w:val="00D62385"/>
    <w:rsid w:val="00D62573"/>
    <w:rsid w:val="00D62C21"/>
    <w:rsid w:val="00D63A81"/>
    <w:rsid w:val="00D64211"/>
    <w:rsid w:val="00D643C0"/>
    <w:rsid w:val="00D647C1"/>
    <w:rsid w:val="00D64A7D"/>
    <w:rsid w:val="00D64AE3"/>
    <w:rsid w:val="00D64BB6"/>
    <w:rsid w:val="00D6593E"/>
    <w:rsid w:val="00D659E0"/>
    <w:rsid w:val="00D65EFB"/>
    <w:rsid w:val="00D66329"/>
    <w:rsid w:val="00D664E8"/>
    <w:rsid w:val="00D66C05"/>
    <w:rsid w:val="00D671DC"/>
    <w:rsid w:val="00D679CB"/>
    <w:rsid w:val="00D7114C"/>
    <w:rsid w:val="00D712AD"/>
    <w:rsid w:val="00D714C0"/>
    <w:rsid w:val="00D71AA1"/>
    <w:rsid w:val="00D71B5F"/>
    <w:rsid w:val="00D7274B"/>
    <w:rsid w:val="00D72A21"/>
    <w:rsid w:val="00D72B47"/>
    <w:rsid w:val="00D732B6"/>
    <w:rsid w:val="00D739B5"/>
    <w:rsid w:val="00D73A10"/>
    <w:rsid w:val="00D73BCF"/>
    <w:rsid w:val="00D74340"/>
    <w:rsid w:val="00D74A26"/>
    <w:rsid w:val="00D74FB9"/>
    <w:rsid w:val="00D75261"/>
    <w:rsid w:val="00D75BA8"/>
    <w:rsid w:val="00D75DC2"/>
    <w:rsid w:val="00D764E5"/>
    <w:rsid w:val="00D77103"/>
    <w:rsid w:val="00D77222"/>
    <w:rsid w:val="00D77480"/>
    <w:rsid w:val="00D77E65"/>
    <w:rsid w:val="00D77FB6"/>
    <w:rsid w:val="00D800E2"/>
    <w:rsid w:val="00D806A6"/>
    <w:rsid w:val="00D80AC7"/>
    <w:rsid w:val="00D81197"/>
    <w:rsid w:val="00D811F3"/>
    <w:rsid w:val="00D8191D"/>
    <w:rsid w:val="00D8348F"/>
    <w:rsid w:val="00D837D4"/>
    <w:rsid w:val="00D84158"/>
    <w:rsid w:val="00D846F3"/>
    <w:rsid w:val="00D848A3"/>
    <w:rsid w:val="00D85691"/>
    <w:rsid w:val="00D85890"/>
    <w:rsid w:val="00D859AD"/>
    <w:rsid w:val="00D85AEA"/>
    <w:rsid w:val="00D85F7F"/>
    <w:rsid w:val="00D8647B"/>
    <w:rsid w:val="00D8662C"/>
    <w:rsid w:val="00D86F28"/>
    <w:rsid w:val="00D8764A"/>
    <w:rsid w:val="00D87B7D"/>
    <w:rsid w:val="00D9046B"/>
    <w:rsid w:val="00D905D5"/>
    <w:rsid w:val="00D91105"/>
    <w:rsid w:val="00D91207"/>
    <w:rsid w:val="00D91406"/>
    <w:rsid w:val="00D91B4D"/>
    <w:rsid w:val="00D91E5E"/>
    <w:rsid w:val="00D92EB7"/>
    <w:rsid w:val="00D93098"/>
    <w:rsid w:val="00D930E2"/>
    <w:rsid w:val="00D93209"/>
    <w:rsid w:val="00D935B3"/>
    <w:rsid w:val="00D94DD7"/>
    <w:rsid w:val="00D94FF8"/>
    <w:rsid w:val="00D950A7"/>
    <w:rsid w:val="00D950AB"/>
    <w:rsid w:val="00D959FB"/>
    <w:rsid w:val="00D95E5D"/>
    <w:rsid w:val="00D95F40"/>
    <w:rsid w:val="00D96D6E"/>
    <w:rsid w:val="00D96EFE"/>
    <w:rsid w:val="00D973C1"/>
    <w:rsid w:val="00D974E4"/>
    <w:rsid w:val="00D97B3A"/>
    <w:rsid w:val="00D97FBC"/>
    <w:rsid w:val="00DA0022"/>
    <w:rsid w:val="00DA041C"/>
    <w:rsid w:val="00DA0519"/>
    <w:rsid w:val="00DA0F38"/>
    <w:rsid w:val="00DA1078"/>
    <w:rsid w:val="00DA16D8"/>
    <w:rsid w:val="00DA224C"/>
    <w:rsid w:val="00DA3299"/>
    <w:rsid w:val="00DA3344"/>
    <w:rsid w:val="00DA3380"/>
    <w:rsid w:val="00DA36D9"/>
    <w:rsid w:val="00DA3A3A"/>
    <w:rsid w:val="00DA3A89"/>
    <w:rsid w:val="00DA4719"/>
    <w:rsid w:val="00DA4BE3"/>
    <w:rsid w:val="00DA506E"/>
    <w:rsid w:val="00DA5238"/>
    <w:rsid w:val="00DA5325"/>
    <w:rsid w:val="00DA5482"/>
    <w:rsid w:val="00DA59ED"/>
    <w:rsid w:val="00DA5CE4"/>
    <w:rsid w:val="00DA5D14"/>
    <w:rsid w:val="00DA646F"/>
    <w:rsid w:val="00DA64A6"/>
    <w:rsid w:val="00DA6AF7"/>
    <w:rsid w:val="00DA6DA7"/>
    <w:rsid w:val="00DA6DB5"/>
    <w:rsid w:val="00DA711C"/>
    <w:rsid w:val="00DA7234"/>
    <w:rsid w:val="00DA7396"/>
    <w:rsid w:val="00DA77AB"/>
    <w:rsid w:val="00DA7E89"/>
    <w:rsid w:val="00DB00BB"/>
    <w:rsid w:val="00DB00D7"/>
    <w:rsid w:val="00DB058D"/>
    <w:rsid w:val="00DB0604"/>
    <w:rsid w:val="00DB0BCF"/>
    <w:rsid w:val="00DB1084"/>
    <w:rsid w:val="00DB1125"/>
    <w:rsid w:val="00DB123C"/>
    <w:rsid w:val="00DB12BA"/>
    <w:rsid w:val="00DB2492"/>
    <w:rsid w:val="00DB25B9"/>
    <w:rsid w:val="00DB27BD"/>
    <w:rsid w:val="00DB27E8"/>
    <w:rsid w:val="00DB28B6"/>
    <w:rsid w:val="00DB2AF5"/>
    <w:rsid w:val="00DB2D1E"/>
    <w:rsid w:val="00DB2DE8"/>
    <w:rsid w:val="00DB33AF"/>
    <w:rsid w:val="00DB37F0"/>
    <w:rsid w:val="00DB3A4F"/>
    <w:rsid w:val="00DB3D29"/>
    <w:rsid w:val="00DB4402"/>
    <w:rsid w:val="00DB4427"/>
    <w:rsid w:val="00DB453D"/>
    <w:rsid w:val="00DB4820"/>
    <w:rsid w:val="00DB4946"/>
    <w:rsid w:val="00DB4986"/>
    <w:rsid w:val="00DB5088"/>
    <w:rsid w:val="00DB5754"/>
    <w:rsid w:val="00DB57EB"/>
    <w:rsid w:val="00DB5927"/>
    <w:rsid w:val="00DB59C3"/>
    <w:rsid w:val="00DB636E"/>
    <w:rsid w:val="00DB7BCF"/>
    <w:rsid w:val="00DC075C"/>
    <w:rsid w:val="00DC07BC"/>
    <w:rsid w:val="00DC0A5B"/>
    <w:rsid w:val="00DC0AAE"/>
    <w:rsid w:val="00DC0AF6"/>
    <w:rsid w:val="00DC11E5"/>
    <w:rsid w:val="00DC18FE"/>
    <w:rsid w:val="00DC1ACD"/>
    <w:rsid w:val="00DC1F9B"/>
    <w:rsid w:val="00DC221B"/>
    <w:rsid w:val="00DC2329"/>
    <w:rsid w:val="00DC2BFA"/>
    <w:rsid w:val="00DC3786"/>
    <w:rsid w:val="00DC3E99"/>
    <w:rsid w:val="00DC4080"/>
    <w:rsid w:val="00DC4292"/>
    <w:rsid w:val="00DC4B53"/>
    <w:rsid w:val="00DC4E20"/>
    <w:rsid w:val="00DC4F46"/>
    <w:rsid w:val="00DC4FE1"/>
    <w:rsid w:val="00DC663C"/>
    <w:rsid w:val="00DC66D4"/>
    <w:rsid w:val="00DC6718"/>
    <w:rsid w:val="00DC6C67"/>
    <w:rsid w:val="00DC6FD3"/>
    <w:rsid w:val="00DC753F"/>
    <w:rsid w:val="00DD068A"/>
    <w:rsid w:val="00DD0D6C"/>
    <w:rsid w:val="00DD1718"/>
    <w:rsid w:val="00DD172D"/>
    <w:rsid w:val="00DD1CDF"/>
    <w:rsid w:val="00DD1DFD"/>
    <w:rsid w:val="00DD1EA3"/>
    <w:rsid w:val="00DD26C2"/>
    <w:rsid w:val="00DD2CB3"/>
    <w:rsid w:val="00DD3055"/>
    <w:rsid w:val="00DD31B2"/>
    <w:rsid w:val="00DD3239"/>
    <w:rsid w:val="00DD3681"/>
    <w:rsid w:val="00DD3794"/>
    <w:rsid w:val="00DD4F6D"/>
    <w:rsid w:val="00DD52B5"/>
    <w:rsid w:val="00DD54A4"/>
    <w:rsid w:val="00DD5DCE"/>
    <w:rsid w:val="00DD5F65"/>
    <w:rsid w:val="00DD6110"/>
    <w:rsid w:val="00DD6593"/>
    <w:rsid w:val="00DD6AA7"/>
    <w:rsid w:val="00DD7BDC"/>
    <w:rsid w:val="00DD7DA3"/>
    <w:rsid w:val="00DD7E7F"/>
    <w:rsid w:val="00DE006C"/>
    <w:rsid w:val="00DE03C0"/>
    <w:rsid w:val="00DE0570"/>
    <w:rsid w:val="00DE0C96"/>
    <w:rsid w:val="00DE0C9A"/>
    <w:rsid w:val="00DE0FE2"/>
    <w:rsid w:val="00DE1684"/>
    <w:rsid w:val="00DE17CB"/>
    <w:rsid w:val="00DE1B99"/>
    <w:rsid w:val="00DE3018"/>
    <w:rsid w:val="00DE32AA"/>
    <w:rsid w:val="00DE359F"/>
    <w:rsid w:val="00DE35A5"/>
    <w:rsid w:val="00DE36F0"/>
    <w:rsid w:val="00DE3750"/>
    <w:rsid w:val="00DE387E"/>
    <w:rsid w:val="00DE38A6"/>
    <w:rsid w:val="00DE396F"/>
    <w:rsid w:val="00DE3A1B"/>
    <w:rsid w:val="00DE3DCD"/>
    <w:rsid w:val="00DE414C"/>
    <w:rsid w:val="00DE4561"/>
    <w:rsid w:val="00DE47AC"/>
    <w:rsid w:val="00DE495B"/>
    <w:rsid w:val="00DE4A85"/>
    <w:rsid w:val="00DE4B89"/>
    <w:rsid w:val="00DE4FE2"/>
    <w:rsid w:val="00DE5E9D"/>
    <w:rsid w:val="00DE673C"/>
    <w:rsid w:val="00DE68A4"/>
    <w:rsid w:val="00DE6A4B"/>
    <w:rsid w:val="00DE770A"/>
    <w:rsid w:val="00DE7CCB"/>
    <w:rsid w:val="00DE7E84"/>
    <w:rsid w:val="00DF00B5"/>
    <w:rsid w:val="00DF0256"/>
    <w:rsid w:val="00DF03C8"/>
    <w:rsid w:val="00DF07FB"/>
    <w:rsid w:val="00DF0B7D"/>
    <w:rsid w:val="00DF0EC7"/>
    <w:rsid w:val="00DF115F"/>
    <w:rsid w:val="00DF2437"/>
    <w:rsid w:val="00DF2B6C"/>
    <w:rsid w:val="00DF35CA"/>
    <w:rsid w:val="00DF3B37"/>
    <w:rsid w:val="00DF3E49"/>
    <w:rsid w:val="00DF463E"/>
    <w:rsid w:val="00DF4D06"/>
    <w:rsid w:val="00DF4D16"/>
    <w:rsid w:val="00DF5AFA"/>
    <w:rsid w:val="00DF5FC1"/>
    <w:rsid w:val="00DF60B5"/>
    <w:rsid w:val="00DF646D"/>
    <w:rsid w:val="00DF7556"/>
    <w:rsid w:val="00DF7ABF"/>
    <w:rsid w:val="00E002A1"/>
    <w:rsid w:val="00E00633"/>
    <w:rsid w:val="00E007FA"/>
    <w:rsid w:val="00E0081C"/>
    <w:rsid w:val="00E00C19"/>
    <w:rsid w:val="00E00CB5"/>
    <w:rsid w:val="00E011D5"/>
    <w:rsid w:val="00E0172E"/>
    <w:rsid w:val="00E01B42"/>
    <w:rsid w:val="00E01CBC"/>
    <w:rsid w:val="00E026C3"/>
    <w:rsid w:val="00E02A7B"/>
    <w:rsid w:val="00E0304E"/>
    <w:rsid w:val="00E035F2"/>
    <w:rsid w:val="00E03803"/>
    <w:rsid w:val="00E03968"/>
    <w:rsid w:val="00E03AFB"/>
    <w:rsid w:val="00E03CA3"/>
    <w:rsid w:val="00E041EA"/>
    <w:rsid w:val="00E044BE"/>
    <w:rsid w:val="00E04570"/>
    <w:rsid w:val="00E045BA"/>
    <w:rsid w:val="00E04BA7"/>
    <w:rsid w:val="00E05007"/>
    <w:rsid w:val="00E0509A"/>
    <w:rsid w:val="00E0633A"/>
    <w:rsid w:val="00E063D4"/>
    <w:rsid w:val="00E063F1"/>
    <w:rsid w:val="00E0653D"/>
    <w:rsid w:val="00E06809"/>
    <w:rsid w:val="00E06F3B"/>
    <w:rsid w:val="00E07306"/>
    <w:rsid w:val="00E07323"/>
    <w:rsid w:val="00E07354"/>
    <w:rsid w:val="00E07F5B"/>
    <w:rsid w:val="00E109A3"/>
    <w:rsid w:val="00E10A7E"/>
    <w:rsid w:val="00E11A23"/>
    <w:rsid w:val="00E11E2F"/>
    <w:rsid w:val="00E1239D"/>
    <w:rsid w:val="00E12471"/>
    <w:rsid w:val="00E1285B"/>
    <w:rsid w:val="00E12B5A"/>
    <w:rsid w:val="00E133E9"/>
    <w:rsid w:val="00E14D7A"/>
    <w:rsid w:val="00E1547D"/>
    <w:rsid w:val="00E15598"/>
    <w:rsid w:val="00E159F8"/>
    <w:rsid w:val="00E15A47"/>
    <w:rsid w:val="00E15EB2"/>
    <w:rsid w:val="00E160CB"/>
    <w:rsid w:val="00E162E9"/>
    <w:rsid w:val="00E16D4D"/>
    <w:rsid w:val="00E20088"/>
    <w:rsid w:val="00E21007"/>
    <w:rsid w:val="00E2192D"/>
    <w:rsid w:val="00E21C80"/>
    <w:rsid w:val="00E22202"/>
    <w:rsid w:val="00E227A9"/>
    <w:rsid w:val="00E22C82"/>
    <w:rsid w:val="00E22DD6"/>
    <w:rsid w:val="00E230BF"/>
    <w:rsid w:val="00E230C0"/>
    <w:rsid w:val="00E23E56"/>
    <w:rsid w:val="00E23F89"/>
    <w:rsid w:val="00E2485B"/>
    <w:rsid w:val="00E24C22"/>
    <w:rsid w:val="00E24E5B"/>
    <w:rsid w:val="00E253E3"/>
    <w:rsid w:val="00E25790"/>
    <w:rsid w:val="00E25DD9"/>
    <w:rsid w:val="00E25F89"/>
    <w:rsid w:val="00E2691C"/>
    <w:rsid w:val="00E279A1"/>
    <w:rsid w:val="00E27CF0"/>
    <w:rsid w:val="00E27D15"/>
    <w:rsid w:val="00E30806"/>
    <w:rsid w:val="00E30C86"/>
    <w:rsid w:val="00E30DA7"/>
    <w:rsid w:val="00E30F83"/>
    <w:rsid w:val="00E31200"/>
    <w:rsid w:val="00E32CB2"/>
    <w:rsid w:val="00E32F84"/>
    <w:rsid w:val="00E33505"/>
    <w:rsid w:val="00E33C23"/>
    <w:rsid w:val="00E33C36"/>
    <w:rsid w:val="00E343C1"/>
    <w:rsid w:val="00E34589"/>
    <w:rsid w:val="00E34A81"/>
    <w:rsid w:val="00E34E74"/>
    <w:rsid w:val="00E355DD"/>
    <w:rsid w:val="00E3566B"/>
    <w:rsid w:val="00E35786"/>
    <w:rsid w:val="00E3588D"/>
    <w:rsid w:val="00E35A51"/>
    <w:rsid w:val="00E36B8C"/>
    <w:rsid w:val="00E36D21"/>
    <w:rsid w:val="00E36E87"/>
    <w:rsid w:val="00E3750F"/>
    <w:rsid w:val="00E3775E"/>
    <w:rsid w:val="00E37A13"/>
    <w:rsid w:val="00E37CD8"/>
    <w:rsid w:val="00E4000D"/>
    <w:rsid w:val="00E4019F"/>
    <w:rsid w:val="00E402C5"/>
    <w:rsid w:val="00E4041D"/>
    <w:rsid w:val="00E404F6"/>
    <w:rsid w:val="00E4052E"/>
    <w:rsid w:val="00E40DA3"/>
    <w:rsid w:val="00E411C4"/>
    <w:rsid w:val="00E411F3"/>
    <w:rsid w:val="00E416D1"/>
    <w:rsid w:val="00E416E0"/>
    <w:rsid w:val="00E41718"/>
    <w:rsid w:val="00E41758"/>
    <w:rsid w:val="00E417C2"/>
    <w:rsid w:val="00E41A1C"/>
    <w:rsid w:val="00E41D53"/>
    <w:rsid w:val="00E42084"/>
    <w:rsid w:val="00E4235B"/>
    <w:rsid w:val="00E4293B"/>
    <w:rsid w:val="00E42DC9"/>
    <w:rsid w:val="00E43B24"/>
    <w:rsid w:val="00E43D96"/>
    <w:rsid w:val="00E44051"/>
    <w:rsid w:val="00E4473C"/>
    <w:rsid w:val="00E448BA"/>
    <w:rsid w:val="00E44C01"/>
    <w:rsid w:val="00E45750"/>
    <w:rsid w:val="00E45823"/>
    <w:rsid w:val="00E465E3"/>
    <w:rsid w:val="00E47664"/>
    <w:rsid w:val="00E47B68"/>
    <w:rsid w:val="00E47EF3"/>
    <w:rsid w:val="00E50271"/>
    <w:rsid w:val="00E503B2"/>
    <w:rsid w:val="00E50545"/>
    <w:rsid w:val="00E514F1"/>
    <w:rsid w:val="00E51C25"/>
    <w:rsid w:val="00E51F4E"/>
    <w:rsid w:val="00E521A6"/>
    <w:rsid w:val="00E52240"/>
    <w:rsid w:val="00E522E8"/>
    <w:rsid w:val="00E523B7"/>
    <w:rsid w:val="00E52A65"/>
    <w:rsid w:val="00E52AAC"/>
    <w:rsid w:val="00E52D50"/>
    <w:rsid w:val="00E539A3"/>
    <w:rsid w:val="00E53AAC"/>
    <w:rsid w:val="00E53D09"/>
    <w:rsid w:val="00E54852"/>
    <w:rsid w:val="00E549D5"/>
    <w:rsid w:val="00E54CA1"/>
    <w:rsid w:val="00E54CD1"/>
    <w:rsid w:val="00E5543E"/>
    <w:rsid w:val="00E55A39"/>
    <w:rsid w:val="00E55A75"/>
    <w:rsid w:val="00E56109"/>
    <w:rsid w:val="00E5636F"/>
    <w:rsid w:val="00E57022"/>
    <w:rsid w:val="00E5712E"/>
    <w:rsid w:val="00E57390"/>
    <w:rsid w:val="00E575A6"/>
    <w:rsid w:val="00E60B4F"/>
    <w:rsid w:val="00E60D72"/>
    <w:rsid w:val="00E6159B"/>
    <w:rsid w:val="00E61DC1"/>
    <w:rsid w:val="00E6264C"/>
    <w:rsid w:val="00E628BA"/>
    <w:rsid w:val="00E62963"/>
    <w:rsid w:val="00E62C7C"/>
    <w:rsid w:val="00E62F2F"/>
    <w:rsid w:val="00E63D8A"/>
    <w:rsid w:val="00E64251"/>
    <w:rsid w:val="00E64529"/>
    <w:rsid w:val="00E645CF"/>
    <w:rsid w:val="00E648E0"/>
    <w:rsid w:val="00E6528D"/>
    <w:rsid w:val="00E65455"/>
    <w:rsid w:val="00E6562C"/>
    <w:rsid w:val="00E6575E"/>
    <w:rsid w:val="00E65BFB"/>
    <w:rsid w:val="00E6637B"/>
    <w:rsid w:val="00E663D8"/>
    <w:rsid w:val="00E66651"/>
    <w:rsid w:val="00E66944"/>
    <w:rsid w:val="00E66C3C"/>
    <w:rsid w:val="00E66C73"/>
    <w:rsid w:val="00E67269"/>
    <w:rsid w:val="00E67D16"/>
    <w:rsid w:val="00E701DF"/>
    <w:rsid w:val="00E70A66"/>
    <w:rsid w:val="00E70FD9"/>
    <w:rsid w:val="00E711DD"/>
    <w:rsid w:val="00E71768"/>
    <w:rsid w:val="00E7181D"/>
    <w:rsid w:val="00E719E7"/>
    <w:rsid w:val="00E71D38"/>
    <w:rsid w:val="00E7333A"/>
    <w:rsid w:val="00E733F8"/>
    <w:rsid w:val="00E73544"/>
    <w:rsid w:val="00E737F2"/>
    <w:rsid w:val="00E738AA"/>
    <w:rsid w:val="00E73B03"/>
    <w:rsid w:val="00E741C9"/>
    <w:rsid w:val="00E75065"/>
    <w:rsid w:val="00E75095"/>
    <w:rsid w:val="00E7528C"/>
    <w:rsid w:val="00E7543A"/>
    <w:rsid w:val="00E760D8"/>
    <w:rsid w:val="00E76578"/>
    <w:rsid w:val="00E765D5"/>
    <w:rsid w:val="00E76BAC"/>
    <w:rsid w:val="00E76D47"/>
    <w:rsid w:val="00E76FF5"/>
    <w:rsid w:val="00E77A62"/>
    <w:rsid w:val="00E77EFC"/>
    <w:rsid w:val="00E80003"/>
    <w:rsid w:val="00E80232"/>
    <w:rsid w:val="00E80387"/>
    <w:rsid w:val="00E806EF"/>
    <w:rsid w:val="00E80831"/>
    <w:rsid w:val="00E8096B"/>
    <w:rsid w:val="00E80CF3"/>
    <w:rsid w:val="00E8116B"/>
    <w:rsid w:val="00E81263"/>
    <w:rsid w:val="00E8180B"/>
    <w:rsid w:val="00E81E93"/>
    <w:rsid w:val="00E821F9"/>
    <w:rsid w:val="00E82622"/>
    <w:rsid w:val="00E8286C"/>
    <w:rsid w:val="00E82BCE"/>
    <w:rsid w:val="00E83371"/>
    <w:rsid w:val="00E841B2"/>
    <w:rsid w:val="00E849B3"/>
    <w:rsid w:val="00E84D04"/>
    <w:rsid w:val="00E8508B"/>
    <w:rsid w:val="00E85129"/>
    <w:rsid w:val="00E8516D"/>
    <w:rsid w:val="00E859F8"/>
    <w:rsid w:val="00E869B9"/>
    <w:rsid w:val="00E86F1C"/>
    <w:rsid w:val="00E87874"/>
    <w:rsid w:val="00E879AD"/>
    <w:rsid w:val="00E90684"/>
    <w:rsid w:val="00E90A47"/>
    <w:rsid w:val="00E90CF6"/>
    <w:rsid w:val="00E9106A"/>
    <w:rsid w:val="00E91521"/>
    <w:rsid w:val="00E91777"/>
    <w:rsid w:val="00E917C3"/>
    <w:rsid w:val="00E91D2A"/>
    <w:rsid w:val="00E92198"/>
    <w:rsid w:val="00E92296"/>
    <w:rsid w:val="00E9282B"/>
    <w:rsid w:val="00E935EC"/>
    <w:rsid w:val="00E93795"/>
    <w:rsid w:val="00E9388D"/>
    <w:rsid w:val="00E939B6"/>
    <w:rsid w:val="00E93F01"/>
    <w:rsid w:val="00E94317"/>
    <w:rsid w:val="00E9453B"/>
    <w:rsid w:val="00E945F4"/>
    <w:rsid w:val="00E94C54"/>
    <w:rsid w:val="00E94DA5"/>
    <w:rsid w:val="00E9521F"/>
    <w:rsid w:val="00E95276"/>
    <w:rsid w:val="00E967B4"/>
    <w:rsid w:val="00E96A09"/>
    <w:rsid w:val="00E96A3A"/>
    <w:rsid w:val="00E975ED"/>
    <w:rsid w:val="00E9779B"/>
    <w:rsid w:val="00E97EAB"/>
    <w:rsid w:val="00EA0124"/>
    <w:rsid w:val="00EA0360"/>
    <w:rsid w:val="00EA09DF"/>
    <w:rsid w:val="00EA0B1A"/>
    <w:rsid w:val="00EA1008"/>
    <w:rsid w:val="00EA1F3B"/>
    <w:rsid w:val="00EA2612"/>
    <w:rsid w:val="00EA3581"/>
    <w:rsid w:val="00EA4762"/>
    <w:rsid w:val="00EA4CA0"/>
    <w:rsid w:val="00EA4FB4"/>
    <w:rsid w:val="00EA52DA"/>
    <w:rsid w:val="00EA533C"/>
    <w:rsid w:val="00EA5ED5"/>
    <w:rsid w:val="00EA5F7E"/>
    <w:rsid w:val="00EA6149"/>
    <w:rsid w:val="00EA64A6"/>
    <w:rsid w:val="00EA6851"/>
    <w:rsid w:val="00EA72DF"/>
    <w:rsid w:val="00EA7668"/>
    <w:rsid w:val="00EA7A0E"/>
    <w:rsid w:val="00EA7DD7"/>
    <w:rsid w:val="00EB0615"/>
    <w:rsid w:val="00EB10BB"/>
    <w:rsid w:val="00EB1106"/>
    <w:rsid w:val="00EB22DA"/>
    <w:rsid w:val="00EB3144"/>
    <w:rsid w:val="00EB3FFF"/>
    <w:rsid w:val="00EB4076"/>
    <w:rsid w:val="00EB4BBA"/>
    <w:rsid w:val="00EB5210"/>
    <w:rsid w:val="00EB53A4"/>
    <w:rsid w:val="00EB53D7"/>
    <w:rsid w:val="00EB5CBF"/>
    <w:rsid w:val="00EB6386"/>
    <w:rsid w:val="00EB660C"/>
    <w:rsid w:val="00EB6936"/>
    <w:rsid w:val="00EB6EA3"/>
    <w:rsid w:val="00EB75BF"/>
    <w:rsid w:val="00EB7720"/>
    <w:rsid w:val="00EB7D3B"/>
    <w:rsid w:val="00EC0D57"/>
    <w:rsid w:val="00EC19C2"/>
    <w:rsid w:val="00EC22A0"/>
    <w:rsid w:val="00EC2500"/>
    <w:rsid w:val="00EC25F3"/>
    <w:rsid w:val="00EC27AB"/>
    <w:rsid w:val="00EC284F"/>
    <w:rsid w:val="00EC2A17"/>
    <w:rsid w:val="00EC2C9D"/>
    <w:rsid w:val="00EC4041"/>
    <w:rsid w:val="00EC4987"/>
    <w:rsid w:val="00EC4FA2"/>
    <w:rsid w:val="00EC5891"/>
    <w:rsid w:val="00EC5C37"/>
    <w:rsid w:val="00EC5E94"/>
    <w:rsid w:val="00EC5F70"/>
    <w:rsid w:val="00EC665E"/>
    <w:rsid w:val="00EC6749"/>
    <w:rsid w:val="00EC674A"/>
    <w:rsid w:val="00EC681F"/>
    <w:rsid w:val="00EC6FC4"/>
    <w:rsid w:val="00EC7B7D"/>
    <w:rsid w:val="00EC7BE9"/>
    <w:rsid w:val="00EC7D2F"/>
    <w:rsid w:val="00ED00DF"/>
    <w:rsid w:val="00ED0102"/>
    <w:rsid w:val="00ED0230"/>
    <w:rsid w:val="00ED0D64"/>
    <w:rsid w:val="00ED102D"/>
    <w:rsid w:val="00ED1097"/>
    <w:rsid w:val="00ED1452"/>
    <w:rsid w:val="00ED1743"/>
    <w:rsid w:val="00ED17EF"/>
    <w:rsid w:val="00ED1843"/>
    <w:rsid w:val="00ED1918"/>
    <w:rsid w:val="00ED1DFC"/>
    <w:rsid w:val="00ED20DF"/>
    <w:rsid w:val="00ED215A"/>
    <w:rsid w:val="00ED220F"/>
    <w:rsid w:val="00ED2682"/>
    <w:rsid w:val="00ED268A"/>
    <w:rsid w:val="00ED274D"/>
    <w:rsid w:val="00ED2EE0"/>
    <w:rsid w:val="00ED35EB"/>
    <w:rsid w:val="00ED376F"/>
    <w:rsid w:val="00ED4C03"/>
    <w:rsid w:val="00ED4C3F"/>
    <w:rsid w:val="00ED4E00"/>
    <w:rsid w:val="00ED4E0C"/>
    <w:rsid w:val="00ED4F7C"/>
    <w:rsid w:val="00ED50B6"/>
    <w:rsid w:val="00ED53E5"/>
    <w:rsid w:val="00ED6899"/>
    <w:rsid w:val="00ED698A"/>
    <w:rsid w:val="00ED6B9E"/>
    <w:rsid w:val="00ED6F75"/>
    <w:rsid w:val="00ED75D5"/>
    <w:rsid w:val="00ED7923"/>
    <w:rsid w:val="00ED7BE1"/>
    <w:rsid w:val="00ED7CA8"/>
    <w:rsid w:val="00ED7DDF"/>
    <w:rsid w:val="00ED7E3C"/>
    <w:rsid w:val="00ED7EFD"/>
    <w:rsid w:val="00EE12EB"/>
    <w:rsid w:val="00EE15C7"/>
    <w:rsid w:val="00EE1B7A"/>
    <w:rsid w:val="00EE1F89"/>
    <w:rsid w:val="00EE24C2"/>
    <w:rsid w:val="00EE2917"/>
    <w:rsid w:val="00EE29F7"/>
    <w:rsid w:val="00EE2BC7"/>
    <w:rsid w:val="00EE2F18"/>
    <w:rsid w:val="00EE2FA3"/>
    <w:rsid w:val="00EE32BA"/>
    <w:rsid w:val="00EE375A"/>
    <w:rsid w:val="00EE39EC"/>
    <w:rsid w:val="00EE3A54"/>
    <w:rsid w:val="00EE3AEB"/>
    <w:rsid w:val="00EE41A7"/>
    <w:rsid w:val="00EE531A"/>
    <w:rsid w:val="00EE585A"/>
    <w:rsid w:val="00EE5FAB"/>
    <w:rsid w:val="00EE601F"/>
    <w:rsid w:val="00EE60E4"/>
    <w:rsid w:val="00EE6322"/>
    <w:rsid w:val="00EE67E5"/>
    <w:rsid w:val="00EE6875"/>
    <w:rsid w:val="00EE695E"/>
    <w:rsid w:val="00EE70B8"/>
    <w:rsid w:val="00EE761A"/>
    <w:rsid w:val="00EE770F"/>
    <w:rsid w:val="00EE7A46"/>
    <w:rsid w:val="00EF0027"/>
    <w:rsid w:val="00EF00A7"/>
    <w:rsid w:val="00EF0481"/>
    <w:rsid w:val="00EF0714"/>
    <w:rsid w:val="00EF0BA0"/>
    <w:rsid w:val="00EF0C08"/>
    <w:rsid w:val="00EF0D15"/>
    <w:rsid w:val="00EF0D31"/>
    <w:rsid w:val="00EF1209"/>
    <w:rsid w:val="00EF138F"/>
    <w:rsid w:val="00EF19BD"/>
    <w:rsid w:val="00EF1C39"/>
    <w:rsid w:val="00EF1CEB"/>
    <w:rsid w:val="00EF26D6"/>
    <w:rsid w:val="00EF3884"/>
    <w:rsid w:val="00EF4AC0"/>
    <w:rsid w:val="00EF4B8B"/>
    <w:rsid w:val="00EF4FB6"/>
    <w:rsid w:val="00EF5571"/>
    <w:rsid w:val="00EF56BA"/>
    <w:rsid w:val="00EF5ED4"/>
    <w:rsid w:val="00EF67C2"/>
    <w:rsid w:val="00EF687E"/>
    <w:rsid w:val="00EF6B83"/>
    <w:rsid w:val="00EF6D52"/>
    <w:rsid w:val="00EF79F8"/>
    <w:rsid w:val="00EF7B44"/>
    <w:rsid w:val="00EF7B65"/>
    <w:rsid w:val="00EF7F83"/>
    <w:rsid w:val="00F00101"/>
    <w:rsid w:val="00F001DD"/>
    <w:rsid w:val="00F00369"/>
    <w:rsid w:val="00F008A9"/>
    <w:rsid w:val="00F00E9B"/>
    <w:rsid w:val="00F0106E"/>
    <w:rsid w:val="00F01518"/>
    <w:rsid w:val="00F015FE"/>
    <w:rsid w:val="00F01603"/>
    <w:rsid w:val="00F017C1"/>
    <w:rsid w:val="00F01B1B"/>
    <w:rsid w:val="00F01C2D"/>
    <w:rsid w:val="00F02168"/>
    <w:rsid w:val="00F021F9"/>
    <w:rsid w:val="00F02A76"/>
    <w:rsid w:val="00F02D4F"/>
    <w:rsid w:val="00F03B29"/>
    <w:rsid w:val="00F03DB4"/>
    <w:rsid w:val="00F03F5F"/>
    <w:rsid w:val="00F03FEE"/>
    <w:rsid w:val="00F0451B"/>
    <w:rsid w:val="00F04757"/>
    <w:rsid w:val="00F04953"/>
    <w:rsid w:val="00F0499A"/>
    <w:rsid w:val="00F0589B"/>
    <w:rsid w:val="00F069AC"/>
    <w:rsid w:val="00F0724F"/>
    <w:rsid w:val="00F076B5"/>
    <w:rsid w:val="00F079A9"/>
    <w:rsid w:val="00F07B66"/>
    <w:rsid w:val="00F109ED"/>
    <w:rsid w:val="00F10D09"/>
    <w:rsid w:val="00F119F7"/>
    <w:rsid w:val="00F12070"/>
    <w:rsid w:val="00F12577"/>
    <w:rsid w:val="00F126E3"/>
    <w:rsid w:val="00F1288E"/>
    <w:rsid w:val="00F128BD"/>
    <w:rsid w:val="00F128E5"/>
    <w:rsid w:val="00F12C12"/>
    <w:rsid w:val="00F13044"/>
    <w:rsid w:val="00F1316F"/>
    <w:rsid w:val="00F13285"/>
    <w:rsid w:val="00F13546"/>
    <w:rsid w:val="00F1360F"/>
    <w:rsid w:val="00F1366C"/>
    <w:rsid w:val="00F13A4D"/>
    <w:rsid w:val="00F140AF"/>
    <w:rsid w:val="00F14897"/>
    <w:rsid w:val="00F14995"/>
    <w:rsid w:val="00F149B9"/>
    <w:rsid w:val="00F15507"/>
    <w:rsid w:val="00F1594C"/>
    <w:rsid w:val="00F15C76"/>
    <w:rsid w:val="00F15CCC"/>
    <w:rsid w:val="00F15D1A"/>
    <w:rsid w:val="00F16294"/>
    <w:rsid w:val="00F168AB"/>
    <w:rsid w:val="00F17097"/>
    <w:rsid w:val="00F1797B"/>
    <w:rsid w:val="00F17B38"/>
    <w:rsid w:val="00F206AD"/>
    <w:rsid w:val="00F20C83"/>
    <w:rsid w:val="00F20ED8"/>
    <w:rsid w:val="00F2182F"/>
    <w:rsid w:val="00F2205F"/>
    <w:rsid w:val="00F224D4"/>
    <w:rsid w:val="00F226D6"/>
    <w:rsid w:val="00F22AAB"/>
    <w:rsid w:val="00F230EA"/>
    <w:rsid w:val="00F23D31"/>
    <w:rsid w:val="00F23F0F"/>
    <w:rsid w:val="00F24302"/>
    <w:rsid w:val="00F2438A"/>
    <w:rsid w:val="00F2442E"/>
    <w:rsid w:val="00F244C9"/>
    <w:rsid w:val="00F24671"/>
    <w:rsid w:val="00F24C5C"/>
    <w:rsid w:val="00F24F28"/>
    <w:rsid w:val="00F250A4"/>
    <w:rsid w:val="00F2512B"/>
    <w:rsid w:val="00F25678"/>
    <w:rsid w:val="00F2576D"/>
    <w:rsid w:val="00F2581B"/>
    <w:rsid w:val="00F26259"/>
    <w:rsid w:val="00F26822"/>
    <w:rsid w:val="00F26C18"/>
    <w:rsid w:val="00F26C8B"/>
    <w:rsid w:val="00F2771C"/>
    <w:rsid w:val="00F277EA"/>
    <w:rsid w:val="00F278E3"/>
    <w:rsid w:val="00F31ED2"/>
    <w:rsid w:val="00F32452"/>
    <w:rsid w:val="00F3286C"/>
    <w:rsid w:val="00F3303C"/>
    <w:rsid w:val="00F33080"/>
    <w:rsid w:val="00F33A60"/>
    <w:rsid w:val="00F33C8B"/>
    <w:rsid w:val="00F33FC1"/>
    <w:rsid w:val="00F343D0"/>
    <w:rsid w:val="00F348F0"/>
    <w:rsid w:val="00F3494E"/>
    <w:rsid w:val="00F349E0"/>
    <w:rsid w:val="00F3562E"/>
    <w:rsid w:val="00F36253"/>
    <w:rsid w:val="00F36CC8"/>
    <w:rsid w:val="00F36EFB"/>
    <w:rsid w:val="00F37672"/>
    <w:rsid w:val="00F37C90"/>
    <w:rsid w:val="00F40100"/>
    <w:rsid w:val="00F40350"/>
    <w:rsid w:val="00F4066C"/>
    <w:rsid w:val="00F40A60"/>
    <w:rsid w:val="00F40D2A"/>
    <w:rsid w:val="00F411A9"/>
    <w:rsid w:val="00F4160C"/>
    <w:rsid w:val="00F41E2A"/>
    <w:rsid w:val="00F41E73"/>
    <w:rsid w:val="00F42728"/>
    <w:rsid w:val="00F429CB"/>
    <w:rsid w:val="00F431A5"/>
    <w:rsid w:val="00F4377B"/>
    <w:rsid w:val="00F438E3"/>
    <w:rsid w:val="00F43A34"/>
    <w:rsid w:val="00F4555E"/>
    <w:rsid w:val="00F4580E"/>
    <w:rsid w:val="00F45EF6"/>
    <w:rsid w:val="00F4605E"/>
    <w:rsid w:val="00F46255"/>
    <w:rsid w:val="00F46282"/>
    <w:rsid w:val="00F46680"/>
    <w:rsid w:val="00F46734"/>
    <w:rsid w:val="00F46754"/>
    <w:rsid w:val="00F46826"/>
    <w:rsid w:val="00F46B60"/>
    <w:rsid w:val="00F46BBB"/>
    <w:rsid w:val="00F4781A"/>
    <w:rsid w:val="00F47A12"/>
    <w:rsid w:val="00F47B26"/>
    <w:rsid w:val="00F47B77"/>
    <w:rsid w:val="00F5000B"/>
    <w:rsid w:val="00F50338"/>
    <w:rsid w:val="00F5043A"/>
    <w:rsid w:val="00F506D7"/>
    <w:rsid w:val="00F51AEB"/>
    <w:rsid w:val="00F51DBA"/>
    <w:rsid w:val="00F51EE8"/>
    <w:rsid w:val="00F52000"/>
    <w:rsid w:val="00F52955"/>
    <w:rsid w:val="00F52B5D"/>
    <w:rsid w:val="00F5300B"/>
    <w:rsid w:val="00F53305"/>
    <w:rsid w:val="00F539FA"/>
    <w:rsid w:val="00F53F64"/>
    <w:rsid w:val="00F541E5"/>
    <w:rsid w:val="00F5424D"/>
    <w:rsid w:val="00F5488C"/>
    <w:rsid w:val="00F55430"/>
    <w:rsid w:val="00F569DD"/>
    <w:rsid w:val="00F602D5"/>
    <w:rsid w:val="00F6048C"/>
    <w:rsid w:val="00F6070C"/>
    <w:rsid w:val="00F608B6"/>
    <w:rsid w:val="00F60939"/>
    <w:rsid w:val="00F61CF6"/>
    <w:rsid w:val="00F62296"/>
    <w:rsid w:val="00F625C0"/>
    <w:rsid w:val="00F625C3"/>
    <w:rsid w:val="00F6273B"/>
    <w:rsid w:val="00F631E0"/>
    <w:rsid w:val="00F6356B"/>
    <w:rsid w:val="00F636C8"/>
    <w:rsid w:val="00F63739"/>
    <w:rsid w:val="00F6379E"/>
    <w:rsid w:val="00F643D5"/>
    <w:rsid w:val="00F6441E"/>
    <w:rsid w:val="00F64520"/>
    <w:rsid w:val="00F651DD"/>
    <w:rsid w:val="00F6530A"/>
    <w:rsid w:val="00F6602E"/>
    <w:rsid w:val="00F6627B"/>
    <w:rsid w:val="00F6631A"/>
    <w:rsid w:val="00F66AB0"/>
    <w:rsid w:val="00F66D78"/>
    <w:rsid w:val="00F6743F"/>
    <w:rsid w:val="00F678F8"/>
    <w:rsid w:val="00F67D3A"/>
    <w:rsid w:val="00F700A0"/>
    <w:rsid w:val="00F701D1"/>
    <w:rsid w:val="00F704B0"/>
    <w:rsid w:val="00F7053E"/>
    <w:rsid w:val="00F7090E"/>
    <w:rsid w:val="00F7097F"/>
    <w:rsid w:val="00F70A10"/>
    <w:rsid w:val="00F70A49"/>
    <w:rsid w:val="00F70AE5"/>
    <w:rsid w:val="00F70D5D"/>
    <w:rsid w:val="00F710C0"/>
    <w:rsid w:val="00F712D1"/>
    <w:rsid w:val="00F7134C"/>
    <w:rsid w:val="00F71460"/>
    <w:rsid w:val="00F716E8"/>
    <w:rsid w:val="00F71DA5"/>
    <w:rsid w:val="00F71E1D"/>
    <w:rsid w:val="00F71FAC"/>
    <w:rsid w:val="00F72BCD"/>
    <w:rsid w:val="00F739C9"/>
    <w:rsid w:val="00F7447C"/>
    <w:rsid w:val="00F74702"/>
    <w:rsid w:val="00F74904"/>
    <w:rsid w:val="00F750C1"/>
    <w:rsid w:val="00F75377"/>
    <w:rsid w:val="00F75492"/>
    <w:rsid w:val="00F756F2"/>
    <w:rsid w:val="00F757D5"/>
    <w:rsid w:val="00F759C8"/>
    <w:rsid w:val="00F75D58"/>
    <w:rsid w:val="00F774DD"/>
    <w:rsid w:val="00F778B4"/>
    <w:rsid w:val="00F77C69"/>
    <w:rsid w:val="00F80145"/>
    <w:rsid w:val="00F803BB"/>
    <w:rsid w:val="00F80797"/>
    <w:rsid w:val="00F811F7"/>
    <w:rsid w:val="00F81B39"/>
    <w:rsid w:val="00F822E8"/>
    <w:rsid w:val="00F82532"/>
    <w:rsid w:val="00F82A83"/>
    <w:rsid w:val="00F82C80"/>
    <w:rsid w:val="00F8410C"/>
    <w:rsid w:val="00F84C94"/>
    <w:rsid w:val="00F84CBA"/>
    <w:rsid w:val="00F85199"/>
    <w:rsid w:val="00F851EA"/>
    <w:rsid w:val="00F85C19"/>
    <w:rsid w:val="00F862AF"/>
    <w:rsid w:val="00F868D6"/>
    <w:rsid w:val="00F86C4E"/>
    <w:rsid w:val="00F87227"/>
    <w:rsid w:val="00F878B9"/>
    <w:rsid w:val="00F87B34"/>
    <w:rsid w:val="00F87E76"/>
    <w:rsid w:val="00F90678"/>
    <w:rsid w:val="00F90E45"/>
    <w:rsid w:val="00F917BD"/>
    <w:rsid w:val="00F9261B"/>
    <w:rsid w:val="00F926CC"/>
    <w:rsid w:val="00F92E5D"/>
    <w:rsid w:val="00F92E78"/>
    <w:rsid w:val="00F92FFF"/>
    <w:rsid w:val="00F93394"/>
    <w:rsid w:val="00F933F4"/>
    <w:rsid w:val="00F93662"/>
    <w:rsid w:val="00F94B2C"/>
    <w:rsid w:val="00F94DF7"/>
    <w:rsid w:val="00F95198"/>
    <w:rsid w:val="00F96304"/>
    <w:rsid w:val="00F965AD"/>
    <w:rsid w:val="00F965AF"/>
    <w:rsid w:val="00F96A61"/>
    <w:rsid w:val="00F96A72"/>
    <w:rsid w:val="00F96DF4"/>
    <w:rsid w:val="00F97207"/>
    <w:rsid w:val="00F97486"/>
    <w:rsid w:val="00F974B5"/>
    <w:rsid w:val="00F97662"/>
    <w:rsid w:val="00F97A20"/>
    <w:rsid w:val="00F97E86"/>
    <w:rsid w:val="00FA034B"/>
    <w:rsid w:val="00FA057B"/>
    <w:rsid w:val="00FA0719"/>
    <w:rsid w:val="00FA0E12"/>
    <w:rsid w:val="00FA0ED6"/>
    <w:rsid w:val="00FA0F63"/>
    <w:rsid w:val="00FA1144"/>
    <w:rsid w:val="00FA1152"/>
    <w:rsid w:val="00FA1171"/>
    <w:rsid w:val="00FA1722"/>
    <w:rsid w:val="00FA239F"/>
    <w:rsid w:val="00FA2706"/>
    <w:rsid w:val="00FA2E73"/>
    <w:rsid w:val="00FA378F"/>
    <w:rsid w:val="00FA4086"/>
    <w:rsid w:val="00FA44C5"/>
    <w:rsid w:val="00FA4905"/>
    <w:rsid w:val="00FA4EE8"/>
    <w:rsid w:val="00FA5402"/>
    <w:rsid w:val="00FA5AA0"/>
    <w:rsid w:val="00FA5CF1"/>
    <w:rsid w:val="00FA5DBC"/>
    <w:rsid w:val="00FA61B6"/>
    <w:rsid w:val="00FA6541"/>
    <w:rsid w:val="00FA66D5"/>
    <w:rsid w:val="00FA6A4E"/>
    <w:rsid w:val="00FA6CA1"/>
    <w:rsid w:val="00FA73C3"/>
    <w:rsid w:val="00FA79B5"/>
    <w:rsid w:val="00FB01E6"/>
    <w:rsid w:val="00FB0360"/>
    <w:rsid w:val="00FB04B0"/>
    <w:rsid w:val="00FB0C98"/>
    <w:rsid w:val="00FB16FA"/>
    <w:rsid w:val="00FB190A"/>
    <w:rsid w:val="00FB19A0"/>
    <w:rsid w:val="00FB2B43"/>
    <w:rsid w:val="00FB2DD6"/>
    <w:rsid w:val="00FB3C21"/>
    <w:rsid w:val="00FB3E9A"/>
    <w:rsid w:val="00FB42C2"/>
    <w:rsid w:val="00FB43DC"/>
    <w:rsid w:val="00FB448D"/>
    <w:rsid w:val="00FB47FD"/>
    <w:rsid w:val="00FB487B"/>
    <w:rsid w:val="00FB4F1B"/>
    <w:rsid w:val="00FB5A37"/>
    <w:rsid w:val="00FB5DC0"/>
    <w:rsid w:val="00FB5F1B"/>
    <w:rsid w:val="00FB6640"/>
    <w:rsid w:val="00FB6EAD"/>
    <w:rsid w:val="00FB7346"/>
    <w:rsid w:val="00FB7420"/>
    <w:rsid w:val="00FB754D"/>
    <w:rsid w:val="00FB76E8"/>
    <w:rsid w:val="00FB77BC"/>
    <w:rsid w:val="00FB78C5"/>
    <w:rsid w:val="00FB7A8B"/>
    <w:rsid w:val="00FB7B9F"/>
    <w:rsid w:val="00FB7E94"/>
    <w:rsid w:val="00FB7EE2"/>
    <w:rsid w:val="00FC0072"/>
    <w:rsid w:val="00FC06F7"/>
    <w:rsid w:val="00FC094A"/>
    <w:rsid w:val="00FC0B1F"/>
    <w:rsid w:val="00FC104D"/>
    <w:rsid w:val="00FC163B"/>
    <w:rsid w:val="00FC1842"/>
    <w:rsid w:val="00FC1FD2"/>
    <w:rsid w:val="00FC2816"/>
    <w:rsid w:val="00FC29CF"/>
    <w:rsid w:val="00FC2A95"/>
    <w:rsid w:val="00FC32A7"/>
    <w:rsid w:val="00FC35BB"/>
    <w:rsid w:val="00FC3784"/>
    <w:rsid w:val="00FC37DE"/>
    <w:rsid w:val="00FC3A91"/>
    <w:rsid w:val="00FC3AB1"/>
    <w:rsid w:val="00FC440A"/>
    <w:rsid w:val="00FC460B"/>
    <w:rsid w:val="00FC4B3A"/>
    <w:rsid w:val="00FC56A2"/>
    <w:rsid w:val="00FC5755"/>
    <w:rsid w:val="00FC58FF"/>
    <w:rsid w:val="00FC6051"/>
    <w:rsid w:val="00FC62C4"/>
    <w:rsid w:val="00FC6775"/>
    <w:rsid w:val="00FC6C3A"/>
    <w:rsid w:val="00FC7551"/>
    <w:rsid w:val="00FC763A"/>
    <w:rsid w:val="00FC76A2"/>
    <w:rsid w:val="00FC7A0D"/>
    <w:rsid w:val="00FD0075"/>
    <w:rsid w:val="00FD0335"/>
    <w:rsid w:val="00FD0662"/>
    <w:rsid w:val="00FD0C35"/>
    <w:rsid w:val="00FD1121"/>
    <w:rsid w:val="00FD1369"/>
    <w:rsid w:val="00FD1422"/>
    <w:rsid w:val="00FD17CA"/>
    <w:rsid w:val="00FD1A50"/>
    <w:rsid w:val="00FD2581"/>
    <w:rsid w:val="00FD26C7"/>
    <w:rsid w:val="00FD299B"/>
    <w:rsid w:val="00FD2B4F"/>
    <w:rsid w:val="00FD2D77"/>
    <w:rsid w:val="00FD2F6A"/>
    <w:rsid w:val="00FD3117"/>
    <w:rsid w:val="00FD38E9"/>
    <w:rsid w:val="00FD411A"/>
    <w:rsid w:val="00FD47B2"/>
    <w:rsid w:val="00FD4BD8"/>
    <w:rsid w:val="00FD4F60"/>
    <w:rsid w:val="00FD5029"/>
    <w:rsid w:val="00FD503C"/>
    <w:rsid w:val="00FD5193"/>
    <w:rsid w:val="00FD577E"/>
    <w:rsid w:val="00FD5BF2"/>
    <w:rsid w:val="00FD5D78"/>
    <w:rsid w:val="00FD650E"/>
    <w:rsid w:val="00FD680E"/>
    <w:rsid w:val="00FD68D8"/>
    <w:rsid w:val="00FD6915"/>
    <w:rsid w:val="00FD7F39"/>
    <w:rsid w:val="00FE014E"/>
    <w:rsid w:val="00FE086C"/>
    <w:rsid w:val="00FE1213"/>
    <w:rsid w:val="00FE17E1"/>
    <w:rsid w:val="00FE1AC6"/>
    <w:rsid w:val="00FE1B83"/>
    <w:rsid w:val="00FE1C9C"/>
    <w:rsid w:val="00FE2138"/>
    <w:rsid w:val="00FE29E5"/>
    <w:rsid w:val="00FE2EAC"/>
    <w:rsid w:val="00FE352F"/>
    <w:rsid w:val="00FE36CA"/>
    <w:rsid w:val="00FE3C33"/>
    <w:rsid w:val="00FE3CCE"/>
    <w:rsid w:val="00FE4751"/>
    <w:rsid w:val="00FE4880"/>
    <w:rsid w:val="00FE48DF"/>
    <w:rsid w:val="00FE5531"/>
    <w:rsid w:val="00FE5751"/>
    <w:rsid w:val="00FE5CD1"/>
    <w:rsid w:val="00FE61EE"/>
    <w:rsid w:val="00FE6616"/>
    <w:rsid w:val="00FE7F49"/>
    <w:rsid w:val="00FF03DE"/>
    <w:rsid w:val="00FF0612"/>
    <w:rsid w:val="00FF0B35"/>
    <w:rsid w:val="00FF11DB"/>
    <w:rsid w:val="00FF16A4"/>
    <w:rsid w:val="00FF1A4C"/>
    <w:rsid w:val="00FF1F14"/>
    <w:rsid w:val="00FF1F46"/>
    <w:rsid w:val="00FF377A"/>
    <w:rsid w:val="00FF3B7F"/>
    <w:rsid w:val="00FF3B92"/>
    <w:rsid w:val="00FF3DDD"/>
    <w:rsid w:val="00FF3EC4"/>
    <w:rsid w:val="00FF419D"/>
    <w:rsid w:val="00FF4AA7"/>
    <w:rsid w:val="00FF4DFD"/>
    <w:rsid w:val="00FF576D"/>
    <w:rsid w:val="00FF59F7"/>
    <w:rsid w:val="00FF613E"/>
    <w:rsid w:val="00FF638D"/>
    <w:rsid w:val="00FF68F6"/>
    <w:rsid w:val="00FF6AA0"/>
    <w:rsid w:val="00FF6BC5"/>
    <w:rsid w:val="00FF7474"/>
    <w:rsid w:val="00FF74CD"/>
    <w:rsid w:val="00FF74DE"/>
    <w:rsid w:val="00FF77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4817"/>
    <o:shapelayout v:ext="edit">
      <o:idmap v:ext="edit" data="1"/>
    </o:shapelayout>
  </w:shapeDefaults>
  <w:decimalSymbol w:val="."/>
  <w:listSeparator w:val=","/>
  <w14:docId w14:val="796DE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caption"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319C"/>
    <w:pPr>
      <w:spacing w:after="120"/>
      <w:jc w:val="both"/>
    </w:pPr>
    <w:rPr>
      <w:rFonts w:ascii="Arial" w:hAnsi="Arial"/>
      <w:szCs w:val="24"/>
      <w:lang w:eastAsia="en-US"/>
    </w:rPr>
  </w:style>
  <w:style w:type="paragraph" w:styleId="Heading1">
    <w:name w:val="heading 1"/>
    <w:aliases w:val="Headline 1,h1,h11,h12,h13,h14,h111,h121,h15,h112,h122,h16,h113,h123,H1,Heading 1(war),DNV-H1,DNV-H11,Part Title,Heading 1 CFMU,Para 1,A MAJOR/BOLD,t1,Titolo capitolo,level 1,Level 1 Head,heading 1,U1,PARA1,heading1,Titre 1-1,Level 1,Heading 1X"/>
    <w:basedOn w:val="Normal"/>
    <w:next w:val="Normal"/>
    <w:qFormat/>
    <w:pPr>
      <w:keepNext/>
      <w:pageBreakBefore/>
      <w:numPr>
        <w:numId w:val="1"/>
      </w:numPr>
      <w:tabs>
        <w:tab w:val="left" w:pos="567"/>
      </w:tabs>
      <w:spacing w:before="600" w:after="240"/>
      <w:outlineLvl w:val="0"/>
    </w:pPr>
    <w:rPr>
      <w:rFonts w:cs="Arial"/>
      <w:b/>
      <w:bCs/>
      <w:caps/>
      <w:kern w:val="32"/>
      <w:sz w:val="32"/>
      <w:szCs w:val="32"/>
    </w:rPr>
  </w:style>
  <w:style w:type="paragraph" w:styleId="Heading2">
    <w:name w:val="heading 2"/>
    <w:aliases w:val="Headline 2,h2,2,headi,heading2,h21,h22,21,H2,l2,kopregel 2,Titre m,Heading 2 Char,Headline 2 Char,h2 Char,2 Char,headi Char,heading2 Char,h21 Char,h22 Char,21 Char,H2 Char,l2 Char,kopregel 2 Char,Titre m Char,Titre m Char Char,Heading 2 CFMU,h"/>
    <w:basedOn w:val="Normal"/>
    <w:next w:val="Normal"/>
    <w:link w:val="Heading2Char1"/>
    <w:qFormat/>
    <w:pPr>
      <w:keepNext/>
      <w:numPr>
        <w:ilvl w:val="1"/>
        <w:numId w:val="1"/>
      </w:numPr>
      <w:spacing w:before="240" w:after="240"/>
      <w:outlineLvl w:val="1"/>
    </w:pPr>
    <w:rPr>
      <w:b/>
      <w:bCs/>
      <w:iCs/>
      <w:smallCaps/>
      <w:sz w:val="32"/>
      <w:szCs w:val="28"/>
      <w:lang w:val="x-none"/>
    </w:rPr>
  </w:style>
  <w:style w:type="paragraph" w:styleId="Heading3">
    <w:name w:val="heading 3"/>
    <w:aliases w:val="Headline 3,h3,h31,h32,H3,H31 Char,H31 Char Char,H31,H32,H311,H33,H312,H34,H313,H35,H314,H321,H3111,H36,H315,H322,H3112,H331,H3121,H341,H3131,H37,H316,H38,H317,H39,H318,H323,H3113,H332,H3122,H342,H3132,H351,H3141,H3211,H31111,Paragraph 2,H310,3"/>
    <w:basedOn w:val="Normal"/>
    <w:next w:val="Normal"/>
    <w:link w:val="Heading3Char"/>
    <w:qFormat/>
    <w:pPr>
      <w:keepNext/>
      <w:numPr>
        <w:ilvl w:val="2"/>
        <w:numId w:val="1"/>
      </w:numPr>
      <w:spacing w:before="120"/>
      <w:outlineLvl w:val="2"/>
    </w:pPr>
    <w:rPr>
      <w:b/>
      <w:bCs/>
      <w:smallCaps/>
      <w:sz w:val="28"/>
      <w:szCs w:val="26"/>
      <w:lang w:val="x-none"/>
    </w:rPr>
  </w:style>
  <w:style w:type="paragraph" w:styleId="Heading4">
    <w:name w:val="heading 4"/>
    <w:aliases w:val="Heading 4 Char Char,Heading 4 Char1,Heading 4 Char Char Char,Heading 4 Char1 Char,Heading 4 Char Char1,H4,Heading 4(war),DNV-H4,Map Title,h4,head 4,h41,head 41,H41,h42,head 42,H42,h43,head 43,H43,h411,head 411,H411,h421,head 421,H421,h44,head"/>
    <w:basedOn w:val="Normal"/>
    <w:next w:val="Normal"/>
    <w:qFormat/>
    <w:rsid w:val="00941F5B"/>
    <w:pPr>
      <w:keepNext/>
      <w:numPr>
        <w:ilvl w:val="3"/>
        <w:numId w:val="1"/>
      </w:numPr>
      <w:tabs>
        <w:tab w:val="left" w:pos="1077"/>
      </w:tabs>
      <w:spacing w:before="120"/>
      <w:outlineLvl w:val="3"/>
    </w:pPr>
    <w:rPr>
      <w:b/>
      <w:bCs/>
      <w:sz w:val="24"/>
      <w:szCs w:val="28"/>
    </w:rPr>
  </w:style>
  <w:style w:type="paragraph" w:styleId="Heading5">
    <w:name w:val="heading 5"/>
    <w:aliases w:val="Heading 5(war),DNV-H5,Block Label,Heading 5 CFMU,Para 5,h5,Heading 5 Char Char,H5"/>
    <w:basedOn w:val="Normal"/>
    <w:next w:val="Normal"/>
    <w:qFormat/>
    <w:rsid w:val="00DA5325"/>
    <w:pPr>
      <w:keepNext/>
      <w:numPr>
        <w:ilvl w:val="4"/>
        <w:numId w:val="1"/>
      </w:numPr>
      <w:spacing w:before="120"/>
      <w:outlineLvl w:val="4"/>
    </w:pPr>
    <w:rPr>
      <w:b/>
      <w:bCs/>
      <w:iCs/>
      <w:szCs w:val="20"/>
    </w:rPr>
  </w:style>
  <w:style w:type="paragraph" w:styleId="Heading6">
    <w:name w:val="heading 6"/>
    <w:aliases w:val="Heading 6 Char,H6,DNV-H6,Heading 6 Char Char"/>
    <w:basedOn w:val="Normal"/>
    <w:next w:val="Normal"/>
    <w:qFormat/>
    <w:rsid w:val="00F92E78"/>
    <w:pPr>
      <w:keepNext/>
      <w:numPr>
        <w:ilvl w:val="5"/>
        <w:numId w:val="1"/>
      </w:numPr>
      <w:spacing w:before="60"/>
      <w:outlineLvl w:val="5"/>
    </w:pPr>
    <w:rPr>
      <w:bCs/>
      <w:szCs w:val="20"/>
      <w:u w:val="single"/>
    </w:rPr>
  </w:style>
  <w:style w:type="paragraph" w:styleId="Heading7">
    <w:name w:val="heading 7"/>
    <w:aliases w:val="DNV-H7"/>
    <w:basedOn w:val="Normal"/>
    <w:next w:val="Normal"/>
    <w:qFormat/>
    <w:pPr>
      <w:numPr>
        <w:ilvl w:val="6"/>
        <w:numId w:val="1"/>
      </w:numPr>
      <w:spacing w:before="240" w:after="60"/>
      <w:outlineLvl w:val="6"/>
    </w:pPr>
  </w:style>
  <w:style w:type="paragraph" w:styleId="Heading8">
    <w:name w:val="heading 8"/>
    <w:aliases w:val="DNV-H8,Überschrift 88"/>
    <w:basedOn w:val="Normal"/>
    <w:next w:val="Normal"/>
    <w:qFormat/>
    <w:pPr>
      <w:numPr>
        <w:ilvl w:val="7"/>
        <w:numId w:val="1"/>
      </w:numPr>
      <w:spacing w:before="240" w:after="60"/>
      <w:outlineLvl w:val="7"/>
    </w:pPr>
    <w:rPr>
      <w:i/>
      <w:iCs/>
    </w:rPr>
  </w:style>
  <w:style w:type="paragraph" w:styleId="Heading9">
    <w:name w:val="heading 9"/>
    <w:aliases w:val="DNV-H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ext">
    <w:name w:val="NormalText"/>
    <w:basedOn w:val="Normal"/>
    <w:pPr>
      <w:spacing w:before="120"/>
    </w:pPr>
    <w:rPr>
      <w:rFonts w:ascii="BBEHIZ+Palatino-Roman" w:hAnsi="BBEHIZ+Palatino-Roman"/>
      <w:sz w:val="22"/>
      <w:szCs w:val="20"/>
    </w:rPr>
  </w:style>
  <w:style w:type="paragraph" w:styleId="NormalIndent">
    <w:name w:val="Normal Indent"/>
    <w:basedOn w:val="Normal"/>
    <w:pPr>
      <w:spacing w:after="240"/>
      <w:ind w:left="720"/>
    </w:pPr>
    <w:rPr>
      <w:sz w:val="22"/>
      <w:szCs w:val="20"/>
      <w:lang w:val="en-IE"/>
    </w:rPr>
  </w:style>
  <w:style w:type="table" w:styleId="TableGrid">
    <w:name w:val="Table Grid"/>
    <w:basedOn w:val="TableNormal"/>
    <w:rsid w:val="00A45CE8"/>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aliases w:val=" Char Char Char, Char Char Char Char Char Char, Char Char Char Char, Char Char Char Char Char,Caption Char1, Char Char Char Char1, Char Char Char Char Char Char1, Char Char Char Char Char1 Char Char, Char Char Char Char Char Char Char1"/>
    <w:basedOn w:val="Normal"/>
    <w:next w:val="Normal"/>
    <w:link w:val="CaptionChar"/>
    <w:qFormat/>
    <w:pPr>
      <w:spacing w:before="120"/>
      <w:jc w:val="center"/>
    </w:pPr>
    <w:rPr>
      <w:bCs/>
      <w:i/>
      <w:szCs w:val="20"/>
    </w:rPr>
  </w:style>
  <w:style w:type="paragraph" w:styleId="TOC1">
    <w:name w:val="toc 1"/>
    <w:basedOn w:val="Normal"/>
    <w:next w:val="Normal"/>
    <w:autoRedefine/>
    <w:uiPriority w:val="39"/>
  </w:style>
  <w:style w:type="paragraph" w:styleId="TOC2">
    <w:name w:val="toc 2"/>
    <w:basedOn w:val="Normal"/>
    <w:next w:val="Normal"/>
    <w:autoRedefine/>
    <w:uiPriority w:val="39"/>
    <w:rsid w:val="00706E0D"/>
    <w:pPr>
      <w:tabs>
        <w:tab w:val="left" w:pos="960"/>
        <w:tab w:val="right" w:leader="dot" w:pos="9062"/>
      </w:tabs>
      <w:ind w:left="357"/>
    </w:pPr>
  </w:style>
  <w:style w:type="paragraph" w:styleId="TOC3">
    <w:name w:val="toc 3"/>
    <w:basedOn w:val="Normal"/>
    <w:next w:val="Normal"/>
    <w:autoRedefine/>
    <w:uiPriority w:val="39"/>
    <w:rsid w:val="00706E0D"/>
    <w:pPr>
      <w:ind w:left="72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SubTitle">
    <w:name w:val="Sub Title"/>
    <w:basedOn w:val="Title"/>
    <w:rsid w:val="00C2598D"/>
    <w:rPr>
      <w:b w:val="0"/>
      <w:bCs w:val="0"/>
    </w:rPr>
  </w:style>
  <w:style w:type="paragraph" w:customStyle="1" w:styleId="TableCell">
    <w:name w:val="TableCell"/>
    <w:basedOn w:val="Normal"/>
    <w:link w:val="TableCellChar"/>
    <w:rsid w:val="00E73B03"/>
    <w:pPr>
      <w:spacing w:before="60" w:after="60"/>
    </w:pPr>
    <w:rPr>
      <w:bCs/>
    </w:rPr>
  </w:style>
  <w:style w:type="paragraph" w:styleId="Title">
    <w:name w:val="Title"/>
    <w:basedOn w:val="Normal"/>
    <w:qFormat/>
    <w:pPr>
      <w:jc w:val="center"/>
    </w:pPr>
    <w:rPr>
      <w:b/>
      <w:bCs/>
      <w:sz w:val="40"/>
    </w:rPr>
  </w:style>
  <w:style w:type="paragraph" w:styleId="Footer">
    <w:name w:val="footer"/>
    <w:basedOn w:val="Normal"/>
    <w:pPr>
      <w:tabs>
        <w:tab w:val="center" w:pos="4536"/>
        <w:tab w:val="right" w:pos="9072"/>
      </w:tabs>
    </w:pPr>
    <w:rPr>
      <w:sz w:val="18"/>
    </w:rPr>
  </w:style>
  <w:style w:type="character" w:styleId="PageNumber">
    <w:name w:val="page number"/>
    <w:basedOn w:val="DefaultParagraphFont"/>
  </w:style>
  <w:style w:type="paragraph" w:styleId="Header">
    <w:name w:val="header"/>
    <w:basedOn w:val="Normal"/>
    <w:rsid w:val="00AB1342"/>
    <w:pPr>
      <w:tabs>
        <w:tab w:val="center" w:pos="4536"/>
        <w:tab w:val="right" w:pos="9072"/>
      </w:tabs>
      <w:spacing w:after="0"/>
    </w:pPr>
    <w:rPr>
      <w:sz w:val="16"/>
    </w:rPr>
  </w:style>
  <w:style w:type="character" w:styleId="Hyperlink">
    <w:name w:val="Hyperlink"/>
    <w:uiPriority w:val="99"/>
    <w:rPr>
      <w:color w:val="0000FF"/>
      <w:u w:val="single"/>
    </w:rPr>
  </w:style>
  <w:style w:type="character" w:customStyle="1" w:styleId="Heading3Char">
    <w:name w:val="Heading 3 Char"/>
    <w:aliases w:val="Headline 3 Char,h3 Char,h31 Char,h32 Char,H3 Char,H31 Char Char1,H31 Char Char Char,H31 Char1,H32 Char,H311 Char,H33 Char,H312 Char,H34 Char,H313 Char,H35 Char,H314 Char,H321 Char,H3111 Char,H36 Char,H315 Char,H322 Char,H3112 Char,3 Char"/>
    <w:link w:val="Heading3"/>
    <w:rsid w:val="00A45CE8"/>
    <w:rPr>
      <w:rFonts w:ascii="Arial" w:hAnsi="Arial"/>
      <w:b/>
      <w:bCs/>
      <w:smallCaps/>
      <w:sz w:val="28"/>
      <w:szCs w:val="26"/>
      <w:lang w:val="x-none" w:eastAsia="en-US"/>
    </w:rPr>
  </w:style>
  <w:style w:type="character" w:customStyle="1" w:styleId="Heading2Char1">
    <w:name w:val="Heading 2 Char1"/>
    <w:aliases w:val="Headline 2 Char1,h2 Char1,2 Char1,headi Char1,heading2 Char1,h21 Char1,h22 Char1,21 Char1,H2 Char1,l2 Char1,kopregel 2 Char1,Titre m Char1,Heading 2 Char Char,Headline 2 Char Char,h2 Char Char,2 Char Char,headi Char Char,h21 Char Char"/>
    <w:link w:val="Heading2"/>
    <w:rsid w:val="00C211F0"/>
    <w:rPr>
      <w:rFonts w:ascii="Arial" w:hAnsi="Arial"/>
      <w:b/>
      <w:bCs/>
      <w:iCs/>
      <w:smallCaps/>
      <w:sz w:val="32"/>
      <w:szCs w:val="28"/>
      <w:lang w:val="x-none" w:eastAsia="en-US"/>
    </w:rPr>
  </w:style>
  <w:style w:type="paragraph" w:styleId="FootnoteText">
    <w:name w:val="footnote text"/>
    <w:basedOn w:val="Normal"/>
    <w:semiHidden/>
    <w:rPr>
      <w:szCs w:val="20"/>
    </w:rPr>
  </w:style>
  <w:style w:type="character" w:styleId="FootnoteReference">
    <w:name w:val="footnote reference"/>
    <w:semiHidden/>
    <w:rPr>
      <w:vertAlign w:val="superscript"/>
    </w:rPr>
  </w:style>
  <w:style w:type="paragraph" w:styleId="DocumentMap">
    <w:name w:val="Document Map"/>
    <w:basedOn w:val="Normal"/>
    <w:semiHidden/>
    <w:pPr>
      <w:shd w:val="clear" w:color="auto" w:fill="000080"/>
    </w:pPr>
    <w:rPr>
      <w:rFonts w:ascii="Tahoma" w:hAnsi="Tahoma" w:cs="Tahoma"/>
    </w:rPr>
  </w:style>
  <w:style w:type="paragraph" w:customStyle="1" w:styleId="TextBox">
    <w:name w:val="Text Box"/>
    <w:basedOn w:val="Normal"/>
    <w:pPr>
      <w:spacing w:after="0"/>
      <w:jc w:val="left"/>
    </w:pPr>
    <w:rPr>
      <w:rFonts w:ascii="Verdana" w:hAnsi="Verdana"/>
      <w:sz w:val="16"/>
      <w:szCs w:val="20"/>
    </w:rPr>
  </w:style>
  <w:style w:type="character" w:styleId="Emphasis">
    <w:name w:val="Emphasis"/>
    <w:qFormat/>
    <w:rPr>
      <w:i/>
      <w:iCs/>
    </w:rPr>
  </w:style>
  <w:style w:type="paragraph" w:customStyle="1" w:styleId="TableHeading">
    <w:name w:val="Table Heading"/>
    <w:basedOn w:val="TableCell"/>
    <w:pPr>
      <w:spacing w:before="0"/>
    </w:pPr>
    <w:rPr>
      <w:b/>
      <w:lang w:val="en-US"/>
    </w:rPr>
  </w:style>
  <w:style w:type="paragraph" w:customStyle="1" w:styleId="ParagarphTitle">
    <w:name w:val="Paragarph Title"/>
    <w:basedOn w:val="Normal"/>
    <w:next w:val="TableofFigures"/>
    <w:pPr>
      <w:pBdr>
        <w:bottom w:val="single" w:sz="4" w:space="1" w:color="auto"/>
      </w:pBdr>
      <w:spacing w:before="120"/>
      <w:jc w:val="left"/>
    </w:pPr>
    <w:rPr>
      <w:b/>
      <w:smallCaps/>
      <w:sz w:val="28"/>
    </w:rPr>
  </w:style>
  <w:style w:type="paragraph" w:styleId="TableofFigures">
    <w:name w:val="table of figures"/>
    <w:aliases w:val="Table of Tables/Figures"/>
    <w:basedOn w:val="Normal"/>
    <w:next w:val="Normal"/>
    <w:uiPriority w:val="99"/>
    <w:pPr>
      <w:ind w:left="440" w:hanging="440"/>
    </w:pPr>
  </w:style>
  <w:style w:type="paragraph" w:styleId="CommentText">
    <w:name w:val="annotation text"/>
    <w:basedOn w:val="Normal"/>
    <w:link w:val="CommentTextChar"/>
    <w:uiPriority w:val="99"/>
    <w:semiHidden/>
    <w:pPr>
      <w:spacing w:after="0"/>
    </w:pPr>
    <w:rPr>
      <w:snapToGrid w:val="0"/>
      <w:szCs w:val="20"/>
      <w:lang w:val="x-none"/>
    </w:rPr>
  </w:style>
  <w:style w:type="paragraph" w:customStyle="1" w:styleId="Tablecellleft">
    <w:name w:val="Table_cell_left"/>
    <w:basedOn w:val="Normal"/>
    <w:pPr>
      <w:spacing w:before="40" w:after="40"/>
    </w:pPr>
    <w:rPr>
      <w:lang w:val="en-US"/>
    </w:rPr>
  </w:style>
  <w:style w:type="character" w:styleId="FollowedHyperlink">
    <w:name w:val="FollowedHyperlink"/>
    <w:rPr>
      <w:color w:val="800080"/>
      <w:u w:val="single"/>
    </w:rPr>
  </w:style>
  <w:style w:type="paragraph" w:customStyle="1" w:styleId="ListBullet1Char">
    <w:name w:val="List Bullet 1 Char"/>
    <w:basedOn w:val="Normal"/>
    <w:rsid w:val="00680CF3"/>
    <w:pPr>
      <w:numPr>
        <w:numId w:val="2"/>
      </w:numPr>
      <w:tabs>
        <w:tab w:val="clear" w:pos="360"/>
      </w:tabs>
      <w:spacing w:before="120" w:after="0"/>
      <w:ind w:left="1276" w:hanging="284"/>
    </w:pPr>
    <w:rPr>
      <w:sz w:val="22"/>
    </w:rPr>
  </w:style>
  <w:style w:type="paragraph" w:customStyle="1" w:styleId="FrontPageTitle1">
    <w:name w:val="Front Page Title 1"/>
    <w:basedOn w:val="Normal"/>
    <w:rsid w:val="008663BC"/>
    <w:pPr>
      <w:jc w:val="center"/>
    </w:pPr>
    <w:rPr>
      <w:rFonts w:cs="Tahoma"/>
      <w:sz w:val="44"/>
    </w:rPr>
  </w:style>
  <w:style w:type="paragraph" w:customStyle="1" w:styleId="FrontPageTitle2">
    <w:name w:val="Front Page Title 2"/>
    <w:basedOn w:val="Normal"/>
    <w:rsid w:val="008663BC"/>
    <w:pPr>
      <w:jc w:val="center"/>
    </w:pPr>
    <w:rPr>
      <w:rFonts w:cs="Tahoma"/>
      <w:sz w:val="32"/>
    </w:rPr>
  </w:style>
  <w:style w:type="paragraph" w:customStyle="1" w:styleId="UseCaseValue">
    <w:name w:val="Use Case Value"/>
    <w:basedOn w:val="Normal"/>
    <w:next w:val="ucactoraction"/>
    <w:rsid w:val="00A45CE8"/>
    <w:pPr>
      <w:spacing w:before="240"/>
    </w:pPr>
    <w:rPr>
      <w:b/>
      <w:sz w:val="22"/>
    </w:rPr>
  </w:style>
  <w:style w:type="paragraph" w:customStyle="1" w:styleId="ListBullet1CharCharCharCharChar">
    <w:name w:val="List Bullet 1 Char Char Char Char Char"/>
    <w:basedOn w:val="Normal"/>
    <w:link w:val="ListBullet1CharCharCharCharCharChar"/>
    <w:rsid w:val="00680CF3"/>
    <w:pPr>
      <w:tabs>
        <w:tab w:val="num" w:pos="357"/>
      </w:tabs>
      <w:spacing w:before="120" w:after="0"/>
      <w:ind w:left="357" w:hanging="357"/>
    </w:pPr>
  </w:style>
  <w:style w:type="character" w:customStyle="1" w:styleId="ListBullet1CharCharCharCharCharChar">
    <w:name w:val="List Bullet 1 Char Char Char Char Char Char"/>
    <w:link w:val="ListBullet1CharCharCharCharChar"/>
    <w:rsid w:val="00680CF3"/>
    <w:rPr>
      <w:rFonts w:ascii="Arial" w:hAnsi="Arial"/>
      <w:szCs w:val="24"/>
      <w:lang w:val="en-GB" w:eastAsia="en-US" w:bidi="ar-SA"/>
    </w:rPr>
  </w:style>
  <w:style w:type="paragraph" w:styleId="BalloonText">
    <w:name w:val="Balloon Text"/>
    <w:basedOn w:val="Normal"/>
    <w:semiHidden/>
    <w:rsid w:val="00700617"/>
    <w:rPr>
      <w:rFonts w:ascii="Tahoma" w:hAnsi="Tahoma" w:cs="Tahoma"/>
      <w:sz w:val="16"/>
      <w:szCs w:val="16"/>
    </w:rPr>
  </w:style>
  <w:style w:type="paragraph" w:customStyle="1" w:styleId="Link">
    <w:name w:val="Link"/>
    <w:basedOn w:val="Normal"/>
    <w:link w:val="LinkChar"/>
    <w:rsid w:val="007E4BF5"/>
    <w:rPr>
      <w:color w:val="0000FF"/>
      <w:u w:val="single"/>
    </w:rPr>
  </w:style>
  <w:style w:type="character" w:customStyle="1" w:styleId="LinkChar">
    <w:name w:val="Link Char"/>
    <w:link w:val="Link"/>
    <w:rsid w:val="007E4BF5"/>
    <w:rPr>
      <w:rFonts w:ascii="Arial" w:hAnsi="Arial"/>
      <w:color w:val="0000FF"/>
      <w:szCs w:val="24"/>
      <w:u w:val="single"/>
      <w:lang w:val="en-GB" w:eastAsia="en-US" w:bidi="ar-SA"/>
    </w:rPr>
  </w:style>
  <w:style w:type="paragraph" w:customStyle="1" w:styleId="ucsystemanswer">
    <w:name w:val="uc_system_answer"/>
    <w:basedOn w:val="Normal"/>
    <w:link w:val="ucsystemanswerChar"/>
    <w:rsid w:val="0029517D"/>
    <w:pPr>
      <w:tabs>
        <w:tab w:val="left" w:pos="720"/>
      </w:tabs>
      <w:ind w:left="720"/>
    </w:pPr>
    <w:rPr>
      <w:szCs w:val="20"/>
    </w:rPr>
  </w:style>
  <w:style w:type="paragraph" w:customStyle="1" w:styleId="ucactoraction">
    <w:name w:val="uc_actor_action"/>
    <w:basedOn w:val="Normal"/>
    <w:next w:val="ucsystemanswer"/>
    <w:link w:val="ucactoractionChar"/>
    <w:rsid w:val="0029517D"/>
    <w:pPr>
      <w:tabs>
        <w:tab w:val="num" w:pos="720"/>
      </w:tabs>
      <w:ind w:left="714" w:hanging="357"/>
    </w:pPr>
  </w:style>
  <w:style w:type="paragraph" w:customStyle="1" w:styleId="StyleBulleted">
    <w:name w:val="Style Bulleted"/>
    <w:basedOn w:val="Normal"/>
    <w:rsid w:val="00230BFB"/>
    <w:pPr>
      <w:numPr>
        <w:numId w:val="3"/>
      </w:numPr>
    </w:pPr>
  </w:style>
  <w:style w:type="table" w:styleId="TableClassic2">
    <w:name w:val="Table Classic 2"/>
    <w:basedOn w:val="TableNormal"/>
    <w:rsid w:val="003949F2"/>
    <w:pPr>
      <w:spacing w:after="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character" w:customStyle="1" w:styleId="CaptionChar">
    <w:name w:val="Caption Char"/>
    <w:aliases w:val=" Char Char Char Char2, Char Char Char Char Char Char Char, Char Char Char Char Char1, Char Char Char Char Char Char2,Caption Char1 Char, Char Char Char Char1 Char, Char Char Char Char Char Char1 Char"/>
    <w:link w:val="Caption"/>
    <w:rsid w:val="003949F2"/>
    <w:rPr>
      <w:rFonts w:ascii="Arial" w:hAnsi="Arial"/>
      <w:bCs/>
      <w:i/>
      <w:lang w:val="en-GB" w:eastAsia="en-US" w:bidi="ar-SA"/>
    </w:rPr>
  </w:style>
  <w:style w:type="character" w:styleId="CommentReference">
    <w:name w:val="annotation reference"/>
    <w:uiPriority w:val="99"/>
    <w:semiHidden/>
    <w:rsid w:val="003024BF"/>
    <w:rPr>
      <w:sz w:val="16"/>
      <w:szCs w:val="16"/>
    </w:rPr>
  </w:style>
  <w:style w:type="paragraph" w:styleId="CommentSubject">
    <w:name w:val="annotation subject"/>
    <w:basedOn w:val="CommentText"/>
    <w:next w:val="CommentText"/>
    <w:semiHidden/>
    <w:rsid w:val="003024BF"/>
    <w:pPr>
      <w:spacing w:after="120"/>
    </w:pPr>
    <w:rPr>
      <w:b/>
      <w:bCs/>
      <w:snapToGrid/>
    </w:rPr>
  </w:style>
  <w:style w:type="paragraph" w:customStyle="1" w:styleId="ucactordetail">
    <w:name w:val="uc_actor_detail"/>
    <w:basedOn w:val="ucactoraction"/>
    <w:rsid w:val="000866EF"/>
    <w:pPr>
      <w:numPr>
        <w:numId w:val="6"/>
      </w:numPr>
    </w:pPr>
  </w:style>
  <w:style w:type="paragraph" w:customStyle="1" w:styleId="ucactorsubdetail0">
    <w:name w:val="uc_actor_sub_detail"/>
    <w:basedOn w:val="ucactordetail"/>
    <w:next w:val="ucactordetail"/>
    <w:rsid w:val="00B42026"/>
  </w:style>
  <w:style w:type="paragraph" w:customStyle="1" w:styleId="ucactorsubdetail">
    <w:name w:val="uc_actor_subdetail"/>
    <w:basedOn w:val="ucactoraction"/>
    <w:rsid w:val="00065EB8"/>
    <w:pPr>
      <w:numPr>
        <w:numId w:val="5"/>
      </w:numPr>
      <w:tabs>
        <w:tab w:val="left" w:pos="720"/>
        <w:tab w:val="left" w:pos="1077"/>
      </w:tabs>
    </w:pPr>
  </w:style>
  <w:style w:type="character" w:customStyle="1" w:styleId="TableCellChar">
    <w:name w:val="TableCell Char"/>
    <w:link w:val="TableCell"/>
    <w:rsid w:val="00E73B03"/>
    <w:rPr>
      <w:rFonts w:ascii="Arial" w:hAnsi="Arial"/>
      <w:bCs/>
      <w:szCs w:val="24"/>
      <w:lang w:val="en-GB" w:eastAsia="en-US" w:bidi="ar-SA"/>
    </w:rPr>
  </w:style>
  <w:style w:type="paragraph" w:customStyle="1" w:styleId="Rule">
    <w:name w:val="Rule"/>
    <w:basedOn w:val="Normal"/>
    <w:rsid w:val="00E51F4E"/>
    <w:pPr>
      <w:numPr>
        <w:numId w:val="4"/>
      </w:numPr>
    </w:pPr>
    <w:rPr>
      <w:rFonts w:ascii="Univers 47 CondensedLight" w:hAnsi="Univers 47 CondensedLight"/>
    </w:rPr>
  </w:style>
  <w:style w:type="character" w:customStyle="1" w:styleId="ucsystemanswerChar">
    <w:name w:val="uc_system_answer Char"/>
    <w:link w:val="ucsystemanswer"/>
    <w:rsid w:val="00510110"/>
    <w:rPr>
      <w:rFonts w:ascii="Arial" w:hAnsi="Arial"/>
      <w:lang w:val="en-GB" w:eastAsia="en-US" w:bidi="ar-SA"/>
    </w:rPr>
  </w:style>
  <w:style w:type="paragraph" w:customStyle="1" w:styleId="StyleTableCellBefore15ptAfter36pt">
    <w:name w:val="Style TableCell + Before:  1.5 pt After:  3.6 pt"/>
    <w:basedOn w:val="TableCell"/>
    <w:rsid w:val="00E73B03"/>
    <w:rPr>
      <w:bCs w:val="0"/>
      <w:szCs w:val="20"/>
    </w:rPr>
  </w:style>
  <w:style w:type="paragraph" w:customStyle="1" w:styleId="code">
    <w:name w:val="code"/>
    <w:basedOn w:val="Normal"/>
    <w:rsid w:val="00401DA5"/>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s>
      <w:spacing w:after="0"/>
    </w:pPr>
    <w:rPr>
      <w:rFonts w:ascii="Courier New" w:hAnsi="Courier New" w:cs="Courier New"/>
      <w:b/>
      <w:noProof/>
      <w:color w:val="008000"/>
      <w:sz w:val="16"/>
      <w:szCs w:val="16"/>
    </w:rPr>
  </w:style>
  <w:style w:type="paragraph" w:customStyle="1" w:styleId="meta">
    <w:name w:val="meta"/>
    <w:basedOn w:val="code"/>
    <w:rsid w:val="00EA64A6"/>
    <w:pPr>
      <w:spacing w:before="120" w:after="120"/>
    </w:pPr>
    <w:rPr>
      <w:rFonts w:ascii="Arial" w:hAnsi="Arial" w:cs="Arial"/>
      <w:b w:val="0"/>
      <w:i/>
      <w:color w:val="auto"/>
      <w:sz w:val="20"/>
      <w:szCs w:val="20"/>
    </w:rPr>
  </w:style>
  <w:style w:type="character" w:customStyle="1" w:styleId="text">
    <w:name w:val="text"/>
    <w:basedOn w:val="DefaultParagraphFont"/>
    <w:rsid w:val="002517A2"/>
  </w:style>
  <w:style w:type="paragraph" w:styleId="BodyText">
    <w:name w:val="Body Text"/>
    <w:basedOn w:val="Normal"/>
    <w:rsid w:val="003147DA"/>
    <w:pPr>
      <w:widowControl w:val="0"/>
      <w:suppressAutoHyphens/>
      <w:jc w:val="left"/>
    </w:pPr>
    <w:rPr>
      <w:rFonts w:ascii="Times New Roman" w:eastAsia="Arial Unicode MS" w:hAnsi="Times New Roman"/>
      <w:kern w:val="1"/>
      <w:sz w:val="24"/>
      <w:lang w:val="de-DE"/>
    </w:rPr>
  </w:style>
  <w:style w:type="character" w:customStyle="1" w:styleId="WW8Num11z0">
    <w:name w:val="WW8Num11z0"/>
    <w:rsid w:val="00095433"/>
    <w:rPr>
      <w:rFonts w:ascii="Symbol" w:hAnsi="Symbol"/>
    </w:rPr>
  </w:style>
  <w:style w:type="character" w:customStyle="1" w:styleId="WW8Num11z1">
    <w:name w:val="WW8Num11z1"/>
    <w:rsid w:val="00095433"/>
    <w:rPr>
      <w:rFonts w:ascii="Courier New" w:hAnsi="Courier New" w:cs="Courier New"/>
    </w:rPr>
  </w:style>
  <w:style w:type="character" w:customStyle="1" w:styleId="WW8Num11z5">
    <w:name w:val="WW8Num11z5"/>
    <w:rsid w:val="00095433"/>
    <w:rPr>
      <w:rFonts w:ascii="Wingdings" w:hAnsi="Wingdings"/>
    </w:rPr>
  </w:style>
  <w:style w:type="character" w:customStyle="1" w:styleId="Nummerierungszeichen">
    <w:name w:val="Nummerierungszeichen"/>
    <w:rsid w:val="00095433"/>
  </w:style>
  <w:style w:type="paragraph" w:customStyle="1" w:styleId="berschrift">
    <w:name w:val="Überschrift"/>
    <w:basedOn w:val="Normal"/>
    <w:next w:val="BodyText"/>
    <w:rsid w:val="00095433"/>
    <w:pPr>
      <w:keepNext/>
      <w:widowControl w:val="0"/>
      <w:suppressAutoHyphens/>
      <w:spacing w:before="240"/>
      <w:jc w:val="left"/>
    </w:pPr>
    <w:rPr>
      <w:rFonts w:eastAsia="Arial Unicode MS" w:cs="Tahoma"/>
      <w:kern w:val="1"/>
      <w:sz w:val="28"/>
      <w:szCs w:val="28"/>
      <w:lang w:val="de-DE"/>
    </w:rPr>
  </w:style>
  <w:style w:type="paragraph" w:styleId="List">
    <w:name w:val="List"/>
    <w:basedOn w:val="BodyText"/>
    <w:rsid w:val="00095433"/>
    <w:rPr>
      <w:rFonts w:cs="Tahoma"/>
    </w:rPr>
  </w:style>
  <w:style w:type="paragraph" w:customStyle="1" w:styleId="Beschriftung">
    <w:name w:val="Beschriftung"/>
    <w:basedOn w:val="Normal"/>
    <w:rsid w:val="00095433"/>
    <w:pPr>
      <w:widowControl w:val="0"/>
      <w:suppressLineNumbers/>
      <w:suppressAutoHyphens/>
      <w:spacing w:before="120"/>
      <w:jc w:val="left"/>
    </w:pPr>
    <w:rPr>
      <w:rFonts w:ascii="Times New Roman" w:eastAsia="Arial Unicode MS" w:hAnsi="Times New Roman" w:cs="Tahoma"/>
      <w:i/>
      <w:iCs/>
      <w:kern w:val="1"/>
      <w:sz w:val="24"/>
      <w:lang w:val="de-DE"/>
    </w:rPr>
  </w:style>
  <w:style w:type="paragraph" w:customStyle="1" w:styleId="Verzeichnis">
    <w:name w:val="Verzeichnis"/>
    <w:basedOn w:val="Normal"/>
    <w:rsid w:val="00095433"/>
    <w:pPr>
      <w:widowControl w:val="0"/>
      <w:suppressLineNumbers/>
      <w:suppressAutoHyphens/>
      <w:spacing w:after="0"/>
      <w:jc w:val="left"/>
    </w:pPr>
    <w:rPr>
      <w:rFonts w:ascii="Times New Roman" w:eastAsia="Arial Unicode MS" w:hAnsi="Times New Roman" w:cs="Tahoma"/>
      <w:kern w:val="1"/>
      <w:sz w:val="24"/>
      <w:lang w:val="de-DE"/>
    </w:rPr>
  </w:style>
  <w:style w:type="paragraph" w:customStyle="1" w:styleId="TabellenInhalt">
    <w:name w:val="Tabellen Inhalt"/>
    <w:basedOn w:val="Normal"/>
    <w:rsid w:val="00095433"/>
    <w:pPr>
      <w:widowControl w:val="0"/>
      <w:suppressLineNumbers/>
      <w:suppressAutoHyphens/>
      <w:spacing w:after="0"/>
      <w:jc w:val="left"/>
    </w:pPr>
    <w:rPr>
      <w:rFonts w:ascii="Times New Roman" w:eastAsia="Arial Unicode MS" w:hAnsi="Times New Roman"/>
      <w:kern w:val="1"/>
      <w:sz w:val="24"/>
      <w:lang w:val="de-DE"/>
    </w:rPr>
  </w:style>
  <w:style w:type="paragraph" w:customStyle="1" w:styleId="Tabellenberschrift">
    <w:name w:val="Tabellen Überschrift"/>
    <w:basedOn w:val="TabellenInhalt"/>
    <w:rsid w:val="00095433"/>
    <w:pPr>
      <w:jc w:val="center"/>
    </w:pPr>
    <w:rPr>
      <w:b/>
      <w:bCs/>
    </w:rPr>
  </w:style>
  <w:style w:type="character" w:customStyle="1" w:styleId="ucactoractionChar">
    <w:name w:val="uc_actor_action Char"/>
    <w:link w:val="ucactoraction"/>
    <w:rsid w:val="00095433"/>
    <w:rPr>
      <w:rFonts w:ascii="Arial" w:hAnsi="Arial"/>
      <w:szCs w:val="24"/>
      <w:lang w:val="en-GB" w:eastAsia="en-US" w:bidi="ar-SA"/>
    </w:rPr>
  </w:style>
  <w:style w:type="numbering" w:customStyle="1" w:styleId="StyleBulletedBoldUnderline">
    <w:name w:val="Style Bulleted Bold Underline"/>
    <w:basedOn w:val="NoList"/>
    <w:rsid w:val="00B67DF2"/>
    <w:pPr>
      <w:numPr>
        <w:numId w:val="7"/>
      </w:numPr>
    </w:pPr>
  </w:style>
  <w:style w:type="numbering" w:customStyle="1" w:styleId="StyleStyleBulletedBoldUnderlineOutlinenumberedBold">
    <w:name w:val="Style Style Bulleted Bold Underline + Outline numbered Bold"/>
    <w:basedOn w:val="NoList"/>
    <w:rsid w:val="00B67DF2"/>
    <w:pPr>
      <w:numPr>
        <w:numId w:val="9"/>
      </w:numPr>
    </w:pPr>
  </w:style>
  <w:style w:type="character" w:customStyle="1" w:styleId="apple-converted-space">
    <w:name w:val="apple-converted-space"/>
    <w:basedOn w:val="DefaultParagraphFont"/>
    <w:rsid w:val="00564E87"/>
  </w:style>
  <w:style w:type="paragraph" w:styleId="ListBullet5">
    <w:name w:val="List Bullet 5"/>
    <w:basedOn w:val="Normal"/>
    <w:rsid w:val="00765BFB"/>
    <w:pPr>
      <w:numPr>
        <w:numId w:val="10"/>
      </w:numPr>
      <w:tabs>
        <w:tab w:val="clear" w:pos="1492"/>
        <w:tab w:val="left" w:pos="1701"/>
      </w:tabs>
      <w:ind w:left="1702" w:hanging="284"/>
    </w:pPr>
  </w:style>
  <w:style w:type="paragraph" w:customStyle="1" w:styleId="tablecell0">
    <w:name w:val="tablecell"/>
    <w:basedOn w:val="Normal"/>
    <w:rsid w:val="003555F5"/>
    <w:pPr>
      <w:spacing w:before="60" w:after="60"/>
    </w:pPr>
    <w:rPr>
      <w:rFonts w:cs="Arial"/>
      <w:szCs w:val="20"/>
      <w:lang w:val="en-US"/>
    </w:rPr>
  </w:style>
  <w:style w:type="paragraph" w:customStyle="1" w:styleId="tableheading0">
    <w:name w:val="tableheading"/>
    <w:basedOn w:val="Normal"/>
    <w:rsid w:val="003555F5"/>
    <w:pPr>
      <w:spacing w:after="60"/>
    </w:pPr>
    <w:rPr>
      <w:rFonts w:cs="Arial"/>
      <w:b/>
      <w:bCs/>
      <w:szCs w:val="20"/>
      <w:lang w:val="en-US"/>
    </w:rPr>
  </w:style>
  <w:style w:type="paragraph" w:customStyle="1" w:styleId="bolddiv">
    <w:name w:val="bold div"/>
    <w:basedOn w:val="Normal"/>
    <w:rsid w:val="001C0527"/>
    <w:pPr>
      <w:spacing w:before="60" w:after="60"/>
      <w:ind w:left="284"/>
    </w:pPr>
    <w:rPr>
      <w:b/>
    </w:rPr>
  </w:style>
  <w:style w:type="paragraph" w:customStyle="1" w:styleId="bolddivcontent">
    <w:name w:val="bold div content"/>
    <w:basedOn w:val="Normal"/>
    <w:rsid w:val="00462066"/>
    <w:pPr>
      <w:ind w:left="284"/>
    </w:pPr>
  </w:style>
  <w:style w:type="paragraph" w:customStyle="1" w:styleId="CharCharChar1CharCharCharCharCharCharChar">
    <w:name w:val="Char Char Char1 Char Char Char Char Char Char Char"/>
    <w:basedOn w:val="Normal"/>
    <w:rsid w:val="00F13285"/>
    <w:pPr>
      <w:spacing w:after="160" w:line="240" w:lineRule="exact"/>
      <w:jc w:val="left"/>
    </w:pPr>
    <w:rPr>
      <w:rFonts w:ascii="Verdana" w:hAnsi="Verdana"/>
      <w:szCs w:val="20"/>
      <w:lang w:val="en-US"/>
    </w:rPr>
  </w:style>
  <w:style w:type="character" w:customStyle="1" w:styleId="Heading3CharChar">
    <w:name w:val="Heading 3 Char Char"/>
    <w:rsid w:val="00B134D2"/>
    <w:rPr>
      <w:rFonts w:ascii="Arial" w:hAnsi="Arial" w:cs="Arial"/>
      <w:b/>
      <w:bCs/>
      <w:smallCaps/>
      <w:sz w:val="28"/>
      <w:szCs w:val="26"/>
      <w:lang w:val="en-GB" w:eastAsia="en-US" w:bidi="ar-SA"/>
    </w:rPr>
  </w:style>
  <w:style w:type="paragraph" w:styleId="NormalWeb">
    <w:name w:val="Normal (Web)"/>
    <w:basedOn w:val="Normal"/>
    <w:rsid w:val="00376BEA"/>
    <w:pPr>
      <w:spacing w:before="100" w:beforeAutospacing="1" w:after="100" w:afterAutospacing="1"/>
      <w:jc w:val="left"/>
    </w:pPr>
    <w:rPr>
      <w:rFonts w:ascii="Times New Roman" w:hAnsi="Times New Roman"/>
      <w:sz w:val="24"/>
      <w:lang w:eastAsia="en-GB"/>
    </w:rPr>
  </w:style>
  <w:style w:type="character" w:customStyle="1" w:styleId="CommentTextChar">
    <w:name w:val="Comment Text Char"/>
    <w:link w:val="CommentText"/>
    <w:uiPriority w:val="99"/>
    <w:semiHidden/>
    <w:rsid w:val="00E65455"/>
    <w:rPr>
      <w:rFonts w:ascii="Arial" w:hAnsi="Arial"/>
      <w:snapToGrid w:val="0"/>
      <w:lang w:eastAsia="en-US"/>
    </w:rPr>
  </w:style>
  <w:style w:type="paragraph" w:styleId="EndnoteText">
    <w:name w:val="endnote text"/>
    <w:basedOn w:val="Normal"/>
    <w:link w:val="EndnoteTextChar"/>
    <w:rsid w:val="00F6631A"/>
    <w:rPr>
      <w:szCs w:val="20"/>
    </w:rPr>
  </w:style>
  <w:style w:type="character" w:customStyle="1" w:styleId="EndnoteTextChar">
    <w:name w:val="Endnote Text Char"/>
    <w:link w:val="EndnoteText"/>
    <w:rsid w:val="00F6631A"/>
    <w:rPr>
      <w:rFonts w:ascii="Arial" w:hAnsi="Arial"/>
      <w:lang w:eastAsia="en-US"/>
    </w:rPr>
  </w:style>
  <w:style w:type="character" w:styleId="EndnoteReference">
    <w:name w:val="endnote reference"/>
    <w:rsid w:val="00F6631A"/>
    <w:rPr>
      <w:vertAlign w:val="superscript"/>
    </w:rPr>
  </w:style>
  <w:style w:type="paragraph" w:styleId="Revision">
    <w:name w:val="Revision"/>
    <w:hidden/>
    <w:uiPriority w:val="99"/>
    <w:semiHidden/>
    <w:rsid w:val="00281D8E"/>
    <w:rPr>
      <w:rFonts w:ascii="Arial" w:hAnsi="Arial"/>
      <w:szCs w:val="24"/>
      <w:lang w:eastAsia="en-US"/>
    </w:rPr>
  </w:style>
  <w:style w:type="paragraph" w:customStyle="1" w:styleId="Reference-IgnoreSpelling">
    <w:name w:val="Reference - Ignore Spelling"/>
    <w:basedOn w:val="Normal"/>
    <w:link w:val="Reference-IgnoreSpellingChar"/>
    <w:qFormat/>
    <w:rsid w:val="00745961"/>
    <w:pPr>
      <w:spacing w:before="120"/>
      <w:jc w:val="left"/>
    </w:pPr>
    <w:rPr>
      <w:noProof/>
      <w:u w:val="dotted"/>
    </w:rPr>
  </w:style>
  <w:style w:type="paragraph" w:customStyle="1" w:styleId="Reference">
    <w:name w:val="Reference"/>
    <w:basedOn w:val="TableCell"/>
    <w:link w:val="ReferenceChar"/>
    <w:qFormat/>
    <w:rsid w:val="002470B8"/>
    <w:pPr>
      <w:keepNext/>
      <w:jc w:val="left"/>
    </w:pPr>
    <w:rPr>
      <w:u w:val="dotted"/>
    </w:rPr>
  </w:style>
  <w:style w:type="character" w:customStyle="1" w:styleId="Reference-IgnoreSpellingChar">
    <w:name w:val="Reference - Ignore Spelling Char"/>
    <w:link w:val="Reference-IgnoreSpelling"/>
    <w:rsid w:val="00745961"/>
    <w:rPr>
      <w:rFonts w:ascii="Arial" w:hAnsi="Arial"/>
      <w:noProof/>
      <w:szCs w:val="24"/>
      <w:u w:val="dotted"/>
      <w:lang w:eastAsia="en-US"/>
    </w:rPr>
  </w:style>
  <w:style w:type="character" w:customStyle="1" w:styleId="ReferenceChar">
    <w:name w:val="Reference Char"/>
    <w:link w:val="Reference"/>
    <w:rsid w:val="002470B8"/>
    <w:rPr>
      <w:rFonts w:ascii="Arial" w:hAnsi="Arial"/>
      <w:bCs/>
      <w:szCs w:val="24"/>
      <w:u w:val="dotted"/>
      <w:lang w:val="en-GB" w:eastAsia="en-US" w:bidi="ar-SA"/>
    </w:rPr>
  </w:style>
  <w:style w:type="paragraph" w:styleId="ListParagraph">
    <w:name w:val="List Paragraph"/>
    <w:basedOn w:val="Normal"/>
    <w:uiPriority w:val="34"/>
    <w:qFormat/>
    <w:rsid w:val="0045408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caption"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319C"/>
    <w:pPr>
      <w:spacing w:after="120"/>
      <w:jc w:val="both"/>
    </w:pPr>
    <w:rPr>
      <w:rFonts w:ascii="Arial" w:hAnsi="Arial"/>
      <w:szCs w:val="24"/>
      <w:lang w:eastAsia="en-US"/>
    </w:rPr>
  </w:style>
  <w:style w:type="paragraph" w:styleId="Heading1">
    <w:name w:val="heading 1"/>
    <w:aliases w:val="Headline 1,h1,h11,h12,h13,h14,h111,h121,h15,h112,h122,h16,h113,h123,H1,Heading 1(war),DNV-H1,DNV-H11,Part Title,Heading 1 CFMU,Para 1,A MAJOR/BOLD,t1,Titolo capitolo,level 1,Level 1 Head,heading 1,U1,PARA1,heading1,Titre 1-1,Level 1,Heading 1X"/>
    <w:basedOn w:val="Normal"/>
    <w:next w:val="Normal"/>
    <w:qFormat/>
    <w:pPr>
      <w:keepNext/>
      <w:pageBreakBefore/>
      <w:numPr>
        <w:numId w:val="1"/>
      </w:numPr>
      <w:tabs>
        <w:tab w:val="left" w:pos="567"/>
      </w:tabs>
      <w:spacing w:before="600" w:after="240"/>
      <w:outlineLvl w:val="0"/>
    </w:pPr>
    <w:rPr>
      <w:rFonts w:cs="Arial"/>
      <w:b/>
      <w:bCs/>
      <w:caps/>
      <w:kern w:val="32"/>
      <w:sz w:val="32"/>
      <w:szCs w:val="32"/>
    </w:rPr>
  </w:style>
  <w:style w:type="paragraph" w:styleId="Heading2">
    <w:name w:val="heading 2"/>
    <w:aliases w:val="Headline 2,h2,2,headi,heading2,h21,h22,21,H2,l2,kopregel 2,Titre m,Heading 2 Char,Headline 2 Char,h2 Char,2 Char,headi Char,heading2 Char,h21 Char,h22 Char,21 Char,H2 Char,l2 Char,kopregel 2 Char,Titre m Char,Titre m Char Char,Heading 2 CFMU,h"/>
    <w:basedOn w:val="Normal"/>
    <w:next w:val="Normal"/>
    <w:link w:val="Heading2Char1"/>
    <w:qFormat/>
    <w:pPr>
      <w:keepNext/>
      <w:numPr>
        <w:ilvl w:val="1"/>
        <w:numId w:val="1"/>
      </w:numPr>
      <w:spacing w:before="240" w:after="240"/>
      <w:outlineLvl w:val="1"/>
    </w:pPr>
    <w:rPr>
      <w:b/>
      <w:bCs/>
      <w:iCs/>
      <w:smallCaps/>
      <w:sz w:val="32"/>
      <w:szCs w:val="28"/>
      <w:lang w:val="x-none"/>
    </w:rPr>
  </w:style>
  <w:style w:type="paragraph" w:styleId="Heading3">
    <w:name w:val="heading 3"/>
    <w:aliases w:val="Headline 3,h3,h31,h32,H3,H31 Char,H31 Char Char,H31,H32,H311,H33,H312,H34,H313,H35,H314,H321,H3111,H36,H315,H322,H3112,H331,H3121,H341,H3131,H37,H316,H38,H317,H39,H318,H323,H3113,H332,H3122,H342,H3132,H351,H3141,H3211,H31111,Paragraph 2,H310,3"/>
    <w:basedOn w:val="Normal"/>
    <w:next w:val="Normal"/>
    <w:link w:val="Heading3Char"/>
    <w:qFormat/>
    <w:pPr>
      <w:keepNext/>
      <w:numPr>
        <w:ilvl w:val="2"/>
        <w:numId w:val="1"/>
      </w:numPr>
      <w:spacing w:before="120"/>
      <w:outlineLvl w:val="2"/>
    </w:pPr>
    <w:rPr>
      <w:b/>
      <w:bCs/>
      <w:smallCaps/>
      <w:sz w:val="28"/>
      <w:szCs w:val="26"/>
      <w:lang w:val="x-none"/>
    </w:rPr>
  </w:style>
  <w:style w:type="paragraph" w:styleId="Heading4">
    <w:name w:val="heading 4"/>
    <w:aliases w:val="Heading 4 Char Char,Heading 4 Char1,Heading 4 Char Char Char,Heading 4 Char1 Char,Heading 4 Char Char1,H4,Heading 4(war),DNV-H4,Map Title,h4,head 4,h41,head 41,H41,h42,head 42,H42,h43,head 43,H43,h411,head 411,H411,h421,head 421,H421,h44,head"/>
    <w:basedOn w:val="Normal"/>
    <w:next w:val="Normal"/>
    <w:qFormat/>
    <w:rsid w:val="00941F5B"/>
    <w:pPr>
      <w:keepNext/>
      <w:numPr>
        <w:ilvl w:val="3"/>
        <w:numId w:val="1"/>
      </w:numPr>
      <w:tabs>
        <w:tab w:val="left" w:pos="1077"/>
      </w:tabs>
      <w:spacing w:before="120"/>
      <w:outlineLvl w:val="3"/>
    </w:pPr>
    <w:rPr>
      <w:b/>
      <w:bCs/>
      <w:sz w:val="24"/>
      <w:szCs w:val="28"/>
    </w:rPr>
  </w:style>
  <w:style w:type="paragraph" w:styleId="Heading5">
    <w:name w:val="heading 5"/>
    <w:aliases w:val="Heading 5(war),DNV-H5,Block Label,Heading 5 CFMU,Para 5,h5,Heading 5 Char Char,H5"/>
    <w:basedOn w:val="Normal"/>
    <w:next w:val="Normal"/>
    <w:qFormat/>
    <w:rsid w:val="00DA5325"/>
    <w:pPr>
      <w:keepNext/>
      <w:numPr>
        <w:ilvl w:val="4"/>
        <w:numId w:val="1"/>
      </w:numPr>
      <w:spacing w:before="120"/>
      <w:outlineLvl w:val="4"/>
    </w:pPr>
    <w:rPr>
      <w:b/>
      <w:bCs/>
      <w:iCs/>
      <w:szCs w:val="20"/>
    </w:rPr>
  </w:style>
  <w:style w:type="paragraph" w:styleId="Heading6">
    <w:name w:val="heading 6"/>
    <w:aliases w:val="Heading 6 Char,H6,DNV-H6,Heading 6 Char Char"/>
    <w:basedOn w:val="Normal"/>
    <w:next w:val="Normal"/>
    <w:qFormat/>
    <w:rsid w:val="00F92E78"/>
    <w:pPr>
      <w:keepNext/>
      <w:numPr>
        <w:ilvl w:val="5"/>
        <w:numId w:val="1"/>
      </w:numPr>
      <w:spacing w:before="60"/>
      <w:outlineLvl w:val="5"/>
    </w:pPr>
    <w:rPr>
      <w:bCs/>
      <w:szCs w:val="20"/>
      <w:u w:val="single"/>
    </w:rPr>
  </w:style>
  <w:style w:type="paragraph" w:styleId="Heading7">
    <w:name w:val="heading 7"/>
    <w:aliases w:val="DNV-H7"/>
    <w:basedOn w:val="Normal"/>
    <w:next w:val="Normal"/>
    <w:qFormat/>
    <w:pPr>
      <w:numPr>
        <w:ilvl w:val="6"/>
        <w:numId w:val="1"/>
      </w:numPr>
      <w:spacing w:before="240" w:after="60"/>
      <w:outlineLvl w:val="6"/>
    </w:pPr>
  </w:style>
  <w:style w:type="paragraph" w:styleId="Heading8">
    <w:name w:val="heading 8"/>
    <w:aliases w:val="DNV-H8,Überschrift 88"/>
    <w:basedOn w:val="Normal"/>
    <w:next w:val="Normal"/>
    <w:qFormat/>
    <w:pPr>
      <w:numPr>
        <w:ilvl w:val="7"/>
        <w:numId w:val="1"/>
      </w:numPr>
      <w:spacing w:before="240" w:after="60"/>
      <w:outlineLvl w:val="7"/>
    </w:pPr>
    <w:rPr>
      <w:i/>
      <w:iCs/>
    </w:rPr>
  </w:style>
  <w:style w:type="paragraph" w:styleId="Heading9">
    <w:name w:val="heading 9"/>
    <w:aliases w:val="DNV-H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ext">
    <w:name w:val="NormalText"/>
    <w:basedOn w:val="Normal"/>
    <w:pPr>
      <w:spacing w:before="120"/>
    </w:pPr>
    <w:rPr>
      <w:rFonts w:ascii="BBEHIZ+Palatino-Roman" w:hAnsi="BBEHIZ+Palatino-Roman"/>
      <w:sz w:val="22"/>
      <w:szCs w:val="20"/>
    </w:rPr>
  </w:style>
  <w:style w:type="paragraph" w:styleId="NormalIndent">
    <w:name w:val="Normal Indent"/>
    <w:basedOn w:val="Normal"/>
    <w:pPr>
      <w:spacing w:after="240"/>
      <w:ind w:left="720"/>
    </w:pPr>
    <w:rPr>
      <w:sz w:val="22"/>
      <w:szCs w:val="20"/>
      <w:lang w:val="en-IE"/>
    </w:rPr>
  </w:style>
  <w:style w:type="table" w:styleId="TableGrid">
    <w:name w:val="Table Grid"/>
    <w:basedOn w:val="TableNormal"/>
    <w:rsid w:val="00A45CE8"/>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aliases w:val=" Char Char Char, Char Char Char Char Char Char, Char Char Char Char, Char Char Char Char Char,Caption Char1, Char Char Char Char1, Char Char Char Char Char Char1, Char Char Char Char Char1 Char Char, Char Char Char Char Char Char Char1"/>
    <w:basedOn w:val="Normal"/>
    <w:next w:val="Normal"/>
    <w:link w:val="CaptionChar"/>
    <w:qFormat/>
    <w:pPr>
      <w:spacing w:before="120"/>
      <w:jc w:val="center"/>
    </w:pPr>
    <w:rPr>
      <w:bCs/>
      <w:i/>
      <w:szCs w:val="20"/>
    </w:rPr>
  </w:style>
  <w:style w:type="paragraph" w:styleId="TOC1">
    <w:name w:val="toc 1"/>
    <w:basedOn w:val="Normal"/>
    <w:next w:val="Normal"/>
    <w:autoRedefine/>
    <w:uiPriority w:val="39"/>
  </w:style>
  <w:style w:type="paragraph" w:styleId="TOC2">
    <w:name w:val="toc 2"/>
    <w:basedOn w:val="Normal"/>
    <w:next w:val="Normal"/>
    <w:autoRedefine/>
    <w:uiPriority w:val="39"/>
    <w:rsid w:val="00706E0D"/>
    <w:pPr>
      <w:tabs>
        <w:tab w:val="left" w:pos="960"/>
        <w:tab w:val="right" w:leader="dot" w:pos="9062"/>
      </w:tabs>
      <w:ind w:left="357"/>
    </w:pPr>
  </w:style>
  <w:style w:type="paragraph" w:styleId="TOC3">
    <w:name w:val="toc 3"/>
    <w:basedOn w:val="Normal"/>
    <w:next w:val="Normal"/>
    <w:autoRedefine/>
    <w:uiPriority w:val="39"/>
    <w:rsid w:val="00706E0D"/>
    <w:pPr>
      <w:ind w:left="72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SubTitle">
    <w:name w:val="Sub Title"/>
    <w:basedOn w:val="Title"/>
    <w:rsid w:val="00C2598D"/>
    <w:rPr>
      <w:b w:val="0"/>
      <w:bCs w:val="0"/>
    </w:rPr>
  </w:style>
  <w:style w:type="paragraph" w:customStyle="1" w:styleId="TableCell">
    <w:name w:val="TableCell"/>
    <w:basedOn w:val="Normal"/>
    <w:link w:val="TableCellChar"/>
    <w:rsid w:val="00E73B03"/>
    <w:pPr>
      <w:spacing w:before="60" w:after="60"/>
    </w:pPr>
    <w:rPr>
      <w:bCs/>
    </w:rPr>
  </w:style>
  <w:style w:type="paragraph" w:styleId="Title">
    <w:name w:val="Title"/>
    <w:basedOn w:val="Normal"/>
    <w:qFormat/>
    <w:pPr>
      <w:jc w:val="center"/>
    </w:pPr>
    <w:rPr>
      <w:b/>
      <w:bCs/>
      <w:sz w:val="40"/>
    </w:rPr>
  </w:style>
  <w:style w:type="paragraph" w:styleId="Footer">
    <w:name w:val="footer"/>
    <w:basedOn w:val="Normal"/>
    <w:pPr>
      <w:tabs>
        <w:tab w:val="center" w:pos="4536"/>
        <w:tab w:val="right" w:pos="9072"/>
      </w:tabs>
    </w:pPr>
    <w:rPr>
      <w:sz w:val="18"/>
    </w:rPr>
  </w:style>
  <w:style w:type="character" w:styleId="PageNumber">
    <w:name w:val="page number"/>
    <w:basedOn w:val="DefaultParagraphFont"/>
  </w:style>
  <w:style w:type="paragraph" w:styleId="Header">
    <w:name w:val="header"/>
    <w:basedOn w:val="Normal"/>
    <w:rsid w:val="00AB1342"/>
    <w:pPr>
      <w:tabs>
        <w:tab w:val="center" w:pos="4536"/>
        <w:tab w:val="right" w:pos="9072"/>
      </w:tabs>
      <w:spacing w:after="0"/>
    </w:pPr>
    <w:rPr>
      <w:sz w:val="16"/>
    </w:rPr>
  </w:style>
  <w:style w:type="character" w:styleId="Hyperlink">
    <w:name w:val="Hyperlink"/>
    <w:uiPriority w:val="99"/>
    <w:rPr>
      <w:color w:val="0000FF"/>
      <w:u w:val="single"/>
    </w:rPr>
  </w:style>
  <w:style w:type="character" w:customStyle="1" w:styleId="Heading3Char">
    <w:name w:val="Heading 3 Char"/>
    <w:aliases w:val="Headline 3 Char,h3 Char,h31 Char,h32 Char,H3 Char,H31 Char Char1,H31 Char Char Char,H31 Char1,H32 Char,H311 Char,H33 Char,H312 Char,H34 Char,H313 Char,H35 Char,H314 Char,H321 Char,H3111 Char,H36 Char,H315 Char,H322 Char,H3112 Char,3 Char"/>
    <w:link w:val="Heading3"/>
    <w:rsid w:val="00A45CE8"/>
    <w:rPr>
      <w:rFonts w:ascii="Arial" w:hAnsi="Arial"/>
      <w:b/>
      <w:bCs/>
      <w:smallCaps/>
      <w:sz w:val="28"/>
      <w:szCs w:val="26"/>
      <w:lang w:val="x-none" w:eastAsia="en-US"/>
    </w:rPr>
  </w:style>
  <w:style w:type="character" w:customStyle="1" w:styleId="Heading2Char1">
    <w:name w:val="Heading 2 Char1"/>
    <w:aliases w:val="Headline 2 Char1,h2 Char1,2 Char1,headi Char1,heading2 Char1,h21 Char1,h22 Char1,21 Char1,H2 Char1,l2 Char1,kopregel 2 Char1,Titre m Char1,Heading 2 Char Char,Headline 2 Char Char,h2 Char Char,2 Char Char,headi Char Char,h21 Char Char"/>
    <w:link w:val="Heading2"/>
    <w:rsid w:val="00C211F0"/>
    <w:rPr>
      <w:rFonts w:ascii="Arial" w:hAnsi="Arial"/>
      <w:b/>
      <w:bCs/>
      <w:iCs/>
      <w:smallCaps/>
      <w:sz w:val="32"/>
      <w:szCs w:val="28"/>
      <w:lang w:val="x-none" w:eastAsia="en-US"/>
    </w:rPr>
  </w:style>
  <w:style w:type="paragraph" w:styleId="FootnoteText">
    <w:name w:val="footnote text"/>
    <w:basedOn w:val="Normal"/>
    <w:semiHidden/>
    <w:rPr>
      <w:szCs w:val="20"/>
    </w:rPr>
  </w:style>
  <w:style w:type="character" w:styleId="FootnoteReference">
    <w:name w:val="footnote reference"/>
    <w:semiHidden/>
    <w:rPr>
      <w:vertAlign w:val="superscript"/>
    </w:rPr>
  </w:style>
  <w:style w:type="paragraph" w:styleId="DocumentMap">
    <w:name w:val="Document Map"/>
    <w:basedOn w:val="Normal"/>
    <w:semiHidden/>
    <w:pPr>
      <w:shd w:val="clear" w:color="auto" w:fill="000080"/>
    </w:pPr>
    <w:rPr>
      <w:rFonts w:ascii="Tahoma" w:hAnsi="Tahoma" w:cs="Tahoma"/>
    </w:rPr>
  </w:style>
  <w:style w:type="paragraph" w:customStyle="1" w:styleId="TextBox">
    <w:name w:val="Text Box"/>
    <w:basedOn w:val="Normal"/>
    <w:pPr>
      <w:spacing w:after="0"/>
      <w:jc w:val="left"/>
    </w:pPr>
    <w:rPr>
      <w:rFonts w:ascii="Verdana" w:hAnsi="Verdana"/>
      <w:sz w:val="16"/>
      <w:szCs w:val="20"/>
    </w:rPr>
  </w:style>
  <w:style w:type="character" w:styleId="Emphasis">
    <w:name w:val="Emphasis"/>
    <w:qFormat/>
    <w:rPr>
      <w:i/>
      <w:iCs/>
    </w:rPr>
  </w:style>
  <w:style w:type="paragraph" w:customStyle="1" w:styleId="TableHeading">
    <w:name w:val="Table Heading"/>
    <w:basedOn w:val="TableCell"/>
    <w:pPr>
      <w:spacing w:before="0"/>
    </w:pPr>
    <w:rPr>
      <w:b/>
      <w:lang w:val="en-US"/>
    </w:rPr>
  </w:style>
  <w:style w:type="paragraph" w:customStyle="1" w:styleId="ParagarphTitle">
    <w:name w:val="Paragarph Title"/>
    <w:basedOn w:val="Normal"/>
    <w:next w:val="TableofFigures"/>
    <w:pPr>
      <w:pBdr>
        <w:bottom w:val="single" w:sz="4" w:space="1" w:color="auto"/>
      </w:pBdr>
      <w:spacing w:before="120"/>
      <w:jc w:val="left"/>
    </w:pPr>
    <w:rPr>
      <w:b/>
      <w:smallCaps/>
      <w:sz w:val="28"/>
    </w:rPr>
  </w:style>
  <w:style w:type="paragraph" w:styleId="TableofFigures">
    <w:name w:val="table of figures"/>
    <w:aliases w:val="Table of Tables/Figures"/>
    <w:basedOn w:val="Normal"/>
    <w:next w:val="Normal"/>
    <w:uiPriority w:val="99"/>
    <w:pPr>
      <w:ind w:left="440" w:hanging="440"/>
    </w:pPr>
  </w:style>
  <w:style w:type="paragraph" w:styleId="CommentText">
    <w:name w:val="annotation text"/>
    <w:basedOn w:val="Normal"/>
    <w:link w:val="CommentTextChar"/>
    <w:uiPriority w:val="99"/>
    <w:semiHidden/>
    <w:pPr>
      <w:spacing w:after="0"/>
    </w:pPr>
    <w:rPr>
      <w:snapToGrid w:val="0"/>
      <w:szCs w:val="20"/>
      <w:lang w:val="x-none"/>
    </w:rPr>
  </w:style>
  <w:style w:type="paragraph" w:customStyle="1" w:styleId="Tablecellleft">
    <w:name w:val="Table_cell_left"/>
    <w:basedOn w:val="Normal"/>
    <w:pPr>
      <w:spacing w:before="40" w:after="40"/>
    </w:pPr>
    <w:rPr>
      <w:lang w:val="en-US"/>
    </w:rPr>
  </w:style>
  <w:style w:type="character" w:styleId="FollowedHyperlink">
    <w:name w:val="FollowedHyperlink"/>
    <w:rPr>
      <w:color w:val="800080"/>
      <w:u w:val="single"/>
    </w:rPr>
  </w:style>
  <w:style w:type="paragraph" w:customStyle="1" w:styleId="ListBullet1Char">
    <w:name w:val="List Bullet 1 Char"/>
    <w:basedOn w:val="Normal"/>
    <w:rsid w:val="00680CF3"/>
    <w:pPr>
      <w:numPr>
        <w:numId w:val="2"/>
      </w:numPr>
      <w:tabs>
        <w:tab w:val="clear" w:pos="360"/>
      </w:tabs>
      <w:spacing w:before="120" w:after="0"/>
      <w:ind w:left="1276" w:hanging="284"/>
    </w:pPr>
    <w:rPr>
      <w:sz w:val="22"/>
    </w:rPr>
  </w:style>
  <w:style w:type="paragraph" w:customStyle="1" w:styleId="FrontPageTitle1">
    <w:name w:val="Front Page Title 1"/>
    <w:basedOn w:val="Normal"/>
    <w:rsid w:val="008663BC"/>
    <w:pPr>
      <w:jc w:val="center"/>
    </w:pPr>
    <w:rPr>
      <w:rFonts w:cs="Tahoma"/>
      <w:sz w:val="44"/>
    </w:rPr>
  </w:style>
  <w:style w:type="paragraph" w:customStyle="1" w:styleId="FrontPageTitle2">
    <w:name w:val="Front Page Title 2"/>
    <w:basedOn w:val="Normal"/>
    <w:rsid w:val="008663BC"/>
    <w:pPr>
      <w:jc w:val="center"/>
    </w:pPr>
    <w:rPr>
      <w:rFonts w:cs="Tahoma"/>
      <w:sz w:val="32"/>
    </w:rPr>
  </w:style>
  <w:style w:type="paragraph" w:customStyle="1" w:styleId="UseCaseValue">
    <w:name w:val="Use Case Value"/>
    <w:basedOn w:val="Normal"/>
    <w:next w:val="ucactoraction"/>
    <w:rsid w:val="00A45CE8"/>
    <w:pPr>
      <w:spacing w:before="240"/>
    </w:pPr>
    <w:rPr>
      <w:b/>
      <w:sz w:val="22"/>
    </w:rPr>
  </w:style>
  <w:style w:type="paragraph" w:customStyle="1" w:styleId="ListBullet1CharCharCharCharChar">
    <w:name w:val="List Bullet 1 Char Char Char Char Char"/>
    <w:basedOn w:val="Normal"/>
    <w:link w:val="ListBullet1CharCharCharCharCharChar"/>
    <w:rsid w:val="00680CF3"/>
    <w:pPr>
      <w:tabs>
        <w:tab w:val="num" w:pos="357"/>
      </w:tabs>
      <w:spacing w:before="120" w:after="0"/>
      <w:ind w:left="357" w:hanging="357"/>
    </w:pPr>
  </w:style>
  <w:style w:type="character" w:customStyle="1" w:styleId="ListBullet1CharCharCharCharCharChar">
    <w:name w:val="List Bullet 1 Char Char Char Char Char Char"/>
    <w:link w:val="ListBullet1CharCharCharCharChar"/>
    <w:rsid w:val="00680CF3"/>
    <w:rPr>
      <w:rFonts w:ascii="Arial" w:hAnsi="Arial"/>
      <w:szCs w:val="24"/>
      <w:lang w:val="en-GB" w:eastAsia="en-US" w:bidi="ar-SA"/>
    </w:rPr>
  </w:style>
  <w:style w:type="paragraph" w:styleId="BalloonText">
    <w:name w:val="Balloon Text"/>
    <w:basedOn w:val="Normal"/>
    <w:semiHidden/>
    <w:rsid w:val="00700617"/>
    <w:rPr>
      <w:rFonts w:ascii="Tahoma" w:hAnsi="Tahoma" w:cs="Tahoma"/>
      <w:sz w:val="16"/>
      <w:szCs w:val="16"/>
    </w:rPr>
  </w:style>
  <w:style w:type="paragraph" w:customStyle="1" w:styleId="Link">
    <w:name w:val="Link"/>
    <w:basedOn w:val="Normal"/>
    <w:link w:val="LinkChar"/>
    <w:rsid w:val="007E4BF5"/>
    <w:rPr>
      <w:color w:val="0000FF"/>
      <w:u w:val="single"/>
    </w:rPr>
  </w:style>
  <w:style w:type="character" w:customStyle="1" w:styleId="LinkChar">
    <w:name w:val="Link Char"/>
    <w:link w:val="Link"/>
    <w:rsid w:val="007E4BF5"/>
    <w:rPr>
      <w:rFonts w:ascii="Arial" w:hAnsi="Arial"/>
      <w:color w:val="0000FF"/>
      <w:szCs w:val="24"/>
      <w:u w:val="single"/>
      <w:lang w:val="en-GB" w:eastAsia="en-US" w:bidi="ar-SA"/>
    </w:rPr>
  </w:style>
  <w:style w:type="paragraph" w:customStyle="1" w:styleId="ucsystemanswer">
    <w:name w:val="uc_system_answer"/>
    <w:basedOn w:val="Normal"/>
    <w:link w:val="ucsystemanswerChar"/>
    <w:rsid w:val="0029517D"/>
    <w:pPr>
      <w:tabs>
        <w:tab w:val="left" w:pos="720"/>
      </w:tabs>
      <w:ind w:left="720"/>
    </w:pPr>
    <w:rPr>
      <w:szCs w:val="20"/>
    </w:rPr>
  </w:style>
  <w:style w:type="paragraph" w:customStyle="1" w:styleId="ucactoraction">
    <w:name w:val="uc_actor_action"/>
    <w:basedOn w:val="Normal"/>
    <w:next w:val="ucsystemanswer"/>
    <w:link w:val="ucactoractionChar"/>
    <w:rsid w:val="0029517D"/>
    <w:pPr>
      <w:tabs>
        <w:tab w:val="num" w:pos="720"/>
      </w:tabs>
      <w:ind w:left="714" w:hanging="357"/>
    </w:pPr>
  </w:style>
  <w:style w:type="paragraph" w:customStyle="1" w:styleId="StyleBulleted">
    <w:name w:val="Style Bulleted"/>
    <w:basedOn w:val="Normal"/>
    <w:rsid w:val="00230BFB"/>
    <w:pPr>
      <w:numPr>
        <w:numId w:val="3"/>
      </w:numPr>
    </w:pPr>
  </w:style>
  <w:style w:type="table" w:styleId="TableClassic2">
    <w:name w:val="Table Classic 2"/>
    <w:basedOn w:val="TableNormal"/>
    <w:rsid w:val="003949F2"/>
    <w:pPr>
      <w:spacing w:after="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character" w:customStyle="1" w:styleId="CaptionChar">
    <w:name w:val="Caption Char"/>
    <w:aliases w:val=" Char Char Char Char2, Char Char Char Char Char Char Char, Char Char Char Char Char1, Char Char Char Char Char Char2,Caption Char1 Char, Char Char Char Char1 Char, Char Char Char Char Char Char1 Char"/>
    <w:link w:val="Caption"/>
    <w:rsid w:val="003949F2"/>
    <w:rPr>
      <w:rFonts w:ascii="Arial" w:hAnsi="Arial"/>
      <w:bCs/>
      <w:i/>
      <w:lang w:val="en-GB" w:eastAsia="en-US" w:bidi="ar-SA"/>
    </w:rPr>
  </w:style>
  <w:style w:type="character" w:styleId="CommentReference">
    <w:name w:val="annotation reference"/>
    <w:uiPriority w:val="99"/>
    <w:semiHidden/>
    <w:rsid w:val="003024BF"/>
    <w:rPr>
      <w:sz w:val="16"/>
      <w:szCs w:val="16"/>
    </w:rPr>
  </w:style>
  <w:style w:type="paragraph" w:styleId="CommentSubject">
    <w:name w:val="annotation subject"/>
    <w:basedOn w:val="CommentText"/>
    <w:next w:val="CommentText"/>
    <w:semiHidden/>
    <w:rsid w:val="003024BF"/>
    <w:pPr>
      <w:spacing w:after="120"/>
    </w:pPr>
    <w:rPr>
      <w:b/>
      <w:bCs/>
      <w:snapToGrid/>
    </w:rPr>
  </w:style>
  <w:style w:type="paragraph" w:customStyle="1" w:styleId="ucactordetail">
    <w:name w:val="uc_actor_detail"/>
    <w:basedOn w:val="ucactoraction"/>
    <w:rsid w:val="000866EF"/>
    <w:pPr>
      <w:numPr>
        <w:numId w:val="6"/>
      </w:numPr>
    </w:pPr>
  </w:style>
  <w:style w:type="paragraph" w:customStyle="1" w:styleId="ucactorsubdetail0">
    <w:name w:val="uc_actor_sub_detail"/>
    <w:basedOn w:val="ucactordetail"/>
    <w:next w:val="ucactordetail"/>
    <w:rsid w:val="00B42026"/>
  </w:style>
  <w:style w:type="paragraph" w:customStyle="1" w:styleId="ucactorsubdetail">
    <w:name w:val="uc_actor_subdetail"/>
    <w:basedOn w:val="ucactoraction"/>
    <w:rsid w:val="00065EB8"/>
    <w:pPr>
      <w:numPr>
        <w:numId w:val="5"/>
      </w:numPr>
      <w:tabs>
        <w:tab w:val="left" w:pos="720"/>
        <w:tab w:val="left" w:pos="1077"/>
      </w:tabs>
    </w:pPr>
  </w:style>
  <w:style w:type="character" w:customStyle="1" w:styleId="TableCellChar">
    <w:name w:val="TableCell Char"/>
    <w:link w:val="TableCell"/>
    <w:rsid w:val="00E73B03"/>
    <w:rPr>
      <w:rFonts w:ascii="Arial" w:hAnsi="Arial"/>
      <w:bCs/>
      <w:szCs w:val="24"/>
      <w:lang w:val="en-GB" w:eastAsia="en-US" w:bidi="ar-SA"/>
    </w:rPr>
  </w:style>
  <w:style w:type="paragraph" w:customStyle="1" w:styleId="Rule">
    <w:name w:val="Rule"/>
    <w:basedOn w:val="Normal"/>
    <w:rsid w:val="00E51F4E"/>
    <w:pPr>
      <w:numPr>
        <w:numId w:val="4"/>
      </w:numPr>
    </w:pPr>
    <w:rPr>
      <w:rFonts w:ascii="Univers 47 CondensedLight" w:hAnsi="Univers 47 CondensedLight"/>
    </w:rPr>
  </w:style>
  <w:style w:type="character" w:customStyle="1" w:styleId="ucsystemanswerChar">
    <w:name w:val="uc_system_answer Char"/>
    <w:link w:val="ucsystemanswer"/>
    <w:rsid w:val="00510110"/>
    <w:rPr>
      <w:rFonts w:ascii="Arial" w:hAnsi="Arial"/>
      <w:lang w:val="en-GB" w:eastAsia="en-US" w:bidi="ar-SA"/>
    </w:rPr>
  </w:style>
  <w:style w:type="paragraph" w:customStyle="1" w:styleId="StyleTableCellBefore15ptAfter36pt">
    <w:name w:val="Style TableCell + Before:  1.5 pt After:  3.6 pt"/>
    <w:basedOn w:val="TableCell"/>
    <w:rsid w:val="00E73B03"/>
    <w:rPr>
      <w:bCs w:val="0"/>
      <w:szCs w:val="20"/>
    </w:rPr>
  </w:style>
  <w:style w:type="paragraph" w:customStyle="1" w:styleId="code">
    <w:name w:val="code"/>
    <w:basedOn w:val="Normal"/>
    <w:rsid w:val="00401DA5"/>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s>
      <w:spacing w:after="0"/>
    </w:pPr>
    <w:rPr>
      <w:rFonts w:ascii="Courier New" w:hAnsi="Courier New" w:cs="Courier New"/>
      <w:b/>
      <w:noProof/>
      <w:color w:val="008000"/>
      <w:sz w:val="16"/>
      <w:szCs w:val="16"/>
    </w:rPr>
  </w:style>
  <w:style w:type="paragraph" w:customStyle="1" w:styleId="meta">
    <w:name w:val="meta"/>
    <w:basedOn w:val="code"/>
    <w:rsid w:val="00EA64A6"/>
    <w:pPr>
      <w:spacing w:before="120" w:after="120"/>
    </w:pPr>
    <w:rPr>
      <w:rFonts w:ascii="Arial" w:hAnsi="Arial" w:cs="Arial"/>
      <w:b w:val="0"/>
      <w:i/>
      <w:color w:val="auto"/>
      <w:sz w:val="20"/>
      <w:szCs w:val="20"/>
    </w:rPr>
  </w:style>
  <w:style w:type="character" w:customStyle="1" w:styleId="text">
    <w:name w:val="text"/>
    <w:basedOn w:val="DefaultParagraphFont"/>
    <w:rsid w:val="002517A2"/>
  </w:style>
  <w:style w:type="paragraph" w:styleId="BodyText">
    <w:name w:val="Body Text"/>
    <w:basedOn w:val="Normal"/>
    <w:rsid w:val="003147DA"/>
    <w:pPr>
      <w:widowControl w:val="0"/>
      <w:suppressAutoHyphens/>
      <w:jc w:val="left"/>
    </w:pPr>
    <w:rPr>
      <w:rFonts w:ascii="Times New Roman" w:eastAsia="Arial Unicode MS" w:hAnsi="Times New Roman"/>
      <w:kern w:val="1"/>
      <w:sz w:val="24"/>
      <w:lang w:val="de-DE"/>
    </w:rPr>
  </w:style>
  <w:style w:type="character" w:customStyle="1" w:styleId="WW8Num11z0">
    <w:name w:val="WW8Num11z0"/>
    <w:rsid w:val="00095433"/>
    <w:rPr>
      <w:rFonts w:ascii="Symbol" w:hAnsi="Symbol"/>
    </w:rPr>
  </w:style>
  <w:style w:type="character" w:customStyle="1" w:styleId="WW8Num11z1">
    <w:name w:val="WW8Num11z1"/>
    <w:rsid w:val="00095433"/>
    <w:rPr>
      <w:rFonts w:ascii="Courier New" w:hAnsi="Courier New" w:cs="Courier New"/>
    </w:rPr>
  </w:style>
  <w:style w:type="character" w:customStyle="1" w:styleId="WW8Num11z5">
    <w:name w:val="WW8Num11z5"/>
    <w:rsid w:val="00095433"/>
    <w:rPr>
      <w:rFonts w:ascii="Wingdings" w:hAnsi="Wingdings"/>
    </w:rPr>
  </w:style>
  <w:style w:type="character" w:customStyle="1" w:styleId="Nummerierungszeichen">
    <w:name w:val="Nummerierungszeichen"/>
    <w:rsid w:val="00095433"/>
  </w:style>
  <w:style w:type="paragraph" w:customStyle="1" w:styleId="berschrift">
    <w:name w:val="Überschrift"/>
    <w:basedOn w:val="Normal"/>
    <w:next w:val="BodyText"/>
    <w:rsid w:val="00095433"/>
    <w:pPr>
      <w:keepNext/>
      <w:widowControl w:val="0"/>
      <w:suppressAutoHyphens/>
      <w:spacing w:before="240"/>
      <w:jc w:val="left"/>
    </w:pPr>
    <w:rPr>
      <w:rFonts w:eastAsia="Arial Unicode MS" w:cs="Tahoma"/>
      <w:kern w:val="1"/>
      <w:sz w:val="28"/>
      <w:szCs w:val="28"/>
      <w:lang w:val="de-DE"/>
    </w:rPr>
  </w:style>
  <w:style w:type="paragraph" w:styleId="List">
    <w:name w:val="List"/>
    <w:basedOn w:val="BodyText"/>
    <w:rsid w:val="00095433"/>
    <w:rPr>
      <w:rFonts w:cs="Tahoma"/>
    </w:rPr>
  </w:style>
  <w:style w:type="paragraph" w:customStyle="1" w:styleId="Beschriftung">
    <w:name w:val="Beschriftung"/>
    <w:basedOn w:val="Normal"/>
    <w:rsid w:val="00095433"/>
    <w:pPr>
      <w:widowControl w:val="0"/>
      <w:suppressLineNumbers/>
      <w:suppressAutoHyphens/>
      <w:spacing w:before="120"/>
      <w:jc w:val="left"/>
    </w:pPr>
    <w:rPr>
      <w:rFonts w:ascii="Times New Roman" w:eastAsia="Arial Unicode MS" w:hAnsi="Times New Roman" w:cs="Tahoma"/>
      <w:i/>
      <w:iCs/>
      <w:kern w:val="1"/>
      <w:sz w:val="24"/>
      <w:lang w:val="de-DE"/>
    </w:rPr>
  </w:style>
  <w:style w:type="paragraph" w:customStyle="1" w:styleId="Verzeichnis">
    <w:name w:val="Verzeichnis"/>
    <w:basedOn w:val="Normal"/>
    <w:rsid w:val="00095433"/>
    <w:pPr>
      <w:widowControl w:val="0"/>
      <w:suppressLineNumbers/>
      <w:suppressAutoHyphens/>
      <w:spacing w:after="0"/>
      <w:jc w:val="left"/>
    </w:pPr>
    <w:rPr>
      <w:rFonts w:ascii="Times New Roman" w:eastAsia="Arial Unicode MS" w:hAnsi="Times New Roman" w:cs="Tahoma"/>
      <w:kern w:val="1"/>
      <w:sz w:val="24"/>
      <w:lang w:val="de-DE"/>
    </w:rPr>
  </w:style>
  <w:style w:type="paragraph" w:customStyle="1" w:styleId="TabellenInhalt">
    <w:name w:val="Tabellen Inhalt"/>
    <w:basedOn w:val="Normal"/>
    <w:rsid w:val="00095433"/>
    <w:pPr>
      <w:widowControl w:val="0"/>
      <w:suppressLineNumbers/>
      <w:suppressAutoHyphens/>
      <w:spacing w:after="0"/>
      <w:jc w:val="left"/>
    </w:pPr>
    <w:rPr>
      <w:rFonts w:ascii="Times New Roman" w:eastAsia="Arial Unicode MS" w:hAnsi="Times New Roman"/>
      <w:kern w:val="1"/>
      <w:sz w:val="24"/>
      <w:lang w:val="de-DE"/>
    </w:rPr>
  </w:style>
  <w:style w:type="paragraph" w:customStyle="1" w:styleId="Tabellenberschrift">
    <w:name w:val="Tabellen Überschrift"/>
    <w:basedOn w:val="TabellenInhalt"/>
    <w:rsid w:val="00095433"/>
    <w:pPr>
      <w:jc w:val="center"/>
    </w:pPr>
    <w:rPr>
      <w:b/>
      <w:bCs/>
    </w:rPr>
  </w:style>
  <w:style w:type="character" w:customStyle="1" w:styleId="ucactoractionChar">
    <w:name w:val="uc_actor_action Char"/>
    <w:link w:val="ucactoraction"/>
    <w:rsid w:val="00095433"/>
    <w:rPr>
      <w:rFonts w:ascii="Arial" w:hAnsi="Arial"/>
      <w:szCs w:val="24"/>
      <w:lang w:val="en-GB" w:eastAsia="en-US" w:bidi="ar-SA"/>
    </w:rPr>
  </w:style>
  <w:style w:type="numbering" w:customStyle="1" w:styleId="StyleBulletedBoldUnderline">
    <w:name w:val="Style Bulleted Bold Underline"/>
    <w:basedOn w:val="NoList"/>
    <w:rsid w:val="00B67DF2"/>
    <w:pPr>
      <w:numPr>
        <w:numId w:val="7"/>
      </w:numPr>
    </w:pPr>
  </w:style>
  <w:style w:type="numbering" w:customStyle="1" w:styleId="StyleStyleBulletedBoldUnderlineOutlinenumberedBold">
    <w:name w:val="Style Style Bulleted Bold Underline + Outline numbered Bold"/>
    <w:basedOn w:val="NoList"/>
    <w:rsid w:val="00B67DF2"/>
    <w:pPr>
      <w:numPr>
        <w:numId w:val="9"/>
      </w:numPr>
    </w:pPr>
  </w:style>
  <w:style w:type="character" w:customStyle="1" w:styleId="apple-converted-space">
    <w:name w:val="apple-converted-space"/>
    <w:basedOn w:val="DefaultParagraphFont"/>
    <w:rsid w:val="00564E87"/>
  </w:style>
  <w:style w:type="paragraph" w:styleId="ListBullet5">
    <w:name w:val="List Bullet 5"/>
    <w:basedOn w:val="Normal"/>
    <w:rsid w:val="00765BFB"/>
    <w:pPr>
      <w:numPr>
        <w:numId w:val="10"/>
      </w:numPr>
      <w:tabs>
        <w:tab w:val="clear" w:pos="1492"/>
        <w:tab w:val="left" w:pos="1701"/>
      </w:tabs>
      <w:ind w:left="1702" w:hanging="284"/>
    </w:pPr>
  </w:style>
  <w:style w:type="paragraph" w:customStyle="1" w:styleId="tablecell0">
    <w:name w:val="tablecell"/>
    <w:basedOn w:val="Normal"/>
    <w:rsid w:val="003555F5"/>
    <w:pPr>
      <w:spacing w:before="60" w:after="60"/>
    </w:pPr>
    <w:rPr>
      <w:rFonts w:cs="Arial"/>
      <w:szCs w:val="20"/>
      <w:lang w:val="en-US"/>
    </w:rPr>
  </w:style>
  <w:style w:type="paragraph" w:customStyle="1" w:styleId="tableheading0">
    <w:name w:val="tableheading"/>
    <w:basedOn w:val="Normal"/>
    <w:rsid w:val="003555F5"/>
    <w:pPr>
      <w:spacing w:after="60"/>
    </w:pPr>
    <w:rPr>
      <w:rFonts w:cs="Arial"/>
      <w:b/>
      <w:bCs/>
      <w:szCs w:val="20"/>
      <w:lang w:val="en-US"/>
    </w:rPr>
  </w:style>
  <w:style w:type="paragraph" w:customStyle="1" w:styleId="bolddiv">
    <w:name w:val="bold div"/>
    <w:basedOn w:val="Normal"/>
    <w:rsid w:val="001C0527"/>
    <w:pPr>
      <w:spacing w:before="60" w:after="60"/>
      <w:ind w:left="284"/>
    </w:pPr>
    <w:rPr>
      <w:b/>
    </w:rPr>
  </w:style>
  <w:style w:type="paragraph" w:customStyle="1" w:styleId="bolddivcontent">
    <w:name w:val="bold div content"/>
    <w:basedOn w:val="Normal"/>
    <w:rsid w:val="00462066"/>
    <w:pPr>
      <w:ind w:left="284"/>
    </w:pPr>
  </w:style>
  <w:style w:type="paragraph" w:customStyle="1" w:styleId="CharCharChar1CharCharCharCharCharCharChar">
    <w:name w:val="Char Char Char1 Char Char Char Char Char Char Char"/>
    <w:basedOn w:val="Normal"/>
    <w:rsid w:val="00F13285"/>
    <w:pPr>
      <w:spacing w:after="160" w:line="240" w:lineRule="exact"/>
      <w:jc w:val="left"/>
    </w:pPr>
    <w:rPr>
      <w:rFonts w:ascii="Verdana" w:hAnsi="Verdana"/>
      <w:szCs w:val="20"/>
      <w:lang w:val="en-US"/>
    </w:rPr>
  </w:style>
  <w:style w:type="character" w:customStyle="1" w:styleId="Heading3CharChar">
    <w:name w:val="Heading 3 Char Char"/>
    <w:rsid w:val="00B134D2"/>
    <w:rPr>
      <w:rFonts w:ascii="Arial" w:hAnsi="Arial" w:cs="Arial"/>
      <w:b/>
      <w:bCs/>
      <w:smallCaps/>
      <w:sz w:val="28"/>
      <w:szCs w:val="26"/>
      <w:lang w:val="en-GB" w:eastAsia="en-US" w:bidi="ar-SA"/>
    </w:rPr>
  </w:style>
  <w:style w:type="paragraph" w:styleId="NormalWeb">
    <w:name w:val="Normal (Web)"/>
    <w:basedOn w:val="Normal"/>
    <w:rsid w:val="00376BEA"/>
    <w:pPr>
      <w:spacing w:before="100" w:beforeAutospacing="1" w:after="100" w:afterAutospacing="1"/>
      <w:jc w:val="left"/>
    </w:pPr>
    <w:rPr>
      <w:rFonts w:ascii="Times New Roman" w:hAnsi="Times New Roman"/>
      <w:sz w:val="24"/>
      <w:lang w:eastAsia="en-GB"/>
    </w:rPr>
  </w:style>
  <w:style w:type="character" w:customStyle="1" w:styleId="CommentTextChar">
    <w:name w:val="Comment Text Char"/>
    <w:link w:val="CommentText"/>
    <w:uiPriority w:val="99"/>
    <w:semiHidden/>
    <w:rsid w:val="00E65455"/>
    <w:rPr>
      <w:rFonts w:ascii="Arial" w:hAnsi="Arial"/>
      <w:snapToGrid w:val="0"/>
      <w:lang w:eastAsia="en-US"/>
    </w:rPr>
  </w:style>
  <w:style w:type="paragraph" w:styleId="EndnoteText">
    <w:name w:val="endnote text"/>
    <w:basedOn w:val="Normal"/>
    <w:link w:val="EndnoteTextChar"/>
    <w:rsid w:val="00F6631A"/>
    <w:rPr>
      <w:szCs w:val="20"/>
    </w:rPr>
  </w:style>
  <w:style w:type="character" w:customStyle="1" w:styleId="EndnoteTextChar">
    <w:name w:val="Endnote Text Char"/>
    <w:link w:val="EndnoteText"/>
    <w:rsid w:val="00F6631A"/>
    <w:rPr>
      <w:rFonts w:ascii="Arial" w:hAnsi="Arial"/>
      <w:lang w:eastAsia="en-US"/>
    </w:rPr>
  </w:style>
  <w:style w:type="character" w:styleId="EndnoteReference">
    <w:name w:val="endnote reference"/>
    <w:rsid w:val="00F6631A"/>
    <w:rPr>
      <w:vertAlign w:val="superscript"/>
    </w:rPr>
  </w:style>
  <w:style w:type="paragraph" w:styleId="Revision">
    <w:name w:val="Revision"/>
    <w:hidden/>
    <w:uiPriority w:val="99"/>
    <w:semiHidden/>
    <w:rsid w:val="00281D8E"/>
    <w:rPr>
      <w:rFonts w:ascii="Arial" w:hAnsi="Arial"/>
      <w:szCs w:val="24"/>
      <w:lang w:eastAsia="en-US"/>
    </w:rPr>
  </w:style>
  <w:style w:type="paragraph" w:customStyle="1" w:styleId="Reference-IgnoreSpelling">
    <w:name w:val="Reference - Ignore Spelling"/>
    <w:basedOn w:val="Normal"/>
    <w:link w:val="Reference-IgnoreSpellingChar"/>
    <w:qFormat/>
    <w:rsid w:val="00745961"/>
    <w:pPr>
      <w:spacing w:before="120"/>
      <w:jc w:val="left"/>
    </w:pPr>
    <w:rPr>
      <w:noProof/>
      <w:u w:val="dotted"/>
    </w:rPr>
  </w:style>
  <w:style w:type="paragraph" w:customStyle="1" w:styleId="Reference">
    <w:name w:val="Reference"/>
    <w:basedOn w:val="TableCell"/>
    <w:link w:val="ReferenceChar"/>
    <w:qFormat/>
    <w:rsid w:val="002470B8"/>
    <w:pPr>
      <w:keepNext/>
      <w:jc w:val="left"/>
    </w:pPr>
    <w:rPr>
      <w:u w:val="dotted"/>
    </w:rPr>
  </w:style>
  <w:style w:type="character" w:customStyle="1" w:styleId="Reference-IgnoreSpellingChar">
    <w:name w:val="Reference - Ignore Spelling Char"/>
    <w:link w:val="Reference-IgnoreSpelling"/>
    <w:rsid w:val="00745961"/>
    <w:rPr>
      <w:rFonts w:ascii="Arial" w:hAnsi="Arial"/>
      <w:noProof/>
      <w:szCs w:val="24"/>
      <w:u w:val="dotted"/>
      <w:lang w:eastAsia="en-US"/>
    </w:rPr>
  </w:style>
  <w:style w:type="character" w:customStyle="1" w:styleId="ReferenceChar">
    <w:name w:val="Reference Char"/>
    <w:link w:val="Reference"/>
    <w:rsid w:val="002470B8"/>
    <w:rPr>
      <w:rFonts w:ascii="Arial" w:hAnsi="Arial"/>
      <w:bCs/>
      <w:szCs w:val="24"/>
      <w:u w:val="dotted"/>
      <w:lang w:val="en-GB" w:eastAsia="en-US" w:bidi="ar-SA"/>
    </w:rPr>
  </w:style>
  <w:style w:type="paragraph" w:styleId="ListParagraph">
    <w:name w:val="List Paragraph"/>
    <w:basedOn w:val="Normal"/>
    <w:uiPriority w:val="34"/>
    <w:qFormat/>
    <w:rsid w:val="004540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441236">
      <w:bodyDiv w:val="1"/>
      <w:marLeft w:val="0"/>
      <w:marRight w:val="0"/>
      <w:marTop w:val="0"/>
      <w:marBottom w:val="0"/>
      <w:divBdr>
        <w:top w:val="none" w:sz="0" w:space="0" w:color="auto"/>
        <w:left w:val="none" w:sz="0" w:space="0" w:color="auto"/>
        <w:bottom w:val="none" w:sz="0" w:space="0" w:color="auto"/>
        <w:right w:val="none" w:sz="0" w:space="0" w:color="auto"/>
      </w:divBdr>
    </w:div>
    <w:div w:id="252710292">
      <w:bodyDiv w:val="1"/>
      <w:marLeft w:val="0"/>
      <w:marRight w:val="0"/>
      <w:marTop w:val="0"/>
      <w:marBottom w:val="0"/>
      <w:divBdr>
        <w:top w:val="none" w:sz="0" w:space="0" w:color="auto"/>
        <w:left w:val="none" w:sz="0" w:space="0" w:color="auto"/>
        <w:bottom w:val="none" w:sz="0" w:space="0" w:color="auto"/>
        <w:right w:val="none" w:sz="0" w:space="0" w:color="auto"/>
      </w:divBdr>
    </w:div>
    <w:div w:id="416682023">
      <w:bodyDiv w:val="1"/>
      <w:marLeft w:val="0"/>
      <w:marRight w:val="0"/>
      <w:marTop w:val="0"/>
      <w:marBottom w:val="0"/>
      <w:divBdr>
        <w:top w:val="none" w:sz="0" w:space="0" w:color="auto"/>
        <w:left w:val="none" w:sz="0" w:space="0" w:color="auto"/>
        <w:bottom w:val="none" w:sz="0" w:space="0" w:color="auto"/>
        <w:right w:val="none" w:sz="0" w:space="0" w:color="auto"/>
      </w:divBdr>
    </w:div>
    <w:div w:id="473718767">
      <w:bodyDiv w:val="1"/>
      <w:marLeft w:val="0"/>
      <w:marRight w:val="0"/>
      <w:marTop w:val="0"/>
      <w:marBottom w:val="0"/>
      <w:divBdr>
        <w:top w:val="none" w:sz="0" w:space="0" w:color="auto"/>
        <w:left w:val="none" w:sz="0" w:space="0" w:color="auto"/>
        <w:bottom w:val="none" w:sz="0" w:space="0" w:color="auto"/>
        <w:right w:val="none" w:sz="0" w:space="0" w:color="auto"/>
      </w:divBdr>
    </w:div>
    <w:div w:id="710035677">
      <w:bodyDiv w:val="1"/>
      <w:marLeft w:val="0"/>
      <w:marRight w:val="0"/>
      <w:marTop w:val="0"/>
      <w:marBottom w:val="0"/>
      <w:divBdr>
        <w:top w:val="none" w:sz="0" w:space="0" w:color="auto"/>
        <w:left w:val="none" w:sz="0" w:space="0" w:color="auto"/>
        <w:bottom w:val="none" w:sz="0" w:space="0" w:color="auto"/>
        <w:right w:val="none" w:sz="0" w:space="0" w:color="auto"/>
      </w:divBdr>
    </w:div>
    <w:div w:id="726226629">
      <w:bodyDiv w:val="1"/>
      <w:marLeft w:val="0"/>
      <w:marRight w:val="0"/>
      <w:marTop w:val="0"/>
      <w:marBottom w:val="0"/>
      <w:divBdr>
        <w:top w:val="none" w:sz="0" w:space="0" w:color="auto"/>
        <w:left w:val="none" w:sz="0" w:space="0" w:color="auto"/>
        <w:bottom w:val="none" w:sz="0" w:space="0" w:color="auto"/>
        <w:right w:val="none" w:sz="0" w:space="0" w:color="auto"/>
      </w:divBdr>
    </w:div>
    <w:div w:id="769157767">
      <w:bodyDiv w:val="1"/>
      <w:marLeft w:val="0"/>
      <w:marRight w:val="0"/>
      <w:marTop w:val="0"/>
      <w:marBottom w:val="0"/>
      <w:divBdr>
        <w:top w:val="none" w:sz="0" w:space="0" w:color="auto"/>
        <w:left w:val="none" w:sz="0" w:space="0" w:color="auto"/>
        <w:bottom w:val="none" w:sz="0" w:space="0" w:color="auto"/>
        <w:right w:val="none" w:sz="0" w:space="0" w:color="auto"/>
      </w:divBdr>
    </w:div>
    <w:div w:id="784613079">
      <w:bodyDiv w:val="1"/>
      <w:marLeft w:val="0"/>
      <w:marRight w:val="0"/>
      <w:marTop w:val="0"/>
      <w:marBottom w:val="0"/>
      <w:divBdr>
        <w:top w:val="none" w:sz="0" w:space="0" w:color="auto"/>
        <w:left w:val="none" w:sz="0" w:space="0" w:color="auto"/>
        <w:bottom w:val="none" w:sz="0" w:space="0" w:color="auto"/>
        <w:right w:val="none" w:sz="0" w:space="0" w:color="auto"/>
      </w:divBdr>
    </w:div>
    <w:div w:id="1057050515">
      <w:bodyDiv w:val="1"/>
      <w:marLeft w:val="0"/>
      <w:marRight w:val="0"/>
      <w:marTop w:val="0"/>
      <w:marBottom w:val="0"/>
      <w:divBdr>
        <w:top w:val="none" w:sz="0" w:space="0" w:color="auto"/>
        <w:left w:val="none" w:sz="0" w:space="0" w:color="auto"/>
        <w:bottom w:val="none" w:sz="0" w:space="0" w:color="auto"/>
        <w:right w:val="none" w:sz="0" w:space="0" w:color="auto"/>
      </w:divBdr>
    </w:div>
    <w:div w:id="1451893964">
      <w:bodyDiv w:val="1"/>
      <w:marLeft w:val="0"/>
      <w:marRight w:val="0"/>
      <w:marTop w:val="0"/>
      <w:marBottom w:val="0"/>
      <w:divBdr>
        <w:top w:val="none" w:sz="0" w:space="0" w:color="auto"/>
        <w:left w:val="none" w:sz="0" w:space="0" w:color="auto"/>
        <w:bottom w:val="none" w:sz="0" w:space="0" w:color="auto"/>
        <w:right w:val="none" w:sz="0" w:space="0" w:color="auto"/>
      </w:divBdr>
    </w:div>
    <w:div w:id="1489243481">
      <w:bodyDiv w:val="1"/>
      <w:marLeft w:val="0"/>
      <w:marRight w:val="0"/>
      <w:marTop w:val="0"/>
      <w:marBottom w:val="0"/>
      <w:divBdr>
        <w:top w:val="none" w:sz="0" w:space="0" w:color="auto"/>
        <w:left w:val="none" w:sz="0" w:space="0" w:color="auto"/>
        <w:bottom w:val="none" w:sz="0" w:space="0" w:color="auto"/>
        <w:right w:val="none" w:sz="0" w:space="0" w:color="auto"/>
      </w:divBdr>
    </w:div>
    <w:div w:id="1687293505">
      <w:bodyDiv w:val="1"/>
      <w:marLeft w:val="0"/>
      <w:marRight w:val="0"/>
      <w:marTop w:val="0"/>
      <w:marBottom w:val="0"/>
      <w:divBdr>
        <w:top w:val="none" w:sz="0" w:space="0" w:color="auto"/>
        <w:left w:val="none" w:sz="0" w:space="0" w:color="auto"/>
        <w:bottom w:val="none" w:sz="0" w:space="0" w:color="auto"/>
        <w:right w:val="none" w:sz="0" w:space="0" w:color="auto"/>
      </w:divBdr>
    </w:div>
    <w:div w:id="1868834631">
      <w:bodyDiv w:val="1"/>
      <w:marLeft w:val="0"/>
      <w:marRight w:val="0"/>
      <w:marTop w:val="0"/>
      <w:marBottom w:val="0"/>
      <w:divBdr>
        <w:top w:val="none" w:sz="0" w:space="0" w:color="auto"/>
        <w:left w:val="none" w:sz="0" w:space="0" w:color="auto"/>
        <w:bottom w:val="none" w:sz="0" w:space="0" w:color="auto"/>
        <w:right w:val="none" w:sz="0" w:space="0" w:color="auto"/>
      </w:divBdr>
    </w:div>
    <w:div w:id="1971008935">
      <w:bodyDiv w:val="1"/>
      <w:marLeft w:val="0"/>
      <w:marRight w:val="0"/>
      <w:marTop w:val="0"/>
      <w:marBottom w:val="0"/>
      <w:divBdr>
        <w:top w:val="none" w:sz="0" w:space="0" w:color="auto"/>
        <w:left w:val="none" w:sz="0" w:space="0" w:color="auto"/>
        <w:bottom w:val="none" w:sz="0" w:space="0" w:color="auto"/>
        <w:right w:val="none" w:sz="0" w:space="0" w:color="auto"/>
      </w:divBdr>
    </w:div>
    <w:div w:id="2064213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localhost:8080/digital-signature-applet-webapp/choosefile.html" TargetMode="Externa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microsoft.com/office/2011/relationships/commentsExtended" Target="commentsExtended.xm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maven.apache.org/guides/mini/guide-3rd-party-jars-local.html" TargetMode="External"/><Relationship Id="rId1" Type="http://schemas.openxmlformats.org/officeDocument/2006/relationships/hyperlink" Target="https://joinup.ec.europa.eu/asset/sd-dss/description"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itzJf\Desktop\ISAMM\2%20Project%20Execution\2.2.1%20Analysis\templates\Template%20EC%20Deliverable-v2.0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8DE277-B240-49B9-B415-A06F98EB3170}">
  <ds:schemaRefs>
    <ds:schemaRef ds:uri="http://schemas.openxmlformats.org/officeDocument/2006/bibliography"/>
  </ds:schemaRefs>
</ds:datastoreItem>
</file>

<file path=customXml/itemProps2.xml><?xml version="1.0" encoding="utf-8"?>
<ds:datastoreItem xmlns:ds="http://schemas.openxmlformats.org/officeDocument/2006/customXml" ds:itemID="{C5A888C8-4AFC-4F59-A46A-56B00DBC3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EC Deliverable-v2.00.dot</Template>
  <TotalTime>13</TotalTime>
  <Pages>18</Pages>
  <Words>3717</Words>
  <Characters>27328</Characters>
  <Application>Microsoft Office Word</Application>
  <DocSecurity>0</DocSecurity>
  <Lines>227</Lines>
  <Paragraphs>61</Paragraphs>
  <ScaleCrop>false</ScaleCrop>
  <HeadingPairs>
    <vt:vector size="2" baseType="variant">
      <vt:variant>
        <vt:lpstr>Title</vt:lpstr>
      </vt:variant>
      <vt:variant>
        <vt:i4>1</vt:i4>
      </vt:variant>
    </vt:vector>
  </HeadingPairs>
  <TitlesOfParts>
    <vt:vector size="1" baseType="lpstr">
      <vt:lpstr>Configuration, Installation and Operation Manual - Public</vt:lpstr>
    </vt:vector>
  </TitlesOfParts>
  <Company>ARHS Developments</Company>
  <LinksUpToDate>false</LinksUpToDate>
  <CharactersWithSpaces>30984</CharactersWithSpaces>
  <SharedDoc>false</SharedDoc>
  <HLinks>
    <vt:vector size="162" baseType="variant">
      <vt:variant>
        <vt:i4>3145842</vt:i4>
      </vt:variant>
      <vt:variant>
        <vt:i4>197</vt:i4>
      </vt:variant>
      <vt:variant>
        <vt:i4>0</vt:i4>
      </vt:variant>
      <vt:variant>
        <vt:i4>5</vt:i4>
      </vt:variant>
      <vt:variant>
        <vt:lpwstr/>
      </vt:variant>
      <vt:variant>
        <vt:lpwstr>R01</vt:lpwstr>
      </vt:variant>
      <vt:variant>
        <vt:i4>1245236</vt:i4>
      </vt:variant>
      <vt:variant>
        <vt:i4>187</vt:i4>
      </vt:variant>
      <vt:variant>
        <vt:i4>0</vt:i4>
      </vt:variant>
      <vt:variant>
        <vt:i4>5</vt:i4>
      </vt:variant>
      <vt:variant>
        <vt:lpwstr/>
      </vt:variant>
      <vt:variant>
        <vt:lpwstr>_Toc350858219</vt:lpwstr>
      </vt:variant>
      <vt:variant>
        <vt:i4>1245236</vt:i4>
      </vt:variant>
      <vt:variant>
        <vt:i4>181</vt:i4>
      </vt:variant>
      <vt:variant>
        <vt:i4>0</vt:i4>
      </vt:variant>
      <vt:variant>
        <vt:i4>5</vt:i4>
      </vt:variant>
      <vt:variant>
        <vt:lpwstr/>
      </vt:variant>
      <vt:variant>
        <vt:lpwstr>_Toc350858218</vt:lpwstr>
      </vt:variant>
      <vt:variant>
        <vt:i4>1245236</vt:i4>
      </vt:variant>
      <vt:variant>
        <vt:i4>172</vt:i4>
      </vt:variant>
      <vt:variant>
        <vt:i4>0</vt:i4>
      </vt:variant>
      <vt:variant>
        <vt:i4>5</vt:i4>
      </vt:variant>
      <vt:variant>
        <vt:lpwstr/>
      </vt:variant>
      <vt:variant>
        <vt:lpwstr>_Toc350858217</vt:lpwstr>
      </vt:variant>
      <vt:variant>
        <vt:i4>1245236</vt:i4>
      </vt:variant>
      <vt:variant>
        <vt:i4>166</vt:i4>
      </vt:variant>
      <vt:variant>
        <vt:i4>0</vt:i4>
      </vt:variant>
      <vt:variant>
        <vt:i4>5</vt:i4>
      </vt:variant>
      <vt:variant>
        <vt:lpwstr/>
      </vt:variant>
      <vt:variant>
        <vt:lpwstr>_Toc350858216</vt:lpwstr>
      </vt:variant>
      <vt:variant>
        <vt:i4>1245236</vt:i4>
      </vt:variant>
      <vt:variant>
        <vt:i4>160</vt:i4>
      </vt:variant>
      <vt:variant>
        <vt:i4>0</vt:i4>
      </vt:variant>
      <vt:variant>
        <vt:i4>5</vt:i4>
      </vt:variant>
      <vt:variant>
        <vt:lpwstr/>
      </vt:variant>
      <vt:variant>
        <vt:lpwstr>_Toc350858215</vt:lpwstr>
      </vt:variant>
      <vt:variant>
        <vt:i4>1245236</vt:i4>
      </vt:variant>
      <vt:variant>
        <vt:i4>154</vt:i4>
      </vt:variant>
      <vt:variant>
        <vt:i4>0</vt:i4>
      </vt:variant>
      <vt:variant>
        <vt:i4>5</vt:i4>
      </vt:variant>
      <vt:variant>
        <vt:lpwstr/>
      </vt:variant>
      <vt:variant>
        <vt:lpwstr>_Toc350858214</vt:lpwstr>
      </vt:variant>
      <vt:variant>
        <vt:i4>1245236</vt:i4>
      </vt:variant>
      <vt:variant>
        <vt:i4>148</vt:i4>
      </vt:variant>
      <vt:variant>
        <vt:i4>0</vt:i4>
      </vt:variant>
      <vt:variant>
        <vt:i4>5</vt:i4>
      </vt:variant>
      <vt:variant>
        <vt:lpwstr/>
      </vt:variant>
      <vt:variant>
        <vt:lpwstr>_Toc350858213</vt:lpwstr>
      </vt:variant>
      <vt:variant>
        <vt:i4>1245236</vt:i4>
      </vt:variant>
      <vt:variant>
        <vt:i4>142</vt:i4>
      </vt:variant>
      <vt:variant>
        <vt:i4>0</vt:i4>
      </vt:variant>
      <vt:variant>
        <vt:i4>5</vt:i4>
      </vt:variant>
      <vt:variant>
        <vt:lpwstr/>
      </vt:variant>
      <vt:variant>
        <vt:lpwstr>_Toc350858212</vt:lpwstr>
      </vt:variant>
      <vt:variant>
        <vt:i4>1245236</vt:i4>
      </vt:variant>
      <vt:variant>
        <vt:i4>136</vt:i4>
      </vt:variant>
      <vt:variant>
        <vt:i4>0</vt:i4>
      </vt:variant>
      <vt:variant>
        <vt:i4>5</vt:i4>
      </vt:variant>
      <vt:variant>
        <vt:lpwstr/>
      </vt:variant>
      <vt:variant>
        <vt:lpwstr>_Toc350858211</vt:lpwstr>
      </vt:variant>
      <vt:variant>
        <vt:i4>1245236</vt:i4>
      </vt:variant>
      <vt:variant>
        <vt:i4>130</vt:i4>
      </vt:variant>
      <vt:variant>
        <vt:i4>0</vt:i4>
      </vt:variant>
      <vt:variant>
        <vt:i4>5</vt:i4>
      </vt:variant>
      <vt:variant>
        <vt:lpwstr/>
      </vt:variant>
      <vt:variant>
        <vt:lpwstr>_Toc350858210</vt:lpwstr>
      </vt:variant>
      <vt:variant>
        <vt:i4>1179700</vt:i4>
      </vt:variant>
      <vt:variant>
        <vt:i4>124</vt:i4>
      </vt:variant>
      <vt:variant>
        <vt:i4>0</vt:i4>
      </vt:variant>
      <vt:variant>
        <vt:i4>5</vt:i4>
      </vt:variant>
      <vt:variant>
        <vt:lpwstr/>
      </vt:variant>
      <vt:variant>
        <vt:lpwstr>_Toc350858209</vt:lpwstr>
      </vt:variant>
      <vt:variant>
        <vt:i4>1179700</vt:i4>
      </vt:variant>
      <vt:variant>
        <vt:i4>118</vt:i4>
      </vt:variant>
      <vt:variant>
        <vt:i4>0</vt:i4>
      </vt:variant>
      <vt:variant>
        <vt:i4>5</vt:i4>
      </vt:variant>
      <vt:variant>
        <vt:lpwstr/>
      </vt:variant>
      <vt:variant>
        <vt:lpwstr>_Toc350858208</vt:lpwstr>
      </vt:variant>
      <vt:variant>
        <vt:i4>1179700</vt:i4>
      </vt:variant>
      <vt:variant>
        <vt:i4>112</vt:i4>
      </vt:variant>
      <vt:variant>
        <vt:i4>0</vt:i4>
      </vt:variant>
      <vt:variant>
        <vt:i4>5</vt:i4>
      </vt:variant>
      <vt:variant>
        <vt:lpwstr/>
      </vt:variant>
      <vt:variant>
        <vt:lpwstr>_Toc350858207</vt:lpwstr>
      </vt:variant>
      <vt:variant>
        <vt:i4>1179700</vt:i4>
      </vt:variant>
      <vt:variant>
        <vt:i4>106</vt:i4>
      </vt:variant>
      <vt:variant>
        <vt:i4>0</vt:i4>
      </vt:variant>
      <vt:variant>
        <vt:i4>5</vt:i4>
      </vt:variant>
      <vt:variant>
        <vt:lpwstr/>
      </vt:variant>
      <vt:variant>
        <vt:lpwstr>_Toc350858206</vt:lpwstr>
      </vt:variant>
      <vt:variant>
        <vt:i4>1179700</vt:i4>
      </vt:variant>
      <vt:variant>
        <vt:i4>100</vt:i4>
      </vt:variant>
      <vt:variant>
        <vt:i4>0</vt:i4>
      </vt:variant>
      <vt:variant>
        <vt:i4>5</vt:i4>
      </vt:variant>
      <vt:variant>
        <vt:lpwstr/>
      </vt:variant>
      <vt:variant>
        <vt:lpwstr>_Toc350858205</vt:lpwstr>
      </vt:variant>
      <vt:variant>
        <vt:i4>1179700</vt:i4>
      </vt:variant>
      <vt:variant>
        <vt:i4>94</vt:i4>
      </vt:variant>
      <vt:variant>
        <vt:i4>0</vt:i4>
      </vt:variant>
      <vt:variant>
        <vt:i4>5</vt:i4>
      </vt:variant>
      <vt:variant>
        <vt:lpwstr/>
      </vt:variant>
      <vt:variant>
        <vt:lpwstr>_Toc350858204</vt:lpwstr>
      </vt:variant>
      <vt:variant>
        <vt:i4>1179700</vt:i4>
      </vt:variant>
      <vt:variant>
        <vt:i4>88</vt:i4>
      </vt:variant>
      <vt:variant>
        <vt:i4>0</vt:i4>
      </vt:variant>
      <vt:variant>
        <vt:i4>5</vt:i4>
      </vt:variant>
      <vt:variant>
        <vt:lpwstr/>
      </vt:variant>
      <vt:variant>
        <vt:lpwstr>_Toc350858203</vt:lpwstr>
      </vt:variant>
      <vt:variant>
        <vt:i4>1179700</vt:i4>
      </vt:variant>
      <vt:variant>
        <vt:i4>82</vt:i4>
      </vt:variant>
      <vt:variant>
        <vt:i4>0</vt:i4>
      </vt:variant>
      <vt:variant>
        <vt:i4>5</vt:i4>
      </vt:variant>
      <vt:variant>
        <vt:lpwstr/>
      </vt:variant>
      <vt:variant>
        <vt:lpwstr>_Toc350858202</vt:lpwstr>
      </vt:variant>
      <vt:variant>
        <vt:i4>1179700</vt:i4>
      </vt:variant>
      <vt:variant>
        <vt:i4>76</vt:i4>
      </vt:variant>
      <vt:variant>
        <vt:i4>0</vt:i4>
      </vt:variant>
      <vt:variant>
        <vt:i4>5</vt:i4>
      </vt:variant>
      <vt:variant>
        <vt:lpwstr/>
      </vt:variant>
      <vt:variant>
        <vt:lpwstr>_Toc350858201</vt:lpwstr>
      </vt:variant>
      <vt:variant>
        <vt:i4>1179700</vt:i4>
      </vt:variant>
      <vt:variant>
        <vt:i4>70</vt:i4>
      </vt:variant>
      <vt:variant>
        <vt:i4>0</vt:i4>
      </vt:variant>
      <vt:variant>
        <vt:i4>5</vt:i4>
      </vt:variant>
      <vt:variant>
        <vt:lpwstr/>
      </vt:variant>
      <vt:variant>
        <vt:lpwstr>_Toc350858200</vt:lpwstr>
      </vt:variant>
      <vt:variant>
        <vt:i4>1769527</vt:i4>
      </vt:variant>
      <vt:variant>
        <vt:i4>64</vt:i4>
      </vt:variant>
      <vt:variant>
        <vt:i4>0</vt:i4>
      </vt:variant>
      <vt:variant>
        <vt:i4>5</vt:i4>
      </vt:variant>
      <vt:variant>
        <vt:lpwstr/>
      </vt:variant>
      <vt:variant>
        <vt:lpwstr>_Toc350858199</vt:lpwstr>
      </vt:variant>
      <vt:variant>
        <vt:i4>1769527</vt:i4>
      </vt:variant>
      <vt:variant>
        <vt:i4>58</vt:i4>
      </vt:variant>
      <vt:variant>
        <vt:i4>0</vt:i4>
      </vt:variant>
      <vt:variant>
        <vt:i4>5</vt:i4>
      </vt:variant>
      <vt:variant>
        <vt:lpwstr/>
      </vt:variant>
      <vt:variant>
        <vt:lpwstr>_Toc350858198</vt:lpwstr>
      </vt:variant>
      <vt:variant>
        <vt:i4>1769527</vt:i4>
      </vt:variant>
      <vt:variant>
        <vt:i4>52</vt:i4>
      </vt:variant>
      <vt:variant>
        <vt:i4>0</vt:i4>
      </vt:variant>
      <vt:variant>
        <vt:i4>5</vt:i4>
      </vt:variant>
      <vt:variant>
        <vt:lpwstr/>
      </vt:variant>
      <vt:variant>
        <vt:lpwstr>_Toc350858197</vt:lpwstr>
      </vt:variant>
      <vt:variant>
        <vt:i4>1769527</vt:i4>
      </vt:variant>
      <vt:variant>
        <vt:i4>46</vt:i4>
      </vt:variant>
      <vt:variant>
        <vt:i4>0</vt:i4>
      </vt:variant>
      <vt:variant>
        <vt:i4>5</vt:i4>
      </vt:variant>
      <vt:variant>
        <vt:lpwstr/>
      </vt:variant>
      <vt:variant>
        <vt:lpwstr>_Toc350858196</vt:lpwstr>
      </vt:variant>
      <vt:variant>
        <vt:i4>1769527</vt:i4>
      </vt:variant>
      <vt:variant>
        <vt:i4>40</vt:i4>
      </vt:variant>
      <vt:variant>
        <vt:i4>0</vt:i4>
      </vt:variant>
      <vt:variant>
        <vt:i4>5</vt:i4>
      </vt:variant>
      <vt:variant>
        <vt:lpwstr/>
      </vt:variant>
      <vt:variant>
        <vt:lpwstr>_Toc350858195</vt:lpwstr>
      </vt:variant>
      <vt:variant>
        <vt:i4>1769527</vt:i4>
      </vt:variant>
      <vt:variant>
        <vt:i4>34</vt:i4>
      </vt:variant>
      <vt:variant>
        <vt:i4>0</vt:i4>
      </vt:variant>
      <vt:variant>
        <vt:i4>5</vt:i4>
      </vt:variant>
      <vt:variant>
        <vt:lpwstr/>
      </vt:variant>
      <vt:variant>
        <vt:lpwstr>_Toc350858194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Installation and Operation Manual - Public</dc:title>
  <dc:creator>ARHS Developments</dc:creator>
  <cp:lastModifiedBy>ARHS</cp:lastModifiedBy>
  <cp:revision>11</cp:revision>
  <cp:lastPrinted>2012-11-20T18:20:00Z</cp:lastPrinted>
  <dcterms:created xsi:type="dcterms:W3CDTF">2015-02-24T20:25:00Z</dcterms:created>
  <dcterms:modified xsi:type="dcterms:W3CDTF">2015-03-12T10:45:00Z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amework">
    <vt:lpwstr>DI/06769-00</vt:lpwstr>
  </property>
  <property fmtid="{D5CDD505-2E9C-101B-9397-08002B2CF9AE}" pid="3" name="Status">
    <vt:lpwstr>SfA</vt:lpwstr>
  </property>
  <property fmtid="{D5CDD505-2E9C-101B-9397-08002B2CF9AE}" pid="4" name="Reference">
    <vt:lpwstr>DSS4eJustice-CIOP</vt:lpwstr>
  </property>
  <property fmtid="{D5CDD505-2E9C-101B-9397-08002B2CF9AE}" pid="5" name="Version">
    <vt:lpwstr>1.03</vt:lpwstr>
  </property>
  <property fmtid="{D5CDD505-2E9C-101B-9397-08002B2CF9AE}" pid="6" name="Release Date">
    <vt:lpwstr>12/03/2015</vt:lpwstr>
  </property>
  <property fmtid="{D5CDD505-2E9C-101B-9397-08002B2CF9AE}" pid="7" name="Contract Reference">
    <vt:lpwstr>12960</vt:lpwstr>
  </property>
  <property fmtid="{D5CDD505-2E9C-101B-9397-08002B2CF9AE}" pid="8" name="Client">
    <vt:lpwstr>DG JUSTICE</vt:lpwstr>
  </property>
  <property fmtid="{D5CDD505-2E9C-101B-9397-08002B2CF9AE}" pid="9" name="Project">
    <vt:lpwstr>Digital Signature Service for DG Justice</vt:lpwstr>
  </property>
</Properties>
</file>